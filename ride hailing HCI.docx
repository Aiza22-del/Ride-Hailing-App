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D2A102" w14:textId="77777777" w:rsidR="004A73BF" w:rsidRPr="0086678C" w:rsidRDefault="005818C6" w:rsidP="007D5AC1">
      <w:pPr>
        <w:rPr>
          <w:lang w:val="en-US"/>
        </w:rPr>
      </w:pPr>
      <w:r>
        <w:rPr>
          <w:noProof/>
          <w:lang w:val="en-US" w:eastAsia="en-US"/>
        </w:rPr>
        <w:drawing>
          <wp:anchor distT="0" distB="0" distL="114300" distR="114300" simplePos="0" relativeHeight="251658240" behindDoc="1" locked="0" layoutInCell="1" allowOverlap="1" wp14:anchorId="1483FED9" wp14:editId="26D494CA">
            <wp:simplePos x="0" y="0"/>
            <wp:positionH relativeFrom="column">
              <wp:posOffset>-161290</wp:posOffset>
            </wp:positionH>
            <wp:positionV relativeFrom="paragraph">
              <wp:posOffset>-853440</wp:posOffset>
            </wp:positionV>
            <wp:extent cx="7745730" cy="10972800"/>
            <wp:effectExtent l="0" t="0" r="7620" b="0"/>
            <wp:wrapNone/>
            <wp:docPr id="146" name="Picture 1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45730" cy="1097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77676" w14:textId="77777777" w:rsidR="004A73BF" w:rsidRPr="0086678C" w:rsidRDefault="004A73BF" w:rsidP="007D5AC1">
      <w:pPr>
        <w:rPr>
          <w:lang w:val="en-US"/>
        </w:rPr>
      </w:pPr>
    </w:p>
    <w:p w14:paraId="42085134" w14:textId="77777777" w:rsidR="004A73BF" w:rsidRPr="0086678C" w:rsidRDefault="004A73BF" w:rsidP="007D5AC1">
      <w:pPr>
        <w:rPr>
          <w:lang w:val="en-US"/>
        </w:rPr>
      </w:pPr>
    </w:p>
    <w:p w14:paraId="5420048B" w14:textId="77777777" w:rsidR="004A73BF" w:rsidRPr="0086678C" w:rsidRDefault="004A73BF" w:rsidP="007D5AC1">
      <w:pPr>
        <w:rPr>
          <w:lang w:val="en-US"/>
        </w:rPr>
      </w:pPr>
    </w:p>
    <w:p w14:paraId="6B5B1B5D" w14:textId="77777777" w:rsidR="004A73BF" w:rsidRPr="0086678C" w:rsidRDefault="004A73BF" w:rsidP="007D5AC1">
      <w:pPr>
        <w:rPr>
          <w:lang w:val="en-US"/>
        </w:rPr>
      </w:pPr>
    </w:p>
    <w:p w14:paraId="2135BAF2" w14:textId="77777777" w:rsidR="004A73BF" w:rsidRPr="0086678C" w:rsidRDefault="004A73BF" w:rsidP="007D5AC1">
      <w:pPr>
        <w:rPr>
          <w:lang w:val="en-US"/>
        </w:rPr>
      </w:pPr>
    </w:p>
    <w:p w14:paraId="255188A4" w14:textId="77777777" w:rsidR="004A73BF" w:rsidRPr="0086678C" w:rsidRDefault="004A73BF" w:rsidP="007D5AC1">
      <w:pPr>
        <w:rPr>
          <w:lang w:val="en-US"/>
        </w:rPr>
      </w:pPr>
    </w:p>
    <w:p w14:paraId="43F3D44B" w14:textId="77777777" w:rsidR="004A73BF" w:rsidRPr="0086678C" w:rsidRDefault="004A73BF" w:rsidP="007D5AC1">
      <w:pPr>
        <w:rPr>
          <w:lang w:val="en-US"/>
        </w:rPr>
      </w:pPr>
    </w:p>
    <w:p w14:paraId="7C241D7B" w14:textId="77777777" w:rsidR="004A73BF" w:rsidRPr="0086678C" w:rsidRDefault="004A73BF" w:rsidP="007D5AC1">
      <w:pPr>
        <w:rPr>
          <w:lang w:val="en-US"/>
        </w:rPr>
      </w:pPr>
    </w:p>
    <w:p w14:paraId="108BE887" w14:textId="77777777" w:rsidR="004A73BF" w:rsidRPr="0086678C" w:rsidRDefault="004A73BF" w:rsidP="007D5AC1">
      <w:pPr>
        <w:rPr>
          <w:lang w:val="en-US"/>
        </w:rPr>
      </w:pPr>
    </w:p>
    <w:p w14:paraId="62644BCC" w14:textId="77777777" w:rsidR="004A73BF" w:rsidRPr="0086678C" w:rsidRDefault="005818C6" w:rsidP="007D5AC1">
      <w:pPr>
        <w:rPr>
          <w:lang w:val="en-US"/>
        </w:rPr>
      </w:pPr>
      <w:r>
        <w:rPr>
          <w:noProof/>
          <w:lang w:val="en-US" w:eastAsia="en-US"/>
        </w:rPr>
        <mc:AlternateContent>
          <mc:Choice Requires="wps">
            <w:drawing>
              <wp:anchor distT="36576" distB="36576" distL="36576" distR="36576" simplePos="0" relativeHeight="251653120" behindDoc="0" locked="0" layoutInCell="1" allowOverlap="1" wp14:anchorId="445CC793" wp14:editId="3661231A">
                <wp:simplePos x="0" y="0"/>
                <wp:positionH relativeFrom="column">
                  <wp:posOffset>1028700</wp:posOffset>
                </wp:positionH>
                <wp:positionV relativeFrom="page">
                  <wp:posOffset>2400300</wp:posOffset>
                </wp:positionV>
                <wp:extent cx="5486400" cy="160020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600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17ED151" w14:textId="77777777" w:rsidR="004F6FD5" w:rsidRPr="007D0668" w:rsidRDefault="00402408" w:rsidP="00B74B67">
                            <w:pPr>
                              <w:pStyle w:val="MyHeadtitle"/>
                              <w:rPr>
                                <w:rStyle w:val="sowc"/>
                                <w:rFonts w:ascii="Futura LT" w:hAnsi="Futura LT"/>
                                <w:color w:val="EC1016"/>
                                <w:sz w:val="56"/>
                                <w:szCs w:val="56"/>
                              </w:rPr>
                            </w:pPr>
                            <w:r>
                              <w:t xml:space="preserve">Human Computer Interaction </w:t>
                            </w:r>
                          </w:p>
                          <w:p w14:paraId="3930F162" w14:textId="77777777" w:rsidR="004F6FD5" w:rsidRPr="0098677E" w:rsidRDefault="004F6FD5" w:rsidP="00B74B67">
                            <w:pPr>
                              <w:pStyle w:val="MyHeadtitle"/>
                              <w:rPr>
                                <w:rStyle w:val="sowc"/>
                                <w:rFonts w:ascii="ChunkFive" w:hAnsi="ChunkFive"/>
                                <w:color w:val="FFFFFF"/>
                              </w:rPr>
                            </w:pPr>
                          </w:p>
                          <w:p w14:paraId="25A91817" w14:textId="77777777" w:rsidR="004F6FD5" w:rsidRPr="0098677E" w:rsidRDefault="004F6FD5" w:rsidP="00B74B67">
                            <w:pPr>
                              <w:pStyle w:val="MyHeadtitle"/>
                              <w:rPr>
                                <w:rStyle w:val="sowc"/>
                                <w:rFonts w:ascii="ChunkFive" w:hAnsi="ChunkFive"/>
                                <w:b/>
                                <w:color w:val="FFFFFF"/>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81pt;margin-top:189pt;width:6in;height:126pt;z-index:2516531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" filled="f" fillcolor="#fffffe" stroked="f" strokecolor="#212120" insetpen="t">
                <v:textbox inset="2.88pt,2.88pt,2.88pt,2.88pt">
                  <w:txbxContent>
                    <w:p w14:paraId="417ED151" w14:textId="77777777" w:rsidR="004F6FD5" w:rsidRPr="007D0668" w:rsidRDefault="00402408" w:rsidP="00B74B67">
                      <w:pPr>
                        <w:pStyle w:val="MyHeadtitle"/>
                        <w:rPr>
                          <w:rStyle w:val="sowc"/>
                          <w:rFonts w:ascii="Futura LT" w:hAnsi="Futura LT"/>
                          <w:color w:val="EC1016"/>
                          <w:sz w:val="56"/>
                          <w:szCs w:val="56"/>
                        </w:rPr>
                      </w:pPr>
                      <w:r>
                        <w:t xml:space="preserve">Human Computer Interaction </w:t>
                      </w:r>
                    </w:p>
                    <w:p w14:paraId="3930F162" w14:textId="77777777" w:rsidR="004F6FD5" w:rsidRPr="0098677E" w:rsidRDefault="004F6FD5" w:rsidP="00B74B67">
                      <w:pPr>
                        <w:pStyle w:val="MyHeadtitle"/>
                        <w:rPr>
                          <w:rStyle w:val="sowc"/>
                          <w:rFonts w:ascii="ChunkFive" w:hAnsi="ChunkFive"/>
                          <w:color w:val="FFFFFF"/>
                        </w:rPr>
                      </w:pPr>
                    </w:p>
                    <w:p w14:paraId="25A91817" w14:textId="77777777" w:rsidR="004F6FD5" w:rsidRPr="0098677E" w:rsidRDefault="004F6FD5" w:rsidP="00B74B67">
                      <w:pPr>
                        <w:pStyle w:val="MyHeadtitle"/>
                        <w:rPr>
                          <w:rStyle w:val="sowc"/>
                          <w:rFonts w:ascii="ChunkFive" w:hAnsi="ChunkFive"/>
                          <w:b/>
                          <w:color w:val="FFFFFF"/>
                        </w:rPr>
                      </w:pPr>
                    </w:p>
                  </w:txbxContent>
                </v:textbox>
                <w10:wrap anchory="page"/>
              </v:shape>
            </w:pict>
          </mc:Fallback>
        </mc:AlternateContent>
      </w:r>
    </w:p>
    <w:p w14:paraId="3CBCB943" w14:textId="77777777" w:rsidR="004A73BF" w:rsidRPr="0086678C" w:rsidRDefault="004A73BF" w:rsidP="007D5AC1">
      <w:pPr>
        <w:rPr>
          <w:lang w:val="en-US"/>
        </w:rPr>
      </w:pPr>
    </w:p>
    <w:p w14:paraId="2F1C0540" w14:textId="77777777" w:rsidR="004A73BF" w:rsidRPr="0086678C" w:rsidRDefault="004A73BF" w:rsidP="007D5AC1">
      <w:pPr>
        <w:rPr>
          <w:lang w:val="en-US"/>
        </w:rPr>
      </w:pPr>
    </w:p>
    <w:p w14:paraId="61022DC8" w14:textId="77777777" w:rsidR="004A73BF" w:rsidRPr="0086678C" w:rsidRDefault="004A73BF" w:rsidP="007D5AC1">
      <w:pPr>
        <w:rPr>
          <w:lang w:val="en-US"/>
        </w:rPr>
      </w:pPr>
    </w:p>
    <w:p w14:paraId="2BA34114" w14:textId="77777777" w:rsidR="004A73BF" w:rsidRPr="0086678C" w:rsidRDefault="004A73BF" w:rsidP="007D5AC1">
      <w:pPr>
        <w:rPr>
          <w:lang w:val="en-US"/>
        </w:rPr>
      </w:pPr>
    </w:p>
    <w:p w14:paraId="31045390" w14:textId="77777777" w:rsidR="004A73BF" w:rsidRPr="0086678C" w:rsidRDefault="004A73BF" w:rsidP="007D5AC1">
      <w:pPr>
        <w:rPr>
          <w:lang w:val="en-US"/>
        </w:rPr>
      </w:pPr>
    </w:p>
    <w:p w14:paraId="0E06971A" w14:textId="77777777" w:rsidR="004A73BF" w:rsidRPr="0086678C" w:rsidRDefault="004A73BF" w:rsidP="007D5AC1">
      <w:pPr>
        <w:rPr>
          <w:lang w:val="en-US"/>
        </w:rPr>
      </w:pPr>
    </w:p>
    <w:p w14:paraId="2DDF877B" w14:textId="77777777" w:rsidR="004A73BF" w:rsidRPr="0086678C" w:rsidRDefault="00F0441F" w:rsidP="00F0441F">
      <w:pPr>
        <w:tabs>
          <w:tab w:val="left" w:pos="3153"/>
        </w:tabs>
        <w:rPr>
          <w:lang w:val="en-US"/>
        </w:rPr>
      </w:pPr>
      <w:r w:rsidRPr="0086678C">
        <w:rPr>
          <w:lang w:val="en-US"/>
        </w:rPr>
        <w:tab/>
      </w:r>
    </w:p>
    <w:p w14:paraId="735D34A6" w14:textId="77777777" w:rsidR="004A73BF" w:rsidRPr="0086678C" w:rsidRDefault="004A73BF" w:rsidP="007D5AC1">
      <w:pPr>
        <w:rPr>
          <w:lang w:val="en-US"/>
        </w:rPr>
      </w:pPr>
    </w:p>
    <w:p w14:paraId="59B9C2A2" w14:textId="77777777" w:rsidR="004A73BF" w:rsidRPr="0086678C" w:rsidRDefault="004A73BF" w:rsidP="007D5AC1">
      <w:pPr>
        <w:rPr>
          <w:lang w:val="en-US"/>
        </w:rPr>
      </w:pPr>
    </w:p>
    <w:p w14:paraId="466CA448" w14:textId="77777777" w:rsidR="004A73BF" w:rsidRPr="0086678C" w:rsidRDefault="004A73BF" w:rsidP="007D5AC1">
      <w:pPr>
        <w:rPr>
          <w:lang w:val="en-US"/>
        </w:rPr>
      </w:pPr>
    </w:p>
    <w:p w14:paraId="50E7396B" w14:textId="77777777" w:rsidR="004A73BF" w:rsidRPr="0086678C" w:rsidRDefault="004A73BF" w:rsidP="007D5AC1">
      <w:pPr>
        <w:rPr>
          <w:lang w:val="en-US"/>
        </w:rPr>
      </w:pPr>
    </w:p>
    <w:p w14:paraId="5192A0DA" w14:textId="77777777" w:rsidR="004A73BF" w:rsidRPr="0086678C" w:rsidRDefault="004A73BF" w:rsidP="007D5AC1">
      <w:pPr>
        <w:rPr>
          <w:lang w:val="en-US"/>
        </w:rPr>
      </w:pPr>
    </w:p>
    <w:p w14:paraId="0131A304" w14:textId="77777777" w:rsidR="004A73BF" w:rsidRPr="0086678C" w:rsidRDefault="004A73BF" w:rsidP="007D5AC1">
      <w:pPr>
        <w:rPr>
          <w:lang w:val="en-US"/>
        </w:rPr>
      </w:pPr>
    </w:p>
    <w:p w14:paraId="68477F6E" w14:textId="77777777" w:rsidR="004A73BF" w:rsidRPr="0086678C" w:rsidRDefault="004A73BF" w:rsidP="007D5AC1">
      <w:pPr>
        <w:rPr>
          <w:lang w:val="en-US"/>
        </w:rPr>
      </w:pPr>
    </w:p>
    <w:p w14:paraId="19F09AE5" w14:textId="77777777" w:rsidR="004A73BF" w:rsidRPr="0086678C" w:rsidRDefault="004A73BF" w:rsidP="007D5AC1">
      <w:pPr>
        <w:rPr>
          <w:lang w:val="en-US"/>
        </w:rPr>
      </w:pPr>
    </w:p>
    <w:p w14:paraId="3E7312C4" w14:textId="77777777" w:rsidR="004A73BF" w:rsidRPr="0086678C" w:rsidRDefault="004A73BF" w:rsidP="004A73BF">
      <w:pPr>
        <w:pStyle w:val="My"/>
        <w:jc w:val="right"/>
        <w:rPr>
          <w:rStyle w:val="sowc"/>
          <w:lang w:val="en-US"/>
        </w:rPr>
      </w:pPr>
    </w:p>
    <w:p w14:paraId="5FA3BF4B" w14:textId="77777777" w:rsidR="004A73BF" w:rsidRPr="0086678C" w:rsidRDefault="004A73BF" w:rsidP="007D5AC1">
      <w:pPr>
        <w:rPr>
          <w:lang w:val="en-US"/>
        </w:rPr>
      </w:pPr>
    </w:p>
    <w:p w14:paraId="27EE9523" w14:textId="77777777" w:rsidR="004A73BF" w:rsidRPr="0086678C" w:rsidRDefault="004A73BF" w:rsidP="007D5AC1">
      <w:pPr>
        <w:rPr>
          <w:lang w:val="en-US"/>
        </w:rPr>
      </w:pPr>
    </w:p>
    <w:p w14:paraId="06DC20FB" w14:textId="77777777" w:rsidR="004A73BF" w:rsidRPr="0086678C" w:rsidRDefault="004A73BF" w:rsidP="007D5AC1">
      <w:pPr>
        <w:rPr>
          <w:lang w:val="en-US"/>
        </w:rPr>
      </w:pPr>
    </w:p>
    <w:p w14:paraId="45E9F8AD" w14:textId="77777777" w:rsidR="004A73BF" w:rsidRPr="0086678C" w:rsidRDefault="005818C6" w:rsidP="007D5AC1">
      <w:pPr>
        <w:rPr>
          <w:lang w:val="en-US"/>
        </w:rPr>
      </w:pPr>
      <w:r>
        <w:rPr>
          <w:noProof/>
          <w:lang w:val="en-US" w:eastAsia="en-US"/>
        </w:rPr>
        <mc:AlternateContent>
          <mc:Choice Requires="wps">
            <w:drawing>
              <wp:anchor distT="36576" distB="36576" distL="36576" distR="36576" simplePos="0" relativeHeight="251662336" behindDoc="0" locked="0" layoutInCell="1" allowOverlap="1" wp14:anchorId="478C67F9" wp14:editId="707D98E4">
                <wp:simplePos x="0" y="0"/>
                <wp:positionH relativeFrom="column">
                  <wp:posOffset>1028700</wp:posOffset>
                </wp:positionH>
                <wp:positionV relativeFrom="page">
                  <wp:posOffset>6057900</wp:posOffset>
                </wp:positionV>
                <wp:extent cx="5486400" cy="2571750"/>
                <wp:effectExtent l="0" t="0" r="0" b="0"/>
                <wp:wrapNone/>
                <wp:docPr id="7"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717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A84B231" w14:textId="2AF5CF50" w:rsidR="00402408" w:rsidRPr="00604001" w:rsidRDefault="00402408" w:rsidP="00402408">
                            <w:pPr>
                              <w:pStyle w:val="My"/>
                              <w:jc w:val="center"/>
                              <w:rPr>
                                <w:rStyle w:val="sowc"/>
                                <w:rFonts w:ascii="Times New Roman" w:hAnsi="Times New Roman" w:cs="Times New Roman"/>
                                <w:b/>
                                <w:bCs/>
                                <w:sz w:val="44"/>
                                <w:szCs w:val="44"/>
                                <w:u w:val="single"/>
                                <w:lang w:val="en-US"/>
                              </w:rPr>
                            </w:pPr>
                            <w:r w:rsidRPr="00604001">
                              <w:rPr>
                                <w:rStyle w:val="sowc"/>
                                <w:rFonts w:ascii="Times New Roman" w:hAnsi="Times New Roman" w:cs="Times New Roman"/>
                                <w:b/>
                                <w:bCs/>
                                <w:sz w:val="44"/>
                                <w:szCs w:val="44"/>
                                <w:u w:val="single"/>
                                <w:lang w:val="en-US"/>
                              </w:rPr>
                              <w:t xml:space="preserve">Group </w:t>
                            </w:r>
                            <w:r w:rsidR="0004561A">
                              <w:rPr>
                                <w:rStyle w:val="sowc"/>
                                <w:rFonts w:ascii="Times New Roman" w:hAnsi="Times New Roman" w:cs="Times New Roman"/>
                                <w:b/>
                                <w:bCs/>
                                <w:sz w:val="44"/>
                                <w:szCs w:val="44"/>
                                <w:u w:val="single"/>
                                <w:lang w:val="en-US"/>
                              </w:rPr>
                              <w:t>Project</w:t>
                            </w:r>
                          </w:p>
                          <w:p w14:paraId="3FB4D845" w14:textId="77777777" w:rsidR="00264E20" w:rsidRPr="00264E20" w:rsidRDefault="00264E20" w:rsidP="00402408">
                            <w:pPr>
                              <w:pStyle w:val="My"/>
                              <w:jc w:val="center"/>
                              <w:rPr>
                                <w:rStyle w:val="sowc"/>
                                <w:rFonts w:ascii="Times New Roman" w:hAnsi="Times New Roman" w:cs="Times New Roman"/>
                                <w:lang w:val="en-US"/>
                              </w:rPr>
                            </w:pPr>
                          </w:p>
                          <w:p w14:paraId="17D99A13" w14:textId="77777777" w:rsidR="00264E20" w:rsidRPr="00264E20" w:rsidRDefault="00264E20" w:rsidP="00402408">
                            <w:pPr>
                              <w:pStyle w:val="My"/>
                              <w:jc w:val="center"/>
                              <w:rPr>
                                <w:rStyle w:val="sowc"/>
                                <w:rFonts w:ascii="Times New Roman" w:hAnsi="Times New Roman" w:cs="Times New Roman"/>
                                <w:lang w:val="en-US"/>
                              </w:rPr>
                            </w:pPr>
                          </w:p>
                          <w:p w14:paraId="11F87790" w14:textId="77777777" w:rsidR="00402408" w:rsidRPr="00604001" w:rsidRDefault="00402408" w:rsidP="00402408">
                            <w:pPr>
                              <w:pStyle w:val="My"/>
                              <w:jc w:val="center"/>
                              <w:rPr>
                                <w:rStyle w:val="sowc"/>
                                <w:rFonts w:ascii="Times New Roman" w:hAnsi="Times New Roman" w:cs="Times New Roman"/>
                                <w:b/>
                                <w:bCs/>
                                <w:sz w:val="44"/>
                                <w:szCs w:val="44"/>
                                <w:u w:val="single"/>
                                <w:lang w:val="en-US"/>
                              </w:rPr>
                            </w:pPr>
                            <w:r w:rsidRPr="00604001">
                              <w:rPr>
                                <w:rStyle w:val="sowc"/>
                                <w:rFonts w:ascii="Times New Roman" w:hAnsi="Times New Roman" w:cs="Times New Roman"/>
                                <w:b/>
                                <w:bCs/>
                                <w:sz w:val="44"/>
                                <w:szCs w:val="44"/>
                                <w:u w:val="single"/>
                                <w:lang w:val="en-US"/>
                              </w:rPr>
                              <w:t>Group Members</w:t>
                            </w:r>
                          </w:p>
                          <w:p w14:paraId="040F8CAF" w14:textId="77777777" w:rsidR="00264E20" w:rsidRPr="00264E20" w:rsidRDefault="00264E20" w:rsidP="00402408">
                            <w:pPr>
                              <w:pStyle w:val="My"/>
                              <w:jc w:val="center"/>
                              <w:rPr>
                                <w:rStyle w:val="sowc"/>
                                <w:rFonts w:ascii="Times New Roman" w:hAnsi="Times New Roman" w:cs="Times New Roman"/>
                                <w:lang w:val="en-US"/>
                              </w:rPr>
                            </w:pPr>
                          </w:p>
                          <w:p w14:paraId="6394BFFB" w14:textId="77777777" w:rsidR="00264E20" w:rsidRPr="00264E20" w:rsidRDefault="00264E20" w:rsidP="00402408">
                            <w:pPr>
                              <w:pStyle w:val="My"/>
                              <w:jc w:val="center"/>
                              <w:rPr>
                                <w:rStyle w:val="sowc"/>
                                <w:rFonts w:ascii="Times New Roman" w:hAnsi="Times New Roman" w:cs="Times New Roman"/>
                                <w:lang w:val="en-US"/>
                              </w:rPr>
                            </w:pPr>
                          </w:p>
                          <w:tbl>
                            <w:tblPr>
                              <w:tblW w:w="0" w:type="auto"/>
                              <w:tblBorders>
                                <w:top w:val="single" w:sz="12" w:space="0" w:color="000000"/>
                                <w:bottom w:val="single" w:sz="12" w:space="0" w:color="000000"/>
                              </w:tblBorders>
                              <w:tblLook w:val="04A0" w:firstRow="1" w:lastRow="0" w:firstColumn="1" w:lastColumn="0" w:noHBand="0" w:noVBand="1"/>
                            </w:tblPr>
                            <w:tblGrid>
                              <w:gridCol w:w="4269"/>
                              <w:gridCol w:w="4270"/>
                            </w:tblGrid>
                            <w:tr w:rsidR="00841F36" w:rsidRPr="00264E20" w14:paraId="47CC6852" w14:textId="77777777" w:rsidTr="00264E20">
                              <w:tc>
                                <w:tcPr>
                                  <w:tcW w:w="4269" w:type="dxa"/>
                                  <w:tcBorders>
                                    <w:bottom w:val="single" w:sz="6" w:space="0" w:color="000000"/>
                                    <w:right w:val="single" w:sz="6" w:space="0" w:color="000000"/>
                                  </w:tcBorders>
                                  <w:shd w:val="clear" w:color="auto" w:fill="auto"/>
                                </w:tcPr>
                                <w:p w14:paraId="5C95F90B" w14:textId="77777777" w:rsidR="00264E20" w:rsidRPr="00604001" w:rsidRDefault="00264E20" w:rsidP="00264E20">
                                  <w:pPr>
                                    <w:pStyle w:val="My"/>
                                    <w:jc w:val="center"/>
                                    <w:rPr>
                                      <w:rStyle w:val="sowc"/>
                                      <w:rFonts w:ascii="Times New Roman" w:hAnsi="Times New Roman" w:cs="Times New Roman"/>
                                      <w:b/>
                                      <w:bCs/>
                                      <w:lang w:val="en-US"/>
                                    </w:rPr>
                                  </w:pPr>
                                  <w:r w:rsidRPr="00604001">
                                    <w:rPr>
                                      <w:rStyle w:val="sowc"/>
                                      <w:rFonts w:ascii="Times New Roman" w:hAnsi="Times New Roman" w:cs="Times New Roman"/>
                                      <w:b/>
                                      <w:bCs/>
                                      <w:lang w:val="en-US"/>
                                    </w:rPr>
                                    <w:t>Name</w:t>
                                  </w:r>
                                </w:p>
                              </w:tc>
                              <w:tc>
                                <w:tcPr>
                                  <w:tcW w:w="4270" w:type="dxa"/>
                                  <w:tcBorders>
                                    <w:bottom w:val="single" w:sz="6" w:space="0" w:color="000000"/>
                                  </w:tcBorders>
                                  <w:shd w:val="clear" w:color="auto" w:fill="auto"/>
                                </w:tcPr>
                                <w:p w14:paraId="007FF451" w14:textId="77777777" w:rsidR="00264E20" w:rsidRPr="00604001" w:rsidRDefault="00264E20" w:rsidP="00264E20">
                                  <w:pPr>
                                    <w:pStyle w:val="My"/>
                                    <w:jc w:val="center"/>
                                    <w:rPr>
                                      <w:rStyle w:val="sowc"/>
                                      <w:rFonts w:ascii="Times New Roman" w:hAnsi="Times New Roman" w:cs="Times New Roman"/>
                                      <w:b/>
                                      <w:bCs/>
                                      <w:lang w:val="en-US"/>
                                    </w:rPr>
                                  </w:pPr>
                                  <w:r w:rsidRPr="00604001">
                                    <w:rPr>
                                      <w:rStyle w:val="sowc"/>
                                      <w:rFonts w:ascii="Times New Roman" w:hAnsi="Times New Roman" w:cs="Times New Roman"/>
                                      <w:b/>
                                      <w:bCs/>
                                      <w:lang w:val="en-US"/>
                                    </w:rPr>
                                    <w:t>Roll numbers</w:t>
                                  </w:r>
                                </w:p>
                              </w:tc>
                            </w:tr>
                            <w:tr w:rsidR="00841F36" w:rsidRPr="00264E20" w14:paraId="6D5F3409" w14:textId="77777777" w:rsidTr="00264E20">
                              <w:tc>
                                <w:tcPr>
                                  <w:tcW w:w="4269" w:type="dxa"/>
                                  <w:tcBorders>
                                    <w:right w:val="single" w:sz="6" w:space="0" w:color="000000"/>
                                  </w:tcBorders>
                                  <w:shd w:val="clear" w:color="auto" w:fill="auto"/>
                                </w:tcPr>
                                <w:p w14:paraId="07CAE1AB"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Rimsha</w:t>
                                  </w:r>
                                </w:p>
                              </w:tc>
                              <w:tc>
                                <w:tcPr>
                                  <w:tcW w:w="4270" w:type="dxa"/>
                                  <w:shd w:val="clear" w:color="auto" w:fill="auto"/>
                                </w:tcPr>
                                <w:p w14:paraId="0D400DD4"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Bsef20a001</w:t>
                                  </w:r>
                                </w:p>
                              </w:tc>
                            </w:tr>
                            <w:tr w:rsidR="00841F36" w:rsidRPr="00264E20" w14:paraId="7AB04A07" w14:textId="77777777" w:rsidTr="00264E20">
                              <w:tc>
                                <w:tcPr>
                                  <w:tcW w:w="4269" w:type="dxa"/>
                                  <w:tcBorders>
                                    <w:right w:val="single" w:sz="6" w:space="0" w:color="000000"/>
                                  </w:tcBorders>
                                  <w:shd w:val="clear" w:color="auto" w:fill="auto"/>
                                </w:tcPr>
                                <w:p w14:paraId="785C3C0C"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Ayesha</w:t>
                                  </w:r>
                                </w:p>
                              </w:tc>
                              <w:tc>
                                <w:tcPr>
                                  <w:tcW w:w="4270" w:type="dxa"/>
                                  <w:shd w:val="clear" w:color="auto" w:fill="auto"/>
                                </w:tcPr>
                                <w:p w14:paraId="05787F17"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Bsef20a007</w:t>
                                  </w:r>
                                </w:p>
                              </w:tc>
                            </w:tr>
                            <w:tr w:rsidR="00841F36" w:rsidRPr="00264E20" w14:paraId="2CDED2BF" w14:textId="77777777" w:rsidTr="00264E20">
                              <w:tc>
                                <w:tcPr>
                                  <w:tcW w:w="4269" w:type="dxa"/>
                                  <w:tcBorders>
                                    <w:right w:val="single" w:sz="6" w:space="0" w:color="000000"/>
                                  </w:tcBorders>
                                  <w:shd w:val="clear" w:color="auto" w:fill="auto"/>
                                </w:tcPr>
                                <w:p w14:paraId="5814E2FB"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Neha</w:t>
                                  </w:r>
                                </w:p>
                              </w:tc>
                              <w:tc>
                                <w:tcPr>
                                  <w:tcW w:w="4270" w:type="dxa"/>
                                  <w:shd w:val="clear" w:color="auto" w:fill="auto"/>
                                </w:tcPr>
                                <w:p w14:paraId="34549B83"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Bsef20a026</w:t>
                                  </w:r>
                                </w:p>
                              </w:tc>
                            </w:tr>
                            <w:tr w:rsidR="00841F36" w:rsidRPr="00264E20" w14:paraId="336DE642" w14:textId="77777777" w:rsidTr="00264E20">
                              <w:tc>
                                <w:tcPr>
                                  <w:tcW w:w="4269" w:type="dxa"/>
                                  <w:tcBorders>
                                    <w:right w:val="single" w:sz="6" w:space="0" w:color="000000"/>
                                  </w:tcBorders>
                                  <w:shd w:val="clear" w:color="auto" w:fill="auto"/>
                                </w:tcPr>
                                <w:p w14:paraId="7B47C146"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Aiza</w:t>
                                  </w:r>
                                </w:p>
                              </w:tc>
                              <w:tc>
                                <w:tcPr>
                                  <w:tcW w:w="4270" w:type="dxa"/>
                                  <w:shd w:val="clear" w:color="auto" w:fill="auto"/>
                                </w:tcPr>
                                <w:p w14:paraId="0ACE9D1C"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Bsef20a036</w:t>
                                  </w:r>
                                </w:p>
                              </w:tc>
                            </w:tr>
                          </w:tbl>
                          <w:p w14:paraId="1A273677" w14:textId="77777777" w:rsidR="00264E20" w:rsidRPr="00264E20" w:rsidRDefault="00264E20" w:rsidP="00264E20">
                            <w:pPr>
                              <w:pStyle w:val="My"/>
                              <w:jc w:val="center"/>
                              <w:rPr>
                                <w:rStyle w:val="sowc"/>
                                <w:rFonts w:ascii="Times New Roman" w:hAnsi="Times New Roman" w:cs="Times New Roman"/>
                                <w:lang w:val="en-US"/>
                              </w:rPr>
                            </w:pPr>
                          </w:p>
                          <w:p w14:paraId="6D612774" w14:textId="77777777" w:rsidR="00402408" w:rsidRPr="00264E20" w:rsidRDefault="00402408" w:rsidP="00402408">
                            <w:pPr>
                              <w:pStyle w:val="My"/>
                              <w:jc w:val="center"/>
                              <w:rPr>
                                <w:rStyle w:val="sowc"/>
                                <w:rFonts w:ascii="Times New Roman" w:hAnsi="Times New Roman" w:cs="Times New Roman"/>
                                <w:lang w:val="en-US"/>
                              </w:rPr>
                            </w:pPr>
                          </w:p>
                          <w:p w14:paraId="43337E22" w14:textId="77777777" w:rsidR="00B74B67" w:rsidRPr="00264E20" w:rsidRDefault="00B74B67" w:rsidP="00402408">
                            <w:pPr>
                              <w:pStyle w:val="My"/>
                              <w:jc w:val="center"/>
                              <w:rPr>
                                <w:rStyle w:val="sowc"/>
                                <w:rFonts w:ascii="Times New Roman" w:hAnsi="Times New Roman" w:cs="Times New Roman"/>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027" type="#_x0000_t202" style="position:absolute;margin-left:81pt;margin-top:477pt;width:6in;height:202.5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" filled="f" fillcolor="#fffffe" stroked="f" strokecolor="#212120" insetpen="t">
                <v:textbox inset="2.88pt,2.88pt,2.88pt,2.88pt">
                  <w:txbxContent>
                    <w:p w14:paraId="2A84B231" w14:textId="2AF5CF50" w:rsidR="00402408" w:rsidRPr="00604001" w:rsidRDefault="00402408" w:rsidP="00402408">
                      <w:pPr>
                        <w:pStyle w:val="My"/>
                        <w:jc w:val="center"/>
                        <w:rPr>
                          <w:rStyle w:val="sowc"/>
                          <w:rFonts w:ascii="Times New Roman" w:hAnsi="Times New Roman" w:cs="Times New Roman"/>
                          <w:b/>
                          <w:bCs/>
                          <w:sz w:val="44"/>
                          <w:szCs w:val="44"/>
                          <w:u w:val="single"/>
                          <w:lang w:val="en-US"/>
                        </w:rPr>
                      </w:pPr>
                      <w:r w:rsidRPr="00604001">
                        <w:rPr>
                          <w:rStyle w:val="sowc"/>
                          <w:rFonts w:ascii="Times New Roman" w:hAnsi="Times New Roman" w:cs="Times New Roman"/>
                          <w:b/>
                          <w:bCs/>
                          <w:sz w:val="44"/>
                          <w:szCs w:val="44"/>
                          <w:u w:val="single"/>
                          <w:lang w:val="en-US"/>
                        </w:rPr>
                        <w:t xml:space="preserve">Group </w:t>
                      </w:r>
                      <w:r w:rsidR="0004561A">
                        <w:rPr>
                          <w:rStyle w:val="sowc"/>
                          <w:rFonts w:ascii="Times New Roman" w:hAnsi="Times New Roman" w:cs="Times New Roman"/>
                          <w:b/>
                          <w:bCs/>
                          <w:sz w:val="44"/>
                          <w:szCs w:val="44"/>
                          <w:u w:val="single"/>
                          <w:lang w:val="en-US"/>
                        </w:rPr>
                        <w:t>Project</w:t>
                      </w:r>
                    </w:p>
                    <w:p w14:paraId="3FB4D845" w14:textId="77777777" w:rsidR="00264E20" w:rsidRPr="00264E20" w:rsidRDefault="00264E20" w:rsidP="00402408">
                      <w:pPr>
                        <w:pStyle w:val="My"/>
                        <w:jc w:val="center"/>
                        <w:rPr>
                          <w:rStyle w:val="sowc"/>
                          <w:rFonts w:ascii="Times New Roman" w:hAnsi="Times New Roman" w:cs="Times New Roman"/>
                          <w:lang w:val="en-US"/>
                        </w:rPr>
                      </w:pPr>
                    </w:p>
                    <w:p w14:paraId="17D99A13" w14:textId="77777777" w:rsidR="00264E20" w:rsidRPr="00264E20" w:rsidRDefault="00264E20" w:rsidP="00402408">
                      <w:pPr>
                        <w:pStyle w:val="My"/>
                        <w:jc w:val="center"/>
                        <w:rPr>
                          <w:rStyle w:val="sowc"/>
                          <w:rFonts w:ascii="Times New Roman" w:hAnsi="Times New Roman" w:cs="Times New Roman"/>
                          <w:lang w:val="en-US"/>
                        </w:rPr>
                      </w:pPr>
                    </w:p>
                    <w:p w14:paraId="11F87790" w14:textId="77777777" w:rsidR="00402408" w:rsidRPr="00604001" w:rsidRDefault="00402408" w:rsidP="00402408">
                      <w:pPr>
                        <w:pStyle w:val="My"/>
                        <w:jc w:val="center"/>
                        <w:rPr>
                          <w:rStyle w:val="sowc"/>
                          <w:rFonts w:ascii="Times New Roman" w:hAnsi="Times New Roman" w:cs="Times New Roman"/>
                          <w:b/>
                          <w:bCs/>
                          <w:sz w:val="44"/>
                          <w:szCs w:val="44"/>
                          <w:u w:val="single"/>
                          <w:lang w:val="en-US"/>
                        </w:rPr>
                      </w:pPr>
                      <w:r w:rsidRPr="00604001">
                        <w:rPr>
                          <w:rStyle w:val="sowc"/>
                          <w:rFonts w:ascii="Times New Roman" w:hAnsi="Times New Roman" w:cs="Times New Roman"/>
                          <w:b/>
                          <w:bCs/>
                          <w:sz w:val="44"/>
                          <w:szCs w:val="44"/>
                          <w:u w:val="single"/>
                          <w:lang w:val="en-US"/>
                        </w:rPr>
                        <w:t>Group Members</w:t>
                      </w:r>
                    </w:p>
                    <w:p w14:paraId="040F8CAF" w14:textId="77777777" w:rsidR="00264E20" w:rsidRPr="00264E20" w:rsidRDefault="00264E20" w:rsidP="00402408">
                      <w:pPr>
                        <w:pStyle w:val="My"/>
                        <w:jc w:val="center"/>
                        <w:rPr>
                          <w:rStyle w:val="sowc"/>
                          <w:rFonts w:ascii="Times New Roman" w:hAnsi="Times New Roman" w:cs="Times New Roman"/>
                          <w:lang w:val="en-US"/>
                        </w:rPr>
                      </w:pPr>
                    </w:p>
                    <w:p w14:paraId="6394BFFB" w14:textId="77777777" w:rsidR="00264E20" w:rsidRPr="00264E20" w:rsidRDefault="00264E20" w:rsidP="00402408">
                      <w:pPr>
                        <w:pStyle w:val="My"/>
                        <w:jc w:val="center"/>
                        <w:rPr>
                          <w:rStyle w:val="sowc"/>
                          <w:rFonts w:ascii="Times New Roman" w:hAnsi="Times New Roman" w:cs="Times New Roman"/>
                          <w:lang w:val="en-US"/>
                        </w:rPr>
                      </w:pPr>
                    </w:p>
                    <w:tbl>
                      <w:tblPr>
                        <w:tblW w:w="0" w:type="auto"/>
                        <w:tblBorders>
                          <w:top w:val="single" w:sz="12" w:space="0" w:color="000000"/>
                          <w:bottom w:val="single" w:sz="12" w:space="0" w:color="000000"/>
                        </w:tblBorders>
                        <w:tblLook w:val="04A0" w:firstRow="1" w:lastRow="0" w:firstColumn="1" w:lastColumn="0" w:noHBand="0" w:noVBand="1"/>
                      </w:tblPr>
                      <w:tblGrid>
                        <w:gridCol w:w="4269"/>
                        <w:gridCol w:w="4270"/>
                      </w:tblGrid>
                      <w:tr w:rsidR="00841F36" w:rsidRPr="00264E20" w14:paraId="47CC6852" w14:textId="77777777" w:rsidTr="00264E20">
                        <w:tc>
                          <w:tcPr>
                            <w:tcW w:w="4269" w:type="dxa"/>
                            <w:tcBorders>
                              <w:bottom w:val="single" w:sz="6" w:space="0" w:color="000000"/>
                              <w:right w:val="single" w:sz="6" w:space="0" w:color="000000"/>
                            </w:tcBorders>
                            <w:shd w:val="clear" w:color="auto" w:fill="auto"/>
                          </w:tcPr>
                          <w:p w14:paraId="5C95F90B" w14:textId="77777777" w:rsidR="00264E20" w:rsidRPr="00604001" w:rsidRDefault="00264E20" w:rsidP="00264E20">
                            <w:pPr>
                              <w:pStyle w:val="My"/>
                              <w:jc w:val="center"/>
                              <w:rPr>
                                <w:rStyle w:val="sowc"/>
                                <w:rFonts w:ascii="Times New Roman" w:hAnsi="Times New Roman" w:cs="Times New Roman"/>
                                <w:b/>
                                <w:bCs/>
                                <w:lang w:val="en-US"/>
                              </w:rPr>
                            </w:pPr>
                            <w:r w:rsidRPr="00604001">
                              <w:rPr>
                                <w:rStyle w:val="sowc"/>
                                <w:rFonts w:ascii="Times New Roman" w:hAnsi="Times New Roman" w:cs="Times New Roman"/>
                                <w:b/>
                                <w:bCs/>
                                <w:lang w:val="en-US"/>
                              </w:rPr>
                              <w:t>Name</w:t>
                            </w:r>
                          </w:p>
                        </w:tc>
                        <w:tc>
                          <w:tcPr>
                            <w:tcW w:w="4270" w:type="dxa"/>
                            <w:tcBorders>
                              <w:bottom w:val="single" w:sz="6" w:space="0" w:color="000000"/>
                            </w:tcBorders>
                            <w:shd w:val="clear" w:color="auto" w:fill="auto"/>
                          </w:tcPr>
                          <w:p w14:paraId="007FF451" w14:textId="77777777" w:rsidR="00264E20" w:rsidRPr="00604001" w:rsidRDefault="00264E20" w:rsidP="00264E20">
                            <w:pPr>
                              <w:pStyle w:val="My"/>
                              <w:jc w:val="center"/>
                              <w:rPr>
                                <w:rStyle w:val="sowc"/>
                                <w:rFonts w:ascii="Times New Roman" w:hAnsi="Times New Roman" w:cs="Times New Roman"/>
                                <w:b/>
                                <w:bCs/>
                                <w:lang w:val="en-US"/>
                              </w:rPr>
                            </w:pPr>
                            <w:r w:rsidRPr="00604001">
                              <w:rPr>
                                <w:rStyle w:val="sowc"/>
                                <w:rFonts w:ascii="Times New Roman" w:hAnsi="Times New Roman" w:cs="Times New Roman"/>
                                <w:b/>
                                <w:bCs/>
                                <w:lang w:val="en-US"/>
                              </w:rPr>
                              <w:t>Roll numbers</w:t>
                            </w:r>
                          </w:p>
                        </w:tc>
                      </w:tr>
                      <w:tr w:rsidR="00841F36" w:rsidRPr="00264E20" w14:paraId="6D5F3409" w14:textId="77777777" w:rsidTr="00264E20">
                        <w:tc>
                          <w:tcPr>
                            <w:tcW w:w="4269" w:type="dxa"/>
                            <w:tcBorders>
                              <w:right w:val="single" w:sz="6" w:space="0" w:color="000000"/>
                            </w:tcBorders>
                            <w:shd w:val="clear" w:color="auto" w:fill="auto"/>
                          </w:tcPr>
                          <w:p w14:paraId="07CAE1AB"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Rimsha</w:t>
                            </w:r>
                          </w:p>
                        </w:tc>
                        <w:tc>
                          <w:tcPr>
                            <w:tcW w:w="4270" w:type="dxa"/>
                            <w:shd w:val="clear" w:color="auto" w:fill="auto"/>
                          </w:tcPr>
                          <w:p w14:paraId="0D400DD4"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Bsef20a001</w:t>
                            </w:r>
                          </w:p>
                        </w:tc>
                      </w:tr>
                      <w:tr w:rsidR="00841F36" w:rsidRPr="00264E20" w14:paraId="7AB04A07" w14:textId="77777777" w:rsidTr="00264E20">
                        <w:tc>
                          <w:tcPr>
                            <w:tcW w:w="4269" w:type="dxa"/>
                            <w:tcBorders>
                              <w:right w:val="single" w:sz="6" w:space="0" w:color="000000"/>
                            </w:tcBorders>
                            <w:shd w:val="clear" w:color="auto" w:fill="auto"/>
                          </w:tcPr>
                          <w:p w14:paraId="785C3C0C"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Ayesha</w:t>
                            </w:r>
                          </w:p>
                        </w:tc>
                        <w:tc>
                          <w:tcPr>
                            <w:tcW w:w="4270" w:type="dxa"/>
                            <w:shd w:val="clear" w:color="auto" w:fill="auto"/>
                          </w:tcPr>
                          <w:p w14:paraId="05787F17"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Bsef20a007</w:t>
                            </w:r>
                          </w:p>
                        </w:tc>
                      </w:tr>
                      <w:tr w:rsidR="00841F36" w:rsidRPr="00264E20" w14:paraId="2CDED2BF" w14:textId="77777777" w:rsidTr="00264E20">
                        <w:tc>
                          <w:tcPr>
                            <w:tcW w:w="4269" w:type="dxa"/>
                            <w:tcBorders>
                              <w:right w:val="single" w:sz="6" w:space="0" w:color="000000"/>
                            </w:tcBorders>
                            <w:shd w:val="clear" w:color="auto" w:fill="auto"/>
                          </w:tcPr>
                          <w:p w14:paraId="5814E2FB"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Neha</w:t>
                            </w:r>
                          </w:p>
                        </w:tc>
                        <w:tc>
                          <w:tcPr>
                            <w:tcW w:w="4270" w:type="dxa"/>
                            <w:shd w:val="clear" w:color="auto" w:fill="auto"/>
                          </w:tcPr>
                          <w:p w14:paraId="34549B83"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Bsef20a026</w:t>
                            </w:r>
                          </w:p>
                        </w:tc>
                      </w:tr>
                      <w:tr w:rsidR="00841F36" w:rsidRPr="00264E20" w14:paraId="336DE642" w14:textId="77777777" w:rsidTr="00264E20">
                        <w:tc>
                          <w:tcPr>
                            <w:tcW w:w="4269" w:type="dxa"/>
                            <w:tcBorders>
                              <w:right w:val="single" w:sz="6" w:space="0" w:color="000000"/>
                            </w:tcBorders>
                            <w:shd w:val="clear" w:color="auto" w:fill="auto"/>
                          </w:tcPr>
                          <w:p w14:paraId="7B47C146"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Aiza</w:t>
                            </w:r>
                          </w:p>
                        </w:tc>
                        <w:tc>
                          <w:tcPr>
                            <w:tcW w:w="4270" w:type="dxa"/>
                            <w:shd w:val="clear" w:color="auto" w:fill="auto"/>
                          </w:tcPr>
                          <w:p w14:paraId="0ACE9D1C" w14:textId="77777777" w:rsidR="00264E20" w:rsidRPr="00264E20" w:rsidRDefault="00264E20" w:rsidP="00264E20">
                            <w:pPr>
                              <w:pStyle w:val="My"/>
                              <w:jc w:val="center"/>
                              <w:rPr>
                                <w:rStyle w:val="sowc"/>
                                <w:rFonts w:ascii="Times New Roman" w:hAnsi="Times New Roman" w:cs="Times New Roman"/>
                                <w:lang w:val="en-US"/>
                              </w:rPr>
                            </w:pPr>
                            <w:r w:rsidRPr="00264E20">
                              <w:rPr>
                                <w:rStyle w:val="sowc"/>
                                <w:rFonts w:ascii="Times New Roman" w:hAnsi="Times New Roman" w:cs="Times New Roman"/>
                                <w:lang w:val="en-US"/>
                              </w:rPr>
                              <w:t>Bsef20a036</w:t>
                            </w:r>
                          </w:p>
                        </w:tc>
                      </w:tr>
                    </w:tbl>
                    <w:p w14:paraId="1A273677" w14:textId="77777777" w:rsidR="00264E20" w:rsidRPr="00264E20" w:rsidRDefault="00264E20" w:rsidP="00264E20">
                      <w:pPr>
                        <w:pStyle w:val="My"/>
                        <w:jc w:val="center"/>
                        <w:rPr>
                          <w:rStyle w:val="sowc"/>
                          <w:rFonts w:ascii="Times New Roman" w:hAnsi="Times New Roman" w:cs="Times New Roman"/>
                          <w:lang w:val="en-US"/>
                        </w:rPr>
                      </w:pPr>
                    </w:p>
                    <w:p w14:paraId="6D612774" w14:textId="77777777" w:rsidR="00402408" w:rsidRPr="00264E20" w:rsidRDefault="00402408" w:rsidP="00402408">
                      <w:pPr>
                        <w:pStyle w:val="My"/>
                        <w:jc w:val="center"/>
                        <w:rPr>
                          <w:rStyle w:val="sowc"/>
                          <w:rFonts w:ascii="Times New Roman" w:hAnsi="Times New Roman" w:cs="Times New Roman"/>
                          <w:lang w:val="en-US"/>
                        </w:rPr>
                      </w:pPr>
                    </w:p>
                    <w:p w14:paraId="43337E22" w14:textId="77777777" w:rsidR="00B74B67" w:rsidRPr="00264E20" w:rsidRDefault="00B74B67" w:rsidP="00402408">
                      <w:pPr>
                        <w:pStyle w:val="My"/>
                        <w:jc w:val="center"/>
                        <w:rPr>
                          <w:rStyle w:val="sowc"/>
                          <w:rFonts w:ascii="Times New Roman" w:hAnsi="Times New Roman" w:cs="Times New Roman"/>
                        </w:rPr>
                      </w:pPr>
                    </w:p>
                  </w:txbxContent>
                </v:textbox>
                <w10:wrap anchory="page"/>
              </v:shape>
            </w:pict>
          </mc:Fallback>
        </mc:AlternateContent>
      </w:r>
    </w:p>
    <w:p w14:paraId="3BF5E73B" w14:textId="77777777" w:rsidR="004A73BF" w:rsidRPr="0086678C" w:rsidRDefault="004A73BF" w:rsidP="007D5AC1">
      <w:pPr>
        <w:rPr>
          <w:lang w:val="en-US"/>
        </w:rPr>
      </w:pPr>
    </w:p>
    <w:p w14:paraId="63B488DD" w14:textId="77777777" w:rsidR="004A73BF" w:rsidRPr="0086678C" w:rsidRDefault="004A73BF" w:rsidP="007D5AC1">
      <w:pPr>
        <w:rPr>
          <w:lang w:val="en-US"/>
        </w:rPr>
      </w:pPr>
    </w:p>
    <w:p w14:paraId="1FF37C99" w14:textId="77777777" w:rsidR="004A73BF" w:rsidRPr="0086678C" w:rsidRDefault="004A73BF" w:rsidP="007D5AC1">
      <w:pPr>
        <w:rPr>
          <w:lang w:val="en-US"/>
        </w:rPr>
      </w:pPr>
    </w:p>
    <w:p w14:paraId="5AFFCC27" w14:textId="77777777" w:rsidR="004A73BF" w:rsidRPr="0086678C" w:rsidRDefault="004A73BF" w:rsidP="007D5AC1">
      <w:pPr>
        <w:rPr>
          <w:lang w:val="en-US"/>
        </w:rPr>
      </w:pPr>
    </w:p>
    <w:p w14:paraId="2247D474" w14:textId="77777777" w:rsidR="004A73BF" w:rsidRPr="0086678C" w:rsidRDefault="004A73BF" w:rsidP="007D5AC1">
      <w:pPr>
        <w:rPr>
          <w:lang w:val="en-US"/>
        </w:rPr>
      </w:pPr>
    </w:p>
    <w:p w14:paraId="38AE2947" w14:textId="77777777" w:rsidR="004A73BF" w:rsidRPr="0086678C" w:rsidRDefault="004A73BF" w:rsidP="007D5AC1">
      <w:pPr>
        <w:rPr>
          <w:lang w:val="en-US"/>
        </w:rPr>
      </w:pPr>
    </w:p>
    <w:p w14:paraId="0C72590B" w14:textId="77777777" w:rsidR="004A73BF" w:rsidRPr="0086678C" w:rsidRDefault="004A73BF" w:rsidP="007D5AC1">
      <w:pPr>
        <w:rPr>
          <w:lang w:val="en-US"/>
        </w:rPr>
      </w:pPr>
    </w:p>
    <w:p w14:paraId="19CEC314" w14:textId="77777777" w:rsidR="004A73BF" w:rsidRPr="0086678C" w:rsidRDefault="004A73BF" w:rsidP="007D5AC1">
      <w:pPr>
        <w:rPr>
          <w:lang w:val="en-US"/>
        </w:rPr>
      </w:pPr>
    </w:p>
    <w:p w14:paraId="2C1EA611" w14:textId="77777777" w:rsidR="004A73BF" w:rsidRPr="0086678C" w:rsidRDefault="004A73BF" w:rsidP="007D5AC1">
      <w:pPr>
        <w:rPr>
          <w:lang w:val="en-US"/>
        </w:rPr>
      </w:pPr>
    </w:p>
    <w:p w14:paraId="2ED59ED0" w14:textId="77777777" w:rsidR="004A73BF" w:rsidRPr="0086678C" w:rsidRDefault="004A73BF" w:rsidP="007D5AC1">
      <w:pPr>
        <w:rPr>
          <w:lang w:val="en-US"/>
        </w:rPr>
      </w:pPr>
    </w:p>
    <w:p w14:paraId="543A53B9" w14:textId="77777777" w:rsidR="004A73BF" w:rsidRPr="0086678C" w:rsidRDefault="004A73BF" w:rsidP="007D5AC1">
      <w:pPr>
        <w:rPr>
          <w:lang w:val="en-US"/>
        </w:rPr>
      </w:pPr>
    </w:p>
    <w:p w14:paraId="5CAAC8F5" w14:textId="77777777" w:rsidR="004A73BF" w:rsidRPr="0086678C" w:rsidRDefault="004A73BF" w:rsidP="007D5AC1">
      <w:pPr>
        <w:rPr>
          <w:lang w:val="en-US"/>
        </w:rPr>
      </w:pPr>
    </w:p>
    <w:p w14:paraId="1EEC364C" w14:textId="77777777" w:rsidR="004A73BF" w:rsidRPr="0086678C" w:rsidRDefault="004A73BF" w:rsidP="007D5AC1">
      <w:pPr>
        <w:rPr>
          <w:lang w:val="en-US"/>
        </w:rPr>
      </w:pPr>
    </w:p>
    <w:p w14:paraId="66EBCC89" w14:textId="77777777" w:rsidR="004A73BF" w:rsidRPr="0086678C" w:rsidRDefault="004A73BF" w:rsidP="007D5AC1">
      <w:pPr>
        <w:rPr>
          <w:lang w:val="en-US"/>
        </w:rPr>
      </w:pPr>
    </w:p>
    <w:p w14:paraId="7F12962E" w14:textId="77777777" w:rsidR="004A73BF" w:rsidRPr="0086678C" w:rsidRDefault="004A73BF" w:rsidP="007D5AC1">
      <w:pPr>
        <w:rPr>
          <w:lang w:val="en-US"/>
        </w:rPr>
      </w:pPr>
    </w:p>
    <w:p w14:paraId="071870EE" w14:textId="77777777" w:rsidR="004A73BF" w:rsidRPr="0086678C" w:rsidRDefault="004A73BF" w:rsidP="007D5AC1">
      <w:pPr>
        <w:rPr>
          <w:lang w:val="en-US"/>
        </w:rPr>
      </w:pPr>
    </w:p>
    <w:p w14:paraId="4FB104A5" w14:textId="77777777" w:rsidR="004A73BF" w:rsidRPr="0086678C" w:rsidRDefault="004A73BF" w:rsidP="007D5AC1">
      <w:pPr>
        <w:rPr>
          <w:lang w:val="en-US"/>
        </w:rPr>
      </w:pPr>
    </w:p>
    <w:p w14:paraId="550C11E5" w14:textId="77777777" w:rsidR="004A73BF" w:rsidRPr="0086678C" w:rsidRDefault="004A73BF" w:rsidP="007D5AC1">
      <w:pPr>
        <w:rPr>
          <w:lang w:val="en-US"/>
        </w:rPr>
      </w:pPr>
    </w:p>
    <w:p w14:paraId="4B1763DE" w14:textId="77777777" w:rsidR="004A73BF" w:rsidRPr="0086678C" w:rsidRDefault="004A73BF" w:rsidP="007D5AC1">
      <w:pPr>
        <w:rPr>
          <w:lang w:val="en-US"/>
        </w:rPr>
      </w:pPr>
    </w:p>
    <w:p w14:paraId="5B5F2825" w14:textId="77777777" w:rsidR="004A73BF" w:rsidRPr="0086678C" w:rsidRDefault="004A73BF" w:rsidP="007D5AC1">
      <w:pPr>
        <w:rPr>
          <w:lang w:val="en-US"/>
        </w:rPr>
      </w:pPr>
    </w:p>
    <w:p w14:paraId="6C93EDE1" w14:textId="77777777" w:rsidR="004A73BF" w:rsidRPr="0086678C" w:rsidRDefault="004A73BF" w:rsidP="007D5AC1">
      <w:pPr>
        <w:rPr>
          <w:lang w:val="en-US"/>
        </w:rPr>
      </w:pPr>
    </w:p>
    <w:p w14:paraId="0219B3CC" w14:textId="77777777" w:rsidR="004A73BF" w:rsidRDefault="004A73BF" w:rsidP="007D5AC1">
      <w:pPr>
        <w:rPr>
          <w:lang w:val="en-US"/>
        </w:rPr>
      </w:pPr>
    </w:p>
    <w:p w14:paraId="2F1351AE" w14:textId="77777777" w:rsidR="00FA425A" w:rsidRPr="0086678C" w:rsidRDefault="00FA425A" w:rsidP="007D5AC1">
      <w:pPr>
        <w:rPr>
          <w:lang w:val="en-US"/>
        </w:rPr>
      </w:pPr>
    </w:p>
    <w:p w14:paraId="13315F60" w14:textId="77777777" w:rsidR="004A73BF" w:rsidRPr="0086678C" w:rsidRDefault="005818C6" w:rsidP="007D5AC1">
      <w:pPr>
        <w:rPr>
          <w:lang w:val="en-US"/>
        </w:rPr>
      </w:pPr>
      <w:r>
        <w:rPr>
          <w:noProof/>
          <w:lang w:val="en-US" w:eastAsia="en-US"/>
        </w:rPr>
        <w:drawing>
          <wp:anchor distT="0" distB="0" distL="114300" distR="114300" simplePos="0" relativeHeight="251664384" behindDoc="1" locked="0" layoutInCell="1" allowOverlap="1" wp14:anchorId="1D5F5013" wp14:editId="6C8FBC72">
            <wp:simplePos x="0" y="0"/>
            <wp:positionH relativeFrom="column">
              <wp:posOffset>-361950</wp:posOffset>
            </wp:positionH>
            <wp:positionV relativeFrom="paragraph">
              <wp:posOffset>-819150</wp:posOffset>
            </wp:positionV>
            <wp:extent cx="8001000" cy="5058410"/>
            <wp:effectExtent l="0" t="0" r="0" b="8890"/>
            <wp:wrapNone/>
            <wp:docPr id="152" name="Picture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4A437" w14:textId="77777777" w:rsidR="004A73BF" w:rsidRPr="0086678C" w:rsidRDefault="004A73BF" w:rsidP="007D5AC1">
      <w:pPr>
        <w:rPr>
          <w:lang w:val="en-US"/>
        </w:rPr>
      </w:pPr>
    </w:p>
    <w:p w14:paraId="60BCB09D" w14:textId="77777777" w:rsidR="004A73BF" w:rsidRPr="0086678C" w:rsidRDefault="004A73BF" w:rsidP="007D5AC1">
      <w:pPr>
        <w:rPr>
          <w:lang w:val="en-US"/>
        </w:rPr>
      </w:pPr>
    </w:p>
    <w:p w14:paraId="41D060AF" w14:textId="77777777" w:rsidR="004A73BF" w:rsidRPr="0086678C" w:rsidRDefault="004A73BF" w:rsidP="007D5AC1">
      <w:pPr>
        <w:rPr>
          <w:lang w:val="en-US"/>
        </w:rPr>
      </w:pPr>
    </w:p>
    <w:p w14:paraId="7219F7C2" w14:textId="77777777" w:rsidR="004A73BF" w:rsidRPr="0086678C" w:rsidRDefault="004A73BF" w:rsidP="007D5AC1">
      <w:pPr>
        <w:rPr>
          <w:lang w:val="en-US"/>
        </w:rPr>
      </w:pPr>
    </w:p>
    <w:p w14:paraId="6942B3AD" w14:textId="77777777" w:rsidR="004A73BF" w:rsidRPr="0086678C" w:rsidRDefault="004A73BF" w:rsidP="007D5AC1">
      <w:pPr>
        <w:rPr>
          <w:lang w:val="en-US"/>
        </w:rPr>
      </w:pPr>
    </w:p>
    <w:p w14:paraId="3EF3EAC2" w14:textId="77777777" w:rsidR="004A73BF" w:rsidRPr="0086678C" w:rsidRDefault="005818C6" w:rsidP="007D5AC1">
      <w:pPr>
        <w:rPr>
          <w:lang w:val="en-US"/>
        </w:rPr>
      </w:pPr>
      <w:r>
        <w:rPr>
          <w:noProof/>
          <w:lang w:val="en-US" w:eastAsia="en-US"/>
        </w:rPr>
        <mc:AlternateContent>
          <mc:Choice Requires="wps">
            <w:drawing>
              <wp:anchor distT="0" distB="0" distL="114300" distR="114300" simplePos="0" relativeHeight="251665408" behindDoc="0" locked="0" layoutInCell="1" allowOverlap="1" wp14:anchorId="613D4F8F" wp14:editId="0821FB64">
                <wp:simplePos x="0" y="0"/>
                <wp:positionH relativeFrom="column">
                  <wp:posOffset>114300</wp:posOffset>
                </wp:positionH>
                <wp:positionV relativeFrom="paragraph">
                  <wp:posOffset>91440</wp:posOffset>
                </wp:positionV>
                <wp:extent cx="7258050" cy="7905750"/>
                <wp:effectExtent l="0" t="0" r="0" b="0"/>
                <wp:wrapNone/>
                <wp:docPr id="6"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637A8729" w14:textId="77777777" w:rsidR="00264E20" w:rsidRPr="00416A47" w:rsidRDefault="00264E20" w:rsidP="00264E20">
                            <w:pPr>
                              <w:jc w:val="center"/>
                              <w:rPr>
                                <w:b/>
                                <w:sz w:val="36"/>
                                <w:szCs w:val="36"/>
                                <w:u w:val="single"/>
                                <w:lang w:val="en-US"/>
                              </w:rPr>
                            </w:pPr>
                            <w:r w:rsidRPr="00416A47">
                              <w:rPr>
                                <w:b/>
                                <w:sz w:val="36"/>
                                <w:szCs w:val="36"/>
                                <w:u w:val="single"/>
                                <w:lang w:val="en-US"/>
                              </w:rPr>
                              <w:t>Question.1</w:t>
                            </w:r>
                          </w:p>
                          <w:p w14:paraId="6EA02528" w14:textId="77777777" w:rsidR="00264E20" w:rsidRPr="000E69B6" w:rsidRDefault="00264E20" w:rsidP="00264E20">
                            <w:pPr>
                              <w:jc w:val="center"/>
                              <w:rPr>
                                <w:b/>
                                <w:sz w:val="32"/>
                                <w:lang w:val="en-US"/>
                              </w:rPr>
                            </w:pPr>
                            <w:r w:rsidRPr="000E69B6">
                              <w:rPr>
                                <w:b/>
                                <w:sz w:val="32"/>
                                <w:lang w:val="en-US"/>
                              </w:rPr>
                              <w:t>Refine your idea</w:t>
                            </w:r>
                          </w:p>
                          <w:p w14:paraId="10BE53A3" w14:textId="77777777" w:rsidR="00264E20" w:rsidRDefault="00264E20">
                            <w:pPr>
                              <w:rPr>
                                <w:lang w:val="en-US"/>
                              </w:rPr>
                            </w:pPr>
                          </w:p>
                          <w:p w14:paraId="709B6177" w14:textId="449606CB" w:rsidR="00264E20" w:rsidRPr="00242AEC" w:rsidRDefault="00416A47" w:rsidP="00416A47">
                            <w:pPr>
                              <w:jc w:val="center"/>
                              <w:rPr>
                                <w:b/>
                                <w:sz w:val="28"/>
                                <w:szCs w:val="32"/>
                                <w:lang w:val="en-US"/>
                              </w:rPr>
                            </w:pPr>
                            <w:r w:rsidRPr="00242AEC">
                              <w:rPr>
                                <w:b/>
                                <w:sz w:val="28"/>
                                <w:szCs w:val="32"/>
                                <w:lang w:val="en-US"/>
                              </w:rPr>
                              <w:t>Scope</w:t>
                            </w:r>
                          </w:p>
                          <w:p w14:paraId="4A8F80FF" w14:textId="77777777" w:rsidR="00416A47" w:rsidRPr="00416A47" w:rsidRDefault="00416A47" w:rsidP="00416A47">
                            <w:pPr>
                              <w:jc w:val="center"/>
                              <w:rPr>
                                <w:b/>
                                <w:sz w:val="28"/>
                                <w:lang w:val="en-US"/>
                              </w:rPr>
                            </w:pPr>
                          </w:p>
                          <w:p w14:paraId="7845C1D2" w14:textId="5B642107" w:rsidR="00416A47" w:rsidRPr="00242AEC" w:rsidRDefault="00416A47" w:rsidP="00287302">
                            <w:pPr>
                              <w:rPr>
                                <w:b/>
                                <w:lang w:val="en-US"/>
                              </w:rPr>
                            </w:pPr>
                            <w:r w:rsidRPr="00242AEC">
                              <w:rPr>
                                <w:b/>
                                <w:lang w:val="en-US"/>
                              </w:rPr>
                              <w:t>Offer different ride types:</w:t>
                            </w:r>
                          </w:p>
                          <w:p w14:paraId="7A693E79" w14:textId="27299D36" w:rsidR="00287302" w:rsidRPr="00242AEC" w:rsidRDefault="00287302" w:rsidP="00287302">
                            <w:pPr>
                              <w:rPr>
                                <w:lang w:val="en-US"/>
                              </w:rPr>
                            </w:pPr>
                            <w:r w:rsidRPr="00242AEC">
                              <w:rPr>
                                <w:lang w:val="en-US"/>
                              </w:rPr>
                              <w:t>In addition to taxi rides, the app could offer different ride types, such as luxury cars, SUVs, or vans. This would appeal to users with different needs and budgets.</w:t>
                            </w:r>
                          </w:p>
                          <w:p w14:paraId="328EA7F0" w14:textId="77777777" w:rsidR="00287302" w:rsidRPr="00242AEC" w:rsidRDefault="00287302" w:rsidP="00287302">
                            <w:pPr>
                              <w:rPr>
                                <w:lang w:val="en-US"/>
                              </w:rPr>
                            </w:pPr>
                          </w:p>
                          <w:p w14:paraId="5F4344D5" w14:textId="7D2A50A1" w:rsidR="00416A47" w:rsidRPr="00242AEC" w:rsidRDefault="00287302" w:rsidP="00287302">
                            <w:pPr>
                              <w:rPr>
                                <w:lang w:val="en-US"/>
                              </w:rPr>
                            </w:pPr>
                            <w:r w:rsidRPr="00242AEC">
                              <w:rPr>
                                <w:b/>
                                <w:lang w:val="en-US"/>
                              </w:rPr>
                              <w:t>Offer different payment options</w:t>
                            </w:r>
                            <w:r w:rsidR="00416A47" w:rsidRPr="00242AEC">
                              <w:rPr>
                                <w:lang w:val="en-US"/>
                              </w:rPr>
                              <w:t>:</w:t>
                            </w:r>
                          </w:p>
                          <w:p w14:paraId="25CD5EF5" w14:textId="32B487C1" w:rsidR="00287302" w:rsidRPr="00242AEC" w:rsidRDefault="00287302" w:rsidP="00287302">
                            <w:pPr>
                              <w:rPr>
                                <w:lang w:val="en-US"/>
                              </w:rPr>
                            </w:pPr>
                            <w:r w:rsidRPr="00242AEC">
                              <w:rPr>
                                <w:lang w:val="en-US"/>
                              </w:rPr>
                              <w:t> The app could offer different payment options, such as cash, credit card, or mobile payments. This would make it more convenient for users to pay for their rides.</w:t>
                            </w:r>
                          </w:p>
                          <w:p w14:paraId="52C09C64" w14:textId="77777777" w:rsidR="00287302" w:rsidRPr="00242AEC" w:rsidRDefault="00287302" w:rsidP="00287302">
                            <w:pPr>
                              <w:rPr>
                                <w:lang w:val="en-US"/>
                              </w:rPr>
                            </w:pPr>
                          </w:p>
                          <w:p w14:paraId="07F2142A" w14:textId="77777777" w:rsidR="00416A47" w:rsidRPr="00242AEC" w:rsidRDefault="00287302" w:rsidP="00287302">
                            <w:pPr>
                              <w:rPr>
                                <w:b/>
                                <w:lang w:val="en-US"/>
                              </w:rPr>
                            </w:pPr>
                            <w:r w:rsidRPr="00242AEC">
                              <w:rPr>
                                <w:b/>
                                <w:lang w:val="en-US"/>
                              </w:rPr>
                              <w:t>Offer customer support in multiple languages</w:t>
                            </w:r>
                            <w:r w:rsidR="00416A47" w:rsidRPr="00242AEC">
                              <w:rPr>
                                <w:b/>
                                <w:lang w:val="en-US"/>
                              </w:rPr>
                              <w:t>:</w:t>
                            </w:r>
                          </w:p>
                          <w:p w14:paraId="3A98EF35" w14:textId="29704DA7" w:rsidR="00416A47" w:rsidRPr="00242AEC" w:rsidRDefault="00287302" w:rsidP="00416A47">
                            <w:pPr>
                              <w:rPr>
                                <w:lang w:val="en-US"/>
                              </w:rPr>
                            </w:pPr>
                            <w:r w:rsidRPr="00242AEC">
                              <w:rPr>
                                <w:lang w:val="en-US"/>
                              </w:rPr>
                              <w:t> The app could offer customer support in multiple languages to make it accessible to users from all over the world.</w:t>
                            </w:r>
                          </w:p>
                          <w:p w14:paraId="045ACE63" w14:textId="77777777" w:rsidR="00264E20" w:rsidRPr="00242AEC" w:rsidRDefault="00264E20">
                            <w:pPr>
                              <w:rPr>
                                <w:lang w:val="en-US"/>
                              </w:rPr>
                            </w:pPr>
                          </w:p>
                          <w:p w14:paraId="2AAC6F8D" w14:textId="77777777" w:rsidR="00264E20" w:rsidRDefault="00264E20">
                            <w:pPr>
                              <w:rPr>
                                <w:lang w:val="en-US"/>
                              </w:rPr>
                            </w:pPr>
                          </w:p>
                          <w:p w14:paraId="344047EB" w14:textId="7B7E02AF" w:rsidR="00264E20" w:rsidRDefault="00416A47" w:rsidP="00416A47">
                            <w:pPr>
                              <w:jc w:val="center"/>
                              <w:rPr>
                                <w:b/>
                                <w:lang w:val="en-US"/>
                              </w:rPr>
                            </w:pPr>
                            <w:r w:rsidRPr="00242AEC">
                              <w:rPr>
                                <w:b/>
                                <w:lang w:val="en-US"/>
                              </w:rPr>
                              <w:t>Feasibility</w:t>
                            </w:r>
                          </w:p>
                          <w:p w14:paraId="013A0C80" w14:textId="77777777" w:rsidR="00242AEC" w:rsidRPr="00242AEC" w:rsidRDefault="00242AEC" w:rsidP="00416A47">
                            <w:pPr>
                              <w:jc w:val="center"/>
                              <w:rPr>
                                <w:b/>
                                <w:lang w:val="en-US"/>
                              </w:rPr>
                            </w:pPr>
                          </w:p>
                          <w:p w14:paraId="0289BB0E" w14:textId="10340945" w:rsidR="0004561A" w:rsidRPr="00242AEC" w:rsidRDefault="0004561A">
                            <w:pPr>
                              <w:rPr>
                                <w:lang w:val="en-US"/>
                              </w:rPr>
                            </w:pPr>
                            <w:r w:rsidRPr="00242AEC">
                              <w:rPr>
                                <w:lang w:val="en-US"/>
                              </w:rPr>
                              <w:t>Feasibility of Ride Hailing App is given below:</w:t>
                            </w:r>
                          </w:p>
                          <w:p w14:paraId="375460ED" w14:textId="77777777" w:rsidR="0004561A" w:rsidRPr="00242AEC" w:rsidRDefault="0004561A">
                            <w:pPr>
                              <w:rPr>
                                <w:lang w:val="en-US"/>
                              </w:rPr>
                            </w:pPr>
                          </w:p>
                          <w:p w14:paraId="310D1634" w14:textId="77777777" w:rsidR="0004561A" w:rsidRPr="00242AEC" w:rsidRDefault="0004561A" w:rsidP="0004561A">
                            <w:pPr>
                              <w:pStyle w:val="ListParagraph"/>
                              <w:numPr>
                                <w:ilvl w:val="0"/>
                                <w:numId w:val="4"/>
                              </w:numPr>
                              <w:rPr>
                                <w:b/>
                                <w:lang w:val="en-US"/>
                              </w:rPr>
                            </w:pPr>
                            <w:r w:rsidRPr="00242AEC">
                              <w:rPr>
                                <w:b/>
                                <w:lang w:val="en-US"/>
                              </w:rPr>
                              <w:t>Ease of use:</w:t>
                            </w:r>
                          </w:p>
                          <w:p w14:paraId="3E8DAA45" w14:textId="2A250A8F" w:rsidR="0004561A" w:rsidRPr="00242AEC" w:rsidRDefault="0004561A" w:rsidP="0004561A">
                            <w:pPr>
                              <w:pStyle w:val="ListParagraph"/>
                              <w:rPr>
                                <w:b/>
                                <w:lang w:val="en-US"/>
                              </w:rPr>
                            </w:pPr>
                            <w:r w:rsidRPr="00242AEC">
                              <w:rPr>
                                <w:lang w:val="en-US"/>
                              </w:rPr>
                              <w:t>The app can be easily downloaded and installed on smartphones, making it accessible to a large number of   people. The user-friendly interface of the app enables riders to use it with ease, and drivers can navigate through the app to find riders looking for a ride.</w:t>
                            </w:r>
                          </w:p>
                          <w:p w14:paraId="089E5E20" w14:textId="77777777" w:rsidR="0004561A" w:rsidRPr="00242AEC" w:rsidRDefault="0004561A" w:rsidP="0004561A">
                            <w:pPr>
                              <w:pStyle w:val="ListParagraph"/>
                              <w:rPr>
                                <w:b/>
                                <w:lang w:val="en-US"/>
                              </w:rPr>
                            </w:pPr>
                          </w:p>
                          <w:p w14:paraId="28E4A411" w14:textId="77777777" w:rsidR="0004561A" w:rsidRPr="00242AEC" w:rsidRDefault="0004561A" w:rsidP="0004561A">
                            <w:pPr>
                              <w:pStyle w:val="ListParagraph"/>
                              <w:numPr>
                                <w:ilvl w:val="0"/>
                                <w:numId w:val="4"/>
                              </w:numPr>
                              <w:rPr>
                                <w:b/>
                                <w:lang w:val="en-US"/>
                              </w:rPr>
                            </w:pPr>
                            <w:r w:rsidRPr="00242AEC">
                              <w:rPr>
                                <w:b/>
                                <w:lang w:val="en-US"/>
                              </w:rPr>
                              <w:t>Convenience:</w:t>
                            </w:r>
                          </w:p>
                          <w:p w14:paraId="74E94B5B" w14:textId="6676EE53" w:rsidR="0004561A" w:rsidRPr="00242AEC" w:rsidRDefault="0004561A" w:rsidP="0004561A">
                            <w:pPr>
                              <w:pStyle w:val="ListParagraph"/>
                              <w:rPr>
                                <w:lang w:val="en-US"/>
                              </w:rPr>
                            </w:pPr>
                            <w:r w:rsidRPr="00242AEC">
                              <w:rPr>
                                <w:lang w:val="en-US"/>
                              </w:rPr>
                              <w:t xml:space="preserve"> The app provides convenience to both riders and drivers. Riders can request rides from anywhere and at any time, and drivers can earn money on their own schedules.</w:t>
                            </w:r>
                            <w:r w:rsidRPr="00242AEC">
                              <w:t xml:space="preserve"> </w:t>
                            </w:r>
                            <w:r w:rsidRPr="00242AEC">
                              <w:rPr>
                                <w:lang w:val="en-US"/>
                              </w:rPr>
                              <w:t>Convenience: The app provides convenience to both riders and drivers. Riders can request rides from anywhere and at any time, and drivers can earn money on their own schedules.</w:t>
                            </w:r>
                          </w:p>
                          <w:p w14:paraId="26BE2DC4" w14:textId="77777777" w:rsidR="0004561A" w:rsidRPr="00242AEC" w:rsidRDefault="0004561A" w:rsidP="0004561A">
                            <w:pPr>
                              <w:pStyle w:val="ListParagraph"/>
                              <w:numPr>
                                <w:ilvl w:val="0"/>
                                <w:numId w:val="4"/>
                              </w:numPr>
                              <w:rPr>
                                <w:b/>
                                <w:lang w:val="en-US"/>
                              </w:rPr>
                            </w:pPr>
                            <w:r w:rsidRPr="00242AEC">
                              <w:rPr>
                                <w:b/>
                                <w:lang w:val="en-US"/>
                              </w:rPr>
                              <w:t>Safety:</w:t>
                            </w:r>
                          </w:p>
                          <w:p w14:paraId="6A12CC44" w14:textId="232364A5" w:rsidR="0004561A" w:rsidRPr="00242AEC" w:rsidRDefault="0004561A" w:rsidP="0004561A">
                            <w:pPr>
                              <w:pStyle w:val="ListParagraph"/>
                              <w:rPr>
                                <w:lang w:val="en-US"/>
                              </w:rPr>
                            </w:pPr>
                            <w:r w:rsidRPr="00242AEC">
                              <w:rPr>
                                <w:lang w:val="en-US"/>
                              </w:rPr>
                              <w:t>Safety features such as GPS tracking, driver ratings, and in-app safety measures ensure the safety of riders and drivers. The app also maintains a record of all transactions, which adds another layer of security to the process.</w:t>
                            </w:r>
                          </w:p>
                          <w:p w14:paraId="100EA9E3" w14:textId="77777777" w:rsidR="0004561A" w:rsidRPr="00242AEC" w:rsidRDefault="0004561A" w:rsidP="0004561A">
                            <w:pPr>
                              <w:pStyle w:val="ListParagraph"/>
                              <w:numPr>
                                <w:ilvl w:val="0"/>
                                <w:numId w:val="4"/>
                              </w:numPr>
                              <w:rPr>
                                <w:b/>
                                <w:lang w:val="en-US"/>
                              </w:rPr>
                            </w:pPr>
                            <w:r w:rsidRPr="00242AEC">
                              <w:rPr>
                                <w:b/>
                                <w:lang w:val="en-US"/>
                              </w:rPr>
                              <w:t>Cost-effective:</w:t>
                            </w:r>
                          </w:p>
                          <w:p w14:paraId="1FD8D307" w14:textId="1D981D51" w:rsidR="0004561A" w:rsidRPr="00242AEC" w:rsidRDefault="0004561A" w:rsidP="0004561A">
                            <w:pPr>
                              <w:pStyle w:val="ListParagraph"/>
                              <w:rPr>
                                <w:lang w:val="en-US"/>
                              </w:rPr>
                            </w:pPr>
                            <w:r w:rsidRPr="00242AEC">
                              <w:rPr>
                                <w:lang w:val="en-US"/>
                              </w:rPr>
                              <w:t xml:space="preserve"> The app provides affordable transportation solutions as drivers can offer rides at competitive rates, eliminating the need for expensive taxi services.</w:t>
                            </w:r>
                          </w:p>
                          <w:p w14:paraId="6FA97A93" w14:textId="77777777" w:rsidR="0004561A" w:rsidRPr="0004561A" w:rsidRDefault="0004561A" w:rsidP="0004561A">
                            <w:pPr>
                              <w:pStyle w:val="ListParagraph"/>
                              <w:rPr>
                                <w:lang w:val="en-US"/>
                              </w:rPr>
                            </w:pPr>
                          </w:p>
                          <w:p w14:paraId="2129914A" w14:textId="77777777" w:rsidR="00264E20" w:rsidRDefault="00264E20">
                            <w:pPr>
                              <w:rPr>
                                <w:lang w:val="en-US"/>
                              </w:rPr>
                            </w:pPr>
                          </w:p>
                          <w:p w14:paraId="52B77D80" w14:textId="77777777" w:rsidR="00264E20" w:rsidRDefault="00264E20">
                            <w:pPr>
                              <w:rPr>
                                <w:lang w:val="en-US"/>
                              </w:rPr>
                            </w:pPr>
                          </w:p>
                          <w:p w14:paraId="64568B7D" w14:textId="77777777" w:rsidR="00264E20" w:rsidRDefault="00264E20">
                            <w:pPr>
                              <w:rPr>
                                <w:lang w:val="en-US"/>
                              </w:rPr>
                            </w:pPr>
                          </w:p>
                          <w:p w14:paraId="67321B24" w14:textId="77777777" w:rsidR="00264E20" w:rsidRDefault="00264E20">
                            <w:pPr>
                              <w:rPr>
                                <w:lang w:val="en-US"/>
                              </w:rPr>
                            </w:pPr>
                          </w:p>
                          <w:p w14:paraId="08482107" w14:textId="77777777" w:rsidR="00264E20" w:rsidRDefault="00264E20">
                            <w:pPr>
                              <w:rPr>
                                <w:lang w:val="en-US"/>
                              </w:rPr>
                            </w:pPr>
                          </w:p>
                          <w:p w14:paraId="5227C110" w14:textId="77777777" w:rsidR="00264E20" w:rsidRDefault="00264E20">
                            <w:pPr>
                              <w:rPr>
                                <w:lang w:val="en-US"/>
                              </w:rPr>
                            </w:pPr>
                          </w:p>
                          <w:p w14:paraId="5A267381" w14:textId="77777777" w:rsidR="00264E20" w:rsidRDefault="00264E20">
                            <w:pPr>
                              <w:rPr>
                                <w:lang w:val="en-US"/>
                              </w:rPr>
                            </w:pPr>
                          </w:p>
                          <w:p w14:paraId="1029FCE6" w14:textId="77777777" w:rsidR="00264E20" w:rsidRDefault="00264E20">
                            <w:pPr>
                              <w:rPr>
                                <w:lang w:val="en-US"/>
                              </w:rPr>
                            </w:pPr>
                          </w:p>
                          <w:p w14:paraId="35D7BFA6" w14:textId="77777777" w:rsidR="00264E20" w:rsidRDefault="00264E20">
                            <w:pPr>
                              <w:rPr>
                                <w:lang w:val="en-US"/>
                              </w:rPr>
                            </w:pPr>
                          </w:p>
                          <w:p w14:paraId="30E010B5" w14:textId="77777777" w:rsidR="00264E20" w:rsidRDefault="00264E20">
                            <w:pPr>
                              <w:rPr>
                                <w:lang w:val="en-US"/>
                              </w:rPr>
                            </w:pPr>
                          </w:p>
                          <w:p w14:paraId="1EEDBB95" w14:textId="77777777" w:rsidR="00264E20" w:rsidRDefault="00264E20">
                            <w:pPr>
                              <w:rPr>
                                <w:lang w:val="en-US"/>
                              </w:rPr>
                            </w:pPr>
                          </w:p>
                          <w:p w14:paraId="21421614" w14:textId="77777777" w:rsidR="00264E20" w:rsidRDefault="00264E20">
                            <w:pPr>
                              <w:rPr>
                                <w:lang w:val="en-US"/>
                              </w:rPr>
                            </w:pPr>
                          </w:p>
                          <w:p w14:paraId="7414B9DD" w14:textId="77777777" w:rsidR="00264E20" w:rsidRPr="00264E20" w:rsidRDefault="00264E20">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028" type="#_x0000_t202" style="position:absolute;margin-left:9pt;margin-top:7.2pt;width:571.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" filled="f" fillcolor="#f2f2f2" stroked="f" strokecolor="#f2f2f2">
                <v:textbox>
                  <w:txbxContent>
                    <w:p w14:paraId="637A8729" w14:textId="77777777" w:rsidR="00264E20" w:rsidRPr="00416A47" w:rsidRDefault="00264E20" w:rsidP="00264E20">
                      <w:pPr>
                        <w:jc w:val="center"/>
                        <w:rPr>
                          <w:b/>
                          <w:sz w:val="36"/>
                          <w:szCs w:val="36"/>
                          <w:u w:val="single"/>
                          <w:lang w:val="en-US"/>
                        </w:rPr>
                      </w:pPr>
                      <w:r w:rsidRPr="00416A47">
                        <w:rPr>
                          <w:b/>
                          <w:sz w:val="36"/>
                          <w:szCs w:val="36"/>
                          <w:u w:val="single"/>
                          <w:lang w:val="en-US"/>
                        </w:rPr>
                        <w:t>Question.1</w:t>
                      </w:r>
                    </w:p>
                    <w:p w14:paraId="6EA02528" w14:textId="77777777" w:rsidR="00264E20" w:rsidRPr="000E69B6" w:rsidRDefault="00264E20" w:rsidP="00264E20">
                      <w:pPr>
                        <w:jc w:val="center"/>
                        <w:rPr>
                          <w:b/>
                          <w:sz w:val="32"/>
                          <w:lang w:val="en-US"/>
                        </w:rPr>
                      </w:pPr>
                      <w:r w:rsidRPr="000E69B6">
                        <w:rPr>
                          <w:b/>
                          <w:sz w:val="32"/>
                          <w:lang w:val="en-US"/>
                        </w:rPr>
                        <w:t>Refine your idea</w:t>
                      </w:r>
                    </w:p>
                    <w:p w14:paraId="10BE53A3" w14:textId="77777777" w:rsidR="00264E20" w:rsidRDefault="00264E20">
                      <w:pPr>
                        <w:rPr>
                          <w:lang w:val="en-US"/>
                        </w:rPr>
                      </w:pPr>
                    </w:p>
                    <w:p w14:paraId="709B6177" w14:textId="449606CB" w:rsidR="00264E20" w:rsidRPr="00242AEC" w:rsidRDefault="00416A47" w:rsidP="00416A47">
                      <w:pPr>
                        <w:jc w:val="center"/>
                        <w:rPr>
                          <w:b/>
                          <w:sz w:val="28"/>
                          <w:szCs w:val="32"/>
                          <w:lang w:val="en-US"/>
                        </w:rPr>
                      </w:pPr>
                      <w:r w:rsidRPr="00242AEC">
                        <w:rPr>
                          <w:b/>
                          <w:sz w:val="28"/>
                          <w:szCs w:val="32"/>
                          <w:lang w:val="en-US"/>
                        </w:rPr>
                        <w:t>Scope</w:t>
                      </w:r>
                    </w:p>
                    <w:p w14:paraId="4A8F80FF" w14:textId="77777777" w:rsidR="00416A47" w:rsidRPr="00416A47" w:rsidRDefault="00416A47" w:rsidP="00416A47">
                      <w:pPr>
                        <w:jc w:val="center"/>
                        <w:rPr>
                          <w:b/>
                          <w:sz w:val="28"/>
                          <w:lang w:val="en-US"/>
                        </w:rPr>
                      </w:pPr>
                    </w:p>
                    <w:p w14:paraId="7845C1D2" w14:textId="5B642107" w:rsidR="00416A47" w:rsidRPr="00242AEC" w:rsidRDefault="00416A47" w:rsidP="00287302">
                      <w:pPr>
                        <w:rPr>
                          <w:b/>
                          <w:lang w:val="en-US"/>
                        </w:rPr>
                      </w:pPr>
                      <w:r w:rsidRPr="00242AEC">
                        <w:rPr>
                          <w:b/>
                          <w:lang w:val="en-US"/>
                        </w:rPr>
                        <w:t>Offer different ride types:</w:t>
                      </w:r>
                    </w:p>
                    <w:p w14:paraId="7A693E79" w14:textId="27299D36" w:rsidR="00287302" w:rsidRPr="00242AEC" w:rsidRDefault="00287302" w:rsidP="00287302">
                      <w:pPr>
                        <w:rPr>
                          <w:lang w:val="en-US"/>
                        </w:rPr>
                      </w:pPr>
                      <w:r w:rsidRPr="00242AEC">
                        <w:rPr>
                          <w:lang w:val="en-US"/>
                        </w:rPr>
                        <w:t>In addition to taxi rides, the app could offer different ride types, such as luxury cars, SUVs, or vans. This would appeal to users with different needs and budgets.</w:t>
                      </w:r>
                    </w:p>
                    <w:p w14:paraId="328EA7F0" w14:textId="77777777" w:rsidR="00287302" w:rsidRPr="00242AEC" w:rsidRDefault="00287302" w:rsidP="00287302">
                      <w:pPr>
                        <w:rPr>
                          <w:lang w:val="en-US"/>
                        </w:rPr>
                      </w:pPr>
                    </w:p>
                    <w:p w14:paraId="5F4344D5" w14:textId="7D2A50A1" w:rsidR="00416A47" w:rsidRPr="00242AEC" w:rsidRDefault="00287302" w:rsidP="00287302">
                      <w:pPr>
                        <w:rPr>
                          <w:lang w:val="en-US"/>
                        </w:rPr>
                      </w:pPr>
                      <w:r w:rsidRPr="00242AEC">
                        <w:rPr>
                          <w:b/>
                          <w:lang w:val="en-US"/>
                        </w:rPr>
                        <w:t>Offer different payment options</w:t>
                      </w:r>
                      <w:r w:rsidR="00416A47" w:rsidRPr="00242AEC">
                        <w:rPr>
                          <w:lang w:val="en-US"/>
                        </w:rPr>
                        <w:t>:</w:t>
                      </w:r>
                    </w:p>
                    <w:p w14:paraId="25CD5EF5" w14:textId="32B487C1" w:rsidR="00287302" w:rsidRPr="00242AEC" w:rsidRDefault="00287302" w:rsidP="00287302">
                      <w:pPr>
                        <w:rPr>
                          <w:lang w:val="en-US"/>
                        </w:rPr>
                      </w:pPr>
                      <w:r w:rsidRPr="00242AEC">
                        <w:rPr>
                          <w:lang w:val="en-US"/>
                        </w:rPr>
                        <w:t> The app could offer different payment options, such as cash, credit card, or mobile payments. This would make it more convenient for users to pay for their rides.</w:t>
                      </w:r>
                    </w:p>
                    <w:p w14:paraId="52C09C64" w14:textId="77777777" w:rsidR="00287302" w:rsidRPr="00242AEC" w:rsidRDefault="00287302" w:rsidP="00287302">
                      <w:pPr>
                        <w:rPr>
                          <w:lang w:val="en-US"/>
                        </w:rPr>
                      </w:pPr>
                    </w:p>
                    <w:p w14:paraId="07F2142A" w14:textId="77777777" w:rsidR="00416A47" w:rsidRPr="00242AEC" w:rsidRDefault="00287302" w:rsidP="00287302">
                      <w:pPr>
                        <w:rPr>
                          <w:b/>
                          <w:lang w:val="en-US"/>
                        </w:rPr>
                      </w:pPr>
                      <w:r w:rsidRPr="00242AEC">
                        <w:rPr>
                          <w:b/>
                          <w:lang w:val="en-US"/>
                        </w:rPr>
                        <w:t>Offer customer support in multiple languages</w:t>
                      </w:r>
                      <w:r w:rsidR="00416A47" w:rsidRPr="00242AEC">
                        <w:rPr>
                          <w:b/>
                          <w:lang w:val="en-US"/>
                        </w:rPr>
                        <w:t>:</w:t>
                      </w:r>
                    </w:p>
                    <w:p w14:paraId="3A98EF35" w14:textId="29704DA7" w:rsidR="00416A47" w:rsidRPr="00242AEC" w:rsidRDefault="00287302" w:rsidP="00416A47">
                      <w:pPr>
                        <w:rPr>
                          <w:lang w:val="en-US"/>
                        </w:rPr>
                      </w:pPr>
                      <w:r w:rsidRPr="00242AEC">
                        <w:rPr>
                          <w:lang w:val="en-US"/>
                        </w:rPr>
                        <w:t> The app could offer customer support in multiple languages to make it accessible to users from all over the world.</w:t>
                      </w:r>
                    </w:p>
                    <w:p w14:paraId="045ACE63" w14:textId="77777777" w:rsidR="00264E20" w:rsidRPr="00242AEC" w:rsidRDefault="00264E20">
                      <w:pPr>
                        <w:rPr>
                          <w:lang w:val="en-US"/>
                        </w:rPr>
                      </w:pPr>
                    </w:p>
                    <w:p w14:paraId="2AAC6F8D" w14:textId="77777777" w:rsidR="00264E20" w:rsidRDefault="00264E20">
                      <w:pPr>
                        <w:rPr>
                          <w:lang w:val="en-US"/>
                        </w:rPr>
                      </w:pPr>
                    </w:p>
                    <w:p w14:paraId="344047EB" w14:textId="7B7E02AF" w:rsidR="00264E20" w:rsidRDefault="00416A47" w:rsidP="00416A47">
                      <w:pPr>
                        <w:jc w:val="center"/>
                        <w:rPr>
                          <w:b/>
                          <w:lang w:val="en-US"/>
                        </w:rPr>
                      </w:pPr>
                      <w:r w:rsidRPr="00242AEC">
                        <w:rPr>
                          <w:b/>
                          <w:lang w:val="en-US"/>
                        </w:rPr>
                        <w:t>Feasibility</w:t>
                      </w:r>
                    </w:p>
                    <w:p w14:paraId="013A0C80" w14:textId="77777777" w:rsidR="00242AEC" w:rsidRPr="00242AEC" w:rsidRDefault="00242AEC" w:rsidP="00416A47">
                      <w:pPr>
                        <w:jc w:val="center"/>
                        <w:rPr>
                          <w:b/>
                          <w:lang w:val="en-US"/>
                        </w:rPr>
                      </w:pPr>
                    </w:p>
                    <w:p w14:paraId="0289BB0E" w14:textId="10340945" w:rsidR="0004561A" w:rsidRPr="00242AEC" w:rsidRDefault="0004561A">
                      <w:pPr>
                        <w:rPr>
                          <w:lang w:val="en-US"/>
                        </w:rPr>
                      </w:pPr>
                      <w:r w:rsidRPr="00242AEC">
                        <w:rPr>
                          <w:lang w:val="en-US"/>
                        </w:rPr>
                        <w:t>Feasibility of Ride Hailing App is given below:</w:t>
                      </w:r>
                    </w:p>
                    <w:p w14:paraId="375460ED" w14:textId="77777777" w:rsidR="0004561A" w:rsidRPr="00242AEC" w:rsidRDefault="0004561A">
                      <w:pPr>
                        <w:rPr>
                          <w:lang w:val="en-US"/>
                        </w:rPr>
                      </w:pPr>
                    </w:p>
                    <w:p w14:paraId="310D1634" w14:textId="77777777" w:rsidR="0004561A" w:rsidRPr="00242AEC" w:rsidRDefault="0004561A" w:rsidP="0004561A">
                      <w:pPr>
                        <w:pStyle w:val="ListParagraph"/>
                        <w:numPr>
                          <w:ilvl w:val="0"/>
                          <w:numId w:val="4"/>
                        </w:numPr>
                        <w:rPr>
                          <w:b/>
                          <w:lang w:val="en-US"/>
                        </w:rPr>
                      </w:pPr>
                      <w:r w:rsidRPr="00242AEC">
                        <w:rPr>
                          <w:b/>
                          <w:lang w:val="en-US"/>
                        </w:rPr>
                        <w:t>Ease of use:</w:t>
                      </w:r>
                    </w:p>
                    <w:p w14:paraId="3E8DAA45" w14:textId="2A250A8F" w:rsidR="0004561A" w:rsidRPr="00242AEC" w:rsidRDefault="0004561A" w:rsidP="0004561A">
                      <w:pPr>
                        <w:pStyle w:val="ListParagraph"/>
                        <w:rPr>
                          <w:b/>
                          <w:lang w:val="en-US"/>
                        </w:rPr>
                      </w:pPr>
                      <w:r w:rsidRPr="00242AEC">
                        <w:rPr>
                          <w:lang w:val="en-US"/>
                        </w:rPr>
                        <w:t>The app can be easily downloaded and installed on smartphones, making it accessible to a large number of   people. The user-friendly interface of the app enables riders to use it with ease, and drivers can navigate through the app to find riders looking for a ride.</w:t>
                      </w:r>
                    </w:p>
                    <w:p w14:paraId="089E5E20" w14:textId="77777777" w:rsidR="0004561A" w:rsidRPr="00242AEC" w:rsidRDefault="0004561A" w:rsidP="0004561A">
                      <w:pPr>
                        <w:pStyle w:val="ListParagraph"/>
                        <w:rPr>
                          <w:b/>
                          <w:lang w:val="en-US"/>
                        </w:rPr>
                      </w:pPr>
                    </w:p>
                    <w:p w14:paraId="28E4A411" w14:textId="77777777" w:rsidR="0004561A" w:rsidRPr="00242AEC" w:rsidRDefault="0004561A" w:rsidP="0004561A">
                      <w:pPr>
                        <w:pStyle w:val="ListParagraph"/>
                        <w:numPr>
                          <w:ilvl w:val="0"/>
                          <w:numId w:val="4"/>
                        </w:numPr>
                        <w:rPr>
                          <w:b/>
                          <w:lang w:val="en-US"/>
                        </w:rPr>
                      </w:pPr>
                      <w:r w:rsidRPr="00242AEC">
                        <w:rPr>
                          <w:b/>
                          <w:lang w:val="en-US"/>
                        </w:rPr>
                        <w:t>Convenience:</w:t>
                      </w:r>
                    </w:p>
                    <w:p w14:paraId="74E94B5B" w14:textId="6676EE53" w:rsidR="0004561A" w:rsidRPr="00242AEC" w:rsidRDefault="0004561A" w:rsidP="0004561A">
                      <w:pPr>
                        <w:pStyle w:val="ListParagraph"/>
                        <w:rPr>
                          <w:lang w:val="en-US"/>
                        </w:rPr>
                      </w:pPr>
                      <w:r w:rsidRPr="00242AEC">
                        <w:rPr>
                          <w:lang w:val="en-US"/>
                        </w:rPr>
                        <w:t xml:space="preserve"> The app provides convenience to both riders and drivers. Riders can request rides from anywhere and at any time, and drivers can earn money on their own schedules.</w:t>
                      </w:r>
                      <w:r w:rsidRPr="00242AEC">
                        <w:t xml:space="preserve"> </w:t>
                      </w:r>
                      <w:r w:rsidRPr="00242AEC">
                        <w:rPr>
                          <w:lang w:val="en-US"/>
                        </w:rPr>
                        <w:t>Convenience: The app provides convenience to both riders and drivers. Riders can request rides from anywhere and at any time, and drivers can earn money on their own schedules.</w:t>
                      </w:r>
                    </w:p>
                    <w:p w14:paraId="26BE2DC4" w14:textId="77777777" w:rsidR="0004561A" w:rsidRPr="00242AEC" w:rsidRDefault="0004561A" w:rsidP="0004561A">
                      <w:pPr>
                        <w:pStyle w:val="ListParagraph"/>
                        <w:numPr>
                          <w:ilvl w:val="0"/>
                          <w:numId w:val="4"/>
                        </w:numPr>
                        <w:rPr>
                          <w:b/>
                          <w:lang w:val="en-US"/>
                        </w:rPr>
                      </w:pPr>
                      <w:r w:rsidRPr="00242AEC">
                        <w:rPr>
                          <w:b/>
                          <w:lang w:val="en-US"/>
                        </w:rPr>
                        <w:t>Safety:</w:t>
                      </w:r>
                    </w:p>
                    <w:p w14:paraId="6A12CC44" w14:textId="232364A5" w:rsidR="0004561A" w:rsidRPr="00242AEC" w:rsidRDefault="0004561A" w:rsidP="0004561A">
                      <w:pPr>
                        <w:pStyle w:val="ListParagraph"/>
                        <w:rPr>
                          <w:lang w:val="en-US"/>
                        </w:rPr>
                      </w:pPr>
                      <w:r w:rsidRPr="00242AEC">
                        <w:rPr>
                          <w:lang w:val="en-US"/>
                        </w:rPr>
                        <w:t>Safety features such as GPS tracking, driver ratings, and in-app safety measures ensure the safety of riders and drivers. The app also maintains a record of all transactions, which adds another layer of security to the process.</w:t>
                      </w:r>
                    </w:p>
                    <w:p w14:paraId="100EA9E3" w14:textId="77777777" w:rsidR="0004561A" w:rsidRPr="00242AEC" w:rsidRDefault="0004561A" w:rsidP="0004561A">
                      <w:pPr>
                        <w:pStyle w:val="ListParagraph"/>
                        <w:numPr>
                          <w:ilvl w:val="0"/>
                          <w:numId w:val="4"/>
                        </w:numPr>
                        <w:rPr>
                          <w:b/>
                          <w:lang w:val="en-US"/>
                        </w:rPr>
                      </w:pPr>
                      <w:r w:rsidRPr="00242AEC">
                        <w:rPr>
                          <w:b/>
                          <w:lang w:val="en-US"/>
                        </w:rPr>
                        <w:t>Cost-effective:</w:t>
                      </w:r>
                    </w:p>
                    <w:p w14:paraId="1FD8D307" w14:textId="1D981D51" w:rsidR="0004561A" w:rsidRPr="00242AEC" w:rsidRDefault="0004561A" w:rsidP="0004561A">
                      <w:pPr>
                        <w:pStyle w:val="ListParagraph"/>
                        <w:rPr>
                          <w:lang w:val="en-US"/>
                        </w:rPr>
                      </w:pPr>
                      <w:r w:rsidRPr="00242AEC">
                        <w:rPr>
                          <w:lang w:val="en-US"/>
                        </w:rPr>
                        <w:t xml:space="preserve"> The app provides affordable transportation solutions as drivers can offer rides at competitive rates, eliminating the need for expensive taxi services.</w:t>
                      </w:r>
                    </w:p>
                    <w:p w14:paraId="6FA97A93" w14:textId="77777777" w:rsidR="0004561A" w:rsidRPr="0004561A" w:rsidRDefault="0004561A" w:rsidP="0004561A">
                      <w:pPr>
                        <w:pStyle w:val="ListParagraph"/>
                        <w:rPr>
                          <w:lang w:val="en-US"/>
                        </w:rPr>
                      </w:pPr>
                    </w:p>
                    <w:p w14:paraId="2129914A" w14:textId="77777777" w:rsidR="00264E20" w:rsidRDefault="00264E20">
                      <w:pPr>
                        <w:rPr>
                          <w:lang w:val="en-US"/>
                        </w:rPr>
                      </w:pPr>
                    </w:p>
                    <w:p w14:paraId="52B77D80" w14:textId="77777777" w:rsidR="00264E20" w:rsidRDefault="00264E20">
                      <w:pPr>
                        <w:rPr>
                          <w:lang w:val="en-US"/>
                        </w:rPr>
                      </w:pPr>
                    </w:p>
                    <w:p w14:paraId="64568B7D" w14:textId="77777777" w:rsidR="00264E20" w:rsidRDefault="00264E20">
                      <w:pPr>
                        <w:rPr>
                          <w:lang w:val="en-US"/>
                        </w:rPr>
                      </w:pPr>
                    </w:p>
                    <w:p w14:paraId="67321B24" w14:textId="77777777" w:rsidR="00264E20" w:rsidRDefault="00264E20">
                      <w:pPr>
                        <w:rPr>
                          <w:lang w:val="en-US"/>
                        </w:rPr>
                      </w:pPr>
                    </w:p>
                    <w:p w14:paraId="08482107" w14:textId="77777777" w:rsidR="00264E20" w:rsidRDefault="00264E20">
                      <w:pPr>
                        <w:rPr>
                          <w:lang w:val="en-US"/>
                        </w:rPr>
                      </w:pPr>
                    </w:p>
                    <w:p w14:paraId="5227C110" w14:textId="77777777" w:rsidR="00264E20" w:rsidRDefault="00264E20">
                      <w:pPr>
                        <w:rPr>
                          <w:lang w:val="en-US"/>
                        </w:rPr>
                      </w:pPr>
                    </w:p>
                    <w:p w14:paraId="5A267381" w14:textId="77777777" w:rsidR="00264E20" w:rsidRDefault="00264E20">
                      <w:pPr>
                        <w:rPr>
                          <w:lang w:val="en-US"/>
                        </w:rPr>
                      </w:pPr>
                    </w:p>
                    <w:p w14:paraId="1029FCE6" w14:textId="77777777" w:rsidR="00264E20" w:rsidRDefault="00264E20">
                      <w:pPr>
                        <w:rPr>
                          <w:lang w:val="en-US"/>
                        </w:rPr>
                      </w:pPr>
                    </w:p>
                    <w:p w14:paraId="35D7BFA6" w14:textId="77777777" w:rsidR="00264E20" w:rsidRDefault="00264E20">
                      <w:pPr>
                        <w:rPr>
                          <w:lang w:val="en-US"/>
                        </w:rPr>
                      </w:pPr>
                    </w:p>
                    <w:p w14:paraId="30E010B5" w14:textId="77777777" w:rsidR="00264E20" w:rsidRDefault="00264E20">
                      <w:pPr>
                        <w:rPr>
                          <w:lang w:val="en-US"/>
                        </w:rPr>
                      </w:pPr>
                    </w:p>
                    <w:p w14:paraId="1EEDBB95" w14:textId="77777777" w:rsidR="00264E20" w:rsidRDefault="00264E20">
                      <w:pPr>
                        <w:rPr>
                          <w:lang w:val="en-US"/>
                        </w:rPr>
                      </w:pPr>
                    </w:p>
                    <w:p w14:paraId="21421614" w14:textId="77777777" w:rsidR="00264E20" w:rsidRDefault="00264E20">
                      <w:pPr>
                        <w:rPr>
                          <w:lang w:val="en-US"/>
                        </w:rPr>
                      </w:pPr>
                    </w:p>
                    <w:p w14:paraId="7414B9DD" w14:textId="77777777" w:rsidR="00264E20" w:rsidRPr="00264E20" w:rsidRDefault="00264E20">
                      <w:pPr>
                        <w:rPr>
                          <w:lang w:val="en-US"/>
                        </w:rPr>
                      </w:pPr>
                    </w:p>
                  </w:txbxContent>
                </v:textbox>
              </v:shape>
            </w:pict>
          </mc:Fallback>
        </mc:AlternateContent>
      </w:r>
    </w:p>
    <w:p w14:paraId="2E81F86F" w14:textId="77777777" w:rsidR="004A73BF" w:rsidRPr="0086678C" w:rsidRDefault="004A73BF" w:rsidP="007D5AC1">
      <w:pPr>
        <w:rPr>
          <w:lang w:val="en-US"/>
        </w:rPr>
      </w:pPr>
    </w:p>
    <w:p w14:paraId="4B2479A3" w14:textId="77777777" w:rsidR="00F0441F" w:rsidRPr="0086678C" w:rsidRDefault="00F0441F" w:rsidP="007D5AC1">
      <w:pPr>
        <w:rPr>
          <w:lang w:val="en-US"/>
        </w:rPr>
      </w:pPr>
    </w:p>
    <w:p w14:paraId="515B4EB6" w14:textId="77777777" w:rsidR="00F0441F" w:rsidRPr="0086678C" w:rsidRDefault="00F0441F" w:rsidP="007D5AC1">
      <w:pPr>
        <w:rPr>
          <w:lang w:val="en-US"/>
        </w:rPr>
      </w:pPr>
    </w:p>
    <w:p w14:paraId="36E7768E" w14:textId="77777777" w:rsidR="00F0441F" w:rsidRPr="0086678C" w:rsidRDefault="00F0441F" w:rsidP="007D5AC1">
      <w:pPr>
        <w:rPr>
          <w:lang w:val="en-US"/>
        </w:rPr>
      </w:pPr>
    </w:p>
    <w:p w14:paraId="68BC08A4" w14:textId="77777777" w:rsidR="00F0441F" w:rsidRPr="0086678C" w:rsidRDefault="00F0441F" w:rsidP="007D5AC1">
      <w:pPr>
        <w:rPr>
          <w:lang w:val="en-US"/>
        </w:rPr>
      </w:pPr>
    </w:p>
    <w:p w14:paraId="10A45A5E" w14:textId="77777777" w:rsidR="00F0441F" w:rsidRPr="0086678C" w:rsidRDefault="00F0441F" w:rsidP="007D5AC1">
      <w:pPr>
        <w:rPr>
          <w:lang w:val="en-US"/>
        </w:rPr>
      </w:pPr>
    </w:p>
    <w:p w14:paraId="0C2B7303" w14:textId="77777777" w:rsidR="00F0441F" w:rsidRPr="0086678C" w:rsidRDefault="00F0441F" w:rsidP="007D5AC1">
      <w:pPr>
        <w:rPr>
          <w:lang w:val="en-US"/>
        </w:rPr>
      </w:pPr>
    </w:p>
    <w:p w14:paraId="79E7E9AB" w14:textId="77777777" w:rsidR="00F0441F" w:rsidRPr="0086678C" w:rsidRDefault="00F0441F" w:rsidP="007D5AC1">
      <w:pPr>
        <w:rPr>
          <w:lang w:val="en-US"/>
        </w:rPr>
      </w:pPr>
    </w:p>
    <w:p w14:paraId="50FC2C12" w14:textId="77777777" w:rsidR="00664743" w:rsidRPr="0086678C" w:rsidRDefault="00664743" w:rsidP="007D5AC1">
      <w:pPr>
        <w:rPr>
          <w:lang w:val="en-US"/>
        </w:rPr>
      </w:pPr>
    </w:p>
    <w:p w14:paraId="75339E8E" w14:textId="77777777" w:rsidR="00664743" w:rsidRPr="0086678C" w:rsidRDefault="00664743" w:rsidP="007D5AC1">
      <w:pPr>
        <w:rPr>
          <w:lang w:val="en-US"/>
        </w:rPr>
      </w:pPr>
    </w:p>
    <w:p w14:paraId="58569CA1" w14:textId="77777777" w:rsidR="00F0441F" w:rsidRPr="0086678C" w:rsidRDefault="00F0441F" w:rsidP="007D5AC1">
      <w:pPr>
        <w:rPr>
          <w:lang w:val="en-US"/>
        </w:rPr>
      </w:pPr>
    </w:p>
    <w:p w14:paraId="0DC3ADD3" w14:textId="77777777" w:rsidR="00F0441F" w:rsidRPr="0086678C" w:rsidRDefault="00F0441F" w:rsidP="007D5AC1">
      <w:pPr>
        <w:rPr>
          <w:lang w:val="en-US"/>
        </w:rPr>
      </w:pPr>
    </w:p>
    <w:p w14:paraId="26F02942" w14:textId="77777777" w:rsidR="00F0441F" w:rsidRPr="0086678C" w:rsidRDefault="00F0441F" w:rsidP="007D5AC1">
      <w:pPr>
        <w:rPr>
          <w:lang w:val="en-US"/>
        </w:rPr>
      </w:pPr>
    </w:p>
    <w:p w14:paraId="666B85E4" w14:textId="77777777" w:rsidR="00F0441F" w:rsidRPr="0086678C" w:rsidRDefault="00F0441F" w:rsidP="007D5AC1">
      <w:pPr>
        <w:rPr>
          <w:lang w:val="en-US"/>
        </w:rPr>
      </w:pPr>
    </w:p>
    <w:p w14:paraId="45FC6F84" w14:textId="77777777" w:rsidR="00F0441F" w:rsidRPr="0086678C" w:rsidRDefault="00F0441F" w:rsidP="007D5AC1">
      <w:pPr>
        <w:rPr>
          <w:lang w:val="en-US"/>
        </w:rPr>
      </w:pPr>
    </w:p>
    <w:p w14:paraId="004F062E" w14:textId="77777777" w:rsidR="00F0441F" w:rsidRPr="0086678C" w:rsidRDefault="00F0441F" w:rsidP="007D5AC1">
      <w:pPr>
        <w:rPr>
          <w:lang w:val="en-US"/>
        </w:rPr>
      </w:pPr>
    </w:p>
    <w:p w14:paraId="72ACC369" w14:textId="77777777" w:rsidR="00F0441F" w:rsidRPr="0086678C" w:rsidRDefault="00F0441F" w:rsidP="007D5AC1">
      <w:pPr>
        <w:rPr>
          <w:lang w:val="en-US"/>
        </w:rPr>
      </w:pPr>
    </w:p>
    <w:p w14:paraId="68D195E5" w14:textId="77777777" w:rsidR="00F0441F" w:rsidRPr="0086678C" w:rsidRDefault="00F0441F" w:rsidP="005D5995">
      <w:pPr>
        <w:jc w:val="center"/>
        <w:rPr>
          <w:lang w:val="en-US"/>
        </w:rPr>
      </w:pPr>
    </w:p>
    <w:p w14:paraId="4B705911" w14:textId="77777777" w:rsidR="00F0441F" w:rsidRPr="0086678C" w:rsidRDefault="00F0441F" w:rsidP="007D5AC1">
      <w:pPr>
        <w:rPr>
          <w:lang w:val="en-US"/>
        </w:rPr>
      </w:pPr>
    </w:p>
    <w:p w14:paraId="3015CA14" w14:textId="77777777" w:rsidR="00F0441F" w:rsidRPr="0086678C" w:rsidRDefault="00F0441F" w:rsidP="007D5AC1">
      <w:pPr>
        <w:rPr>
          <w:lang w:val="en-US"/>
        </w:rPr>
      </w:pPr>
    </w:p>
    <w:p w14:paraId="4EF62021" w14:textId="77777777" w:rsidR="00F0441F" w:rsidRPr="0086678C" w:rsidRDefault="00F0441F" w:rsidP="007D5AC1">
      <w:pPr>
        <w:rPr>
          <w:lang w:val="en-US"/>
        </w:rPr>
      </w:pPr>
    </w:p>
    <w:p w14:paraId="533B7B09" w14:textId="77777777" w:rsidR="00F0441F" w:rsidRPr="0086678C" w:rsidRDefault="00F0441F" w:rsidP="007D5AC1">
      <w:pPr>
        <w:rPr>
          <w:lang w:val="en-US"/>
        </w:rPr>
      </w:pPr>
    </w:p>
    <w:p w14:paraId="2BEBFB70" w14:textId="77777777" w:rsidR="00BE34C5" w:rsidRPr="0086678C" w:rsidRDefault="00BE34C5" w:rsidP="007D5AC1">
      <w:pPr>
        <w:rPr>
          <w:lang w:val="en-US"/>
        </w:rPr>
      </w:pPr>
    </w:p>
    <w:p w14:paraId="1719B222" w14:textId="77777777" w:rsidR="00BE34C5" w:rsidRPr="0086678C" w:rsidRDefault="00BE34C5" w:rsidP="007D5AC1">
      <w:pPr>
        <w:rPr>
          <w:lang w:val="en-US"/>
        </w:rPr>
      </w:pPr>
    </w:p>
    <w:p w14:paraId="4FD38FE7" w14:textId="77777777" w:rsidR="00BE34C5" w:rsidRPr="0086678C" w:rsidRDefault="00BE34C5" w:rsidP="007D5AC1">
      <w:pPr>
        <w:rPr>
          <w:lang w:val="en-US"/>
        </w:rPr>
      </w:pPr>
    </w:p>
    <w:p w14:paraId="02446AB0" w14:textId="77777777" w:rsidR="00F0441F" w:rsidRPr="0086678C" w:rsidRDefault="00F0441F" w:rsidP="007D5AC1">
      <w:pPr>
        <w:rPr>
          <w:lang w:val="en-US"/>
        </w:rPr>
      </w:pPr>
    </w:p>
    <w:p w14:paraId="15BD8648" w14:textId="77777777" w:rsidR="00F0441F" w:rsidRPr="0086678C" w:rsidRDefault="00F0441F" w:rsidP="007D5AC1">
      <w:pPr>
        <w:rPr>
          <w:lang w:val="en-US"/>
        </w:rPr>
      </w:pPr>
    </w:p>
    <w:p w14:paraId="22D52F4F" w14:textId="77777777" w:rsidR="00664743" w:rsidRPr="0086678C" w:rsidRDefault="00664743" w:rsidP="007D5AC1">
      <w:pPr>
        <w:rPr>
          <w:lang w:val="en-US"/>
        </w:rPr>
      </w:pPr>
    </w:p>
    <w:p w14:paraId="6784A830" w14:textId="77777777" w:rsidR="00664743" w:rsidRPr="0086678C" w:rsidRDefault="00664743" w:rsidP="007D5AC1">
      <w:pPr>
        <w:rPr>
          <w:lang w:val="en-US"/>
        </w:rPr>
      </w:pPr>
    </w:p>
    <w:p w14:paraId="67352602" w14:textId="77777777" w:rsidR="00664743" w:rsidRPr="0086678C" w:rsidRDefault="00664743" w:rsidP="007D5AC1">
      <w:pPr>
        <w:rPr>
          <w:lang w:val="en-US"/>
        </w:rPr>
      </w:pPr>
    </w:p>
    <w:p w14:paraId="7CFFFC21" w14:textId="77777777" w:rsidR="00664743" w:rsidRPr="0086678C" w:rsidRDefault="00664743" w:rsidP="007D5AC1">
      <w:pPr>
        <w:rPr>
          <w:lang w:val="en-US"/>
        </w:rPr>
      </w:pPr>
    </w:p>
    <w:p w14:paraId="0378834A" w14:textId="77777777" w:rsidR="00664743" w:rsidRPr="0086678C" w:rsidRDefault="00664743" w:rsidP="007D5AC1">
      <w:pPr>
        <w:rPr>
          <w:lang w:val="en-US"/>
        </w:rPr>
      </w:pPr>
    </w:p>
    <w:p w14:paraId="415166C1" w14:textId="77777777" w:rsidR="00664743" w:rsidRPr="0086678C" w:rsidRDefault="00664743" w:rsidP="007D5AC1">
      <w:pPr>
        <w:rPr>
          <w:lang w:val="en-US"/>
        </w:rPr>
      </w:pPr>
    </w:p>
    <w:p w14:paraId="6ADFCEC8" w14:textId="77777777" w:rsidR="00664743" w:rsidRPr="0086678C" w:rsidRDefault="00664743" w:rsidP="007D5AC1">
      <w:pPr>
        <w:rPr>
          <w:lang w:val="en-US"/>
        </w:rPr>
      </w:pPr>
    </w:p>
    <w:p w14:paraId="270CB23D" w14:textId="77777777" w:rsidR="00664743" w:rsidRPr="0086678C" w:rsidRDefault="00664743" w:rsidP="007D5AC1">
      <w:pPr>
        <w:rPr>
          <w:lang w:val="en-US"/>
        </w:rPr>
      </w:pPr>
    </w:p>
    <w:p w14:paraId="2D1E9113" w14:textId="77777777" w:rsidR="00664743" w:rsidRPr="0086678C" w:rsidRDefault="00664743" w:rsidP="007D5AC1">
      <w:pPr>
        <w:rPr>
          <w:lang w:val="en-US"/>
        </w:rPr>
      </w:pPr>
    </w:p>
    <w:p w14:paraId="08B04140" w14:textId="77777777" w:rsidR="00664743" w:rsidRPr="0086678C" w:rsidRDefault="00664743" w:rsidP="007D5AC1">
      <w:pPr>
        <w:rPr>
          <w:lang w:val="en-US"/>
        </w:rPr>
      </w:pPr>
    </w:p>
    <w:p w14:paraId="6CC3E254" w14:textId="77777777" w:rsidR="00664743" w:rsidRPr="0086678C" w:rsidRDefault="00664743" w:rsidP="007D5AC1">
      <w:pPr>
        <w:rPr>
          <w:lang w:val="en-US"/>
        </w:rPr>
      </w:pPr>
    </w:p>
    <w:p w14:paraId="31CEA58E" w14:textId="77777777" w:rsidR="00664743" w:rsidRPr="0086678C" w:rsidRDefault="00664743" w:rsidP="007D5AC1">
      <w:pPr>
        <w:rPr>
          <w:lang w:val="en-US"/>
        </w:rPr>
      </w:pPr>
    </w:p>
    <w:p w14:paraId="5FB207EF" w14:textId="77777777" w:rsidR="00664743" w:rsidRPr="0086678C" w:rsidRDefault="00664743" w:rsidP="007D5AC1">
      <w:pPr>
        <w:rPr>
          <w:lang w:val="en-US"/>
        </w:rPr>
      </w:pPr>
    </w:p>
    <w:p w14:paraId="4BE74360" w14:textId="77777777" w:rsidR="00664743" w:rsidRPr="0086678C" w:rsidRDefault="00664743" w:rsidP="007D5AC1">
      <w:pPr>
        <w:rPr>
          <w:lang w:val="en-US"/>
        </w:rPr>
      </w:pPr>
    </w:p>
    <w:p w14:paraId="021094C4" w14:textId="77777777" w:rsidR="00664743" w:rsidRPr="0086678C" w:rsidRDefault="00664743" w:rsidP="007D5AC1">
      <w:pPr>
        <w:rPr>
          <w:lang w:val="en-US"/>
        </w:rPr>
      </w:pPr>
    </w:p>
    <w:p w14:paraId="5127E357" w14:textId="77777777" w:rsidR="00664743" w:rsidRPr="0086678C" w:rsidRDefault="00664743" w:rsidP="007D5AC1">
      <w:pPr>
        <w:rPr>
          <w:lang w:val="en-US"/>
        </w:rPr>
      </w:pPr>
    </w:p>
    <w:p w14:paraId="02496D08" w14:textId="77777777" w:rsidR="00664743" w:rsidRPr="0086678C" w:rsidRDefault="002D2E2F" w:rsidP="002D2E2F">
      <w:pPr>
        <w:tabs>
          <w:tab w:val="left" w:pos="9012"/>
        </w:tabs>
        <w:rPr>
          <w:lang w:val="en-US"/>
        </w:rPr>
      </w:pPr>
      <w:r w:rsidRPr="0086678C">
        <w:rPr>
          <w:lang w:val="en-US"/>
        </w:rPr>
        <w:tab/>
      </w:r>
    </w:p>
    <w:p w14:paraId="55E89004" w14:textId="0EF3338F" w:rsidR="00287302" w:rsidRDefault="00287302" w:rsidP="007D5AC1">
      <w:pPr>
        <w:rPr>
          <w:lang w:val="en-US"/>
        </w:rPr>
      </w:pPr>
    </w:p>
    <w:p w14:paraId="230DBD42" w14:textId="23F52D30" w:rsidR="00287302" w:rsidRDefault="00287302">
      <w:pPr>
        <w:rPr>
          <w:lang w:val="en-US"/>
        </w:rPr>
      </w:pPr>
      <w:r>
        <w:rPr>
          <w:noProof/>
          <w:lang w:val="en-US" w:eastAsia="en-US"/>
        </w:rPr>
        <w:lastRenderedPageBreak/>
        <mc:AlternateContent>
          <mc:Choice Requires="wps">
            <w:drawing>
              <wp:anchor distT="0" distB="0" distL="114300" distR="114300" simplePos="0" relativeHeight="251756544" behindDoc="0" locked="0" layoutInCell="1" allowOverlap="1" wp14:anchorId="0FD359F1" wp14:editId="3CF647A4">
                <wp:simplePos x="0" y="0"/>
                <wp:positionH relativeFrom="column">
                  <wp:posOffset>110359</wp:posOffset>
                </wp:positionH>
                <wp:positionV relativeFrom="paragraph">
                  <wp:posOffset>1219726</wp:posOffset>
                </wp:positionV>
                <wp:extent cx="7258050" cy="8623737"/>
                <wp:effectExtent l="0" t="0" r="0" b="6350"/>
                <wp:wrapNone/>
                <wp:docPr id="1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8623737"/>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5C8C82BB" w14:textId="77777777" w:rsidR="00287302" w:rsidRPr="00416A47" w:rsidRDefault="00287302" w:rsidP="00287302">
                            <w:pPr>
                              <w:jc w:val="center"/>
                              <w:rPr>
                                <w:b/>
                                <w:sz w:val="36"/>
                                <w:szCs w:val="36"/>
                                <w:u w:val="single"/>
                                <w:lang w:val="en-US"/>
                              </w:rPr>
                            </w:pPr>
                            <w:r w:rsidRPr="00416A47">
                              <w:rPr>
                                <w:b/>
                                <w:sz w:val="36"/>
                                <w:szCs w:val="36"/>
                                <w:u w:val="single"/>
                                <w:lang w:val="en-US"/>
                              </w:rPr>
                              <w:t>Question.2</w:t>
                            </w:r>
                          </w:p>
                          <w:p w14:paraId="15802D2F" w14:textId="77777777" w:rsidR="00287302" w:rsidRPr="000E69B6" w:rsidRDefault="00287302" w:rsidP="00287302">
                            <w:pPr>
                              <w:jc w:val="center"/>
                              <w:rPr>
                                <w:b/>
                                <w:sz w:val="32"/>
                                <w:lang w:val="en-US"/>
                              </w:rPr>
                            </w:pPr>
                            <w:r w:rsidRPr="000E69B6">
                              <w:rPr>
                                <w:b/>
                                <w:sz w:val="32"/>
                                <w:lang w:val="en-US"/>
                              </w:rPr>
                              <w:t>Identify target audiences</w:t>
                            </w:r>
                          </w:p>
                          <w:p w14:paraId="5497041D" w14:textId="77777777" w:rsidR="00287302" w:rsidRDefault="00287302" w:rsidP="00287302">
                            <w:pPr>
                              <w:rPr>
                                <w:lang w:val="en-US"/>
                              </w:rPr>
                            </w:pPr>
                          </w:p>
                          <w:p w14:paraId="4085A028" w14:textId="6CDE0948" w:rsidR="00287302" w:rsidRDefault="00416A47" w:rsidP="00287302">
                            <w:pPr>
                              <w:rPr>
                                <w:lang w:val="en-US"/>
                              </w:rPr>
                            </w:pPr>
                            <w:r>
                              <w:rPr>
                                <w:lang w:val="en-US"/>
                              </w:rPr>
                              <w:t xml:space="preserve">The target audience for our project </w:t>
                            </w:r>
                            <w:r w:rsidR="002361A2">
                              <w:rPr>
                                <w:lang w:val="en-US"/>
                              </w:rPr>
                              <w:t>are:</w:t>
                            </w:r>
                          </w:p>
                          <w:p w14:paraId="21E468D4" w14:textId="77777777" w:rsidR="002361A2" w:rsidRDefault="002361A2" w:rsidP="00287302">
                            <w:pPr>
                              <w:rPr>
                                <w:lang w:val="en-US"/>
                              </w:rPr>
                            </w:pPr>
                          </w:p>
                          <w:p w14:paraId="1B14A4E4" w14:textId="4C0C75E1" w:rsidR="002361A2" w:rsidRPr="002361A2" w:rsidRDefault="002361A2" w:rsidP="002361A2">
                            <w:pPr>
                              <w:rPr>
                                <w:lang w:val="en-US"/>
                              </w:rPr>
                            </w:pPr>
                            <w:r w:rsidRPr="002361A2">
                              <w:rPr>
                                <w:b/>
                                <w:lang w:val="en-US"/>
                              </w:rPr>
                              <w:t>Commuters</w:t>
                            </w:r>
                            <w:r w:rsidRPr="002361A2">
                              <w:rPr>
                                <w:lang w:val="en-US"/>
                              </w:rPr>
                              <w:t xml:space="preserve">: People who need to travel regularly to work or school and require a convenient and </w:t>
                            </w:r>
                            <w:r>
                              <w:rPr>
                                <w:lang w:val="en-US"/>
                              </w:rPr>
                              <w:t>reliable transportation option.</w:t>
                            </w:r>
                          </w:p>
                          <w:p w14:paraId="4F640917" w14:textId="15131A5F" w:rsidR="002361A2" w:rsidRPr="002361A2" w:rsidRDefault="002361A2" w:rsidP="002361A2">
                            <w:pPr>
                              <w:rPr>
                                <w:lang w:val="en-US"/>
                              </w:rPr>
                            </w:pPr>
                            <w:r w:rsidRPr="002361A2">
                              <w:rPr>
                                <w:b/>
                                <w:lang w:val="en-US"/>
                              </w:rPr>
                              <w:t>Travelers</w:t>
                            </w:r>
                            <w:r w:rsidRPr="002361A2">
                              <w:rPr>
                                <w:lang w:val="en-US"/>
                              </w:rPr>
                              <w:t>: People who need a ride to and from the airport, hotel, or other locations while traveling.</w:t>
                            </w:r>
                          </w:p>
                          <w:p w14:paraId="426114E0" w14:textId="038C6BB6" w:rsidR="002361A2" w:rsidRPr="002361A2" w:rsidRDefault="002361A2" w:rsidP="002361A2">
                            <w:pPr>
                              <w:rPr>
                                <w:lang w:val="en-US"/>
                              </w:rPr>
                            </w:pPr>
                            <w:r w:rsidRPr="002361A2">
                              <w:rPr>
                                <w:b/>
                                <w:lang w:val="en-US"/>
                              </w:rPr>
                              <w:t>Nightlife enthusiasts</w:t>
                            </w:r>
                            <w:r w:rsidRPr="002361A2">
                              <w:rPr>
                                <w:lang w:val="en-US"/>
                              </w:rPr>
                              <w:t>: People who are looking for a safe and convenient way to travel to bars, c</w:t>
                            </w:r>
                            <w:r>
                              <w:rPr>
                                <w:lang w:val="en-US"/>
                              </w:rPr>
                              <w:t>lubs, or other nightlife spots.</w:t>
                            </w:r>
                          </w:p>
                          <w:p w14:paraId="12949C64" w14:textId="3D0CCD94" w:rsidR="002361A2" w:rsidRPr="002361A2" w:rsidRDefault="002361A2" w:rsidP="002361A2">
                            <w:pPr>
                              <w:rPr>
                                <w:lang w:val="en-US"/>
                              </w:rPr>
                            </w:pPr>
                            <w:r w:rsidRPr="002361A2">
                              <w:rPr>
                                <w:b/>
                                <w:lang w:val="en-US"/>
                              </w:rPr>
                              <w:t>Elderly and disabled people:</w:t>
                            </w:r>
                            <w:r w:rsidRPr="002361A2">
                              <w:rPr>
                                <w:lang w:val="en-US"/>
                              </w:rPr>
                              <w:t xml:space="preserve"> People who require special assistance or vehicles to travel due to physical limitations.</w:t>
                            </w:r>
                          </w:p>
                          <w:p w14:paraId="44284753" w14:textId="7FCC0649" w:rsidR="002361A2" w:rsidRPr="002361A2" w:rsidRDefault="002361A2" w:rsidP="002361A2">
                            <w:pPr>
                              <w:rPr>
                                <w:lang w:val="en-US"/>
                              </w:rPr>
                            </w:pPr>
                            <w:r w:rsidRPr="002361A2">
                              <w:rPr>
                                <w:b/>
                                <w:lang w:val="en-US"/>
                              </w:rPr>
                              <w:t>Tourists:</w:t>
                            </w:r>
                            <w:r w:rsidRPr="002361A2">
                              <w:rPr>
                                <w:lang w:val="en-US"/>
                              </w:rPr>
                              <w:t xml:space="preserve"> People who are visiting a new city and require transportation to visit tourist attracti</w:t>
                            </w:r>
                            <w:r>
                              <w:rPr>
                                <w:lang w:val="en-US"/>
                              </w:rPr>
                              <w:t>ons and explore the local area.</w:t>
                            </w:r>
                          </w:p>
                          <w:p w14:paraId="4337B01E" w14:textId="511A28C3" w:rsidR="00416A47" w:rsidRDefault="002361A2" w:rsidP="00416A47">
                            <w:pPr>
                              <w:rPr>
                                <w:lang w:val="en-US"/>
                              </w:rPr>
                            </w:pPr>
                            <w:r w:rsidRPr="002361A2">
                              <w:rPr>
                                <w:b/>
                                <w:lang w:val="en-US"/>
                              </w:rPr>
                              <w:t>Business travelers</w:t>
                            </w:r>
                            <w:r w:rsidRPr="002361A2">
                              <w:rPr>
                                <w:lang w:val="en-US"/>
                              </w:rPr>
                              <w:t>: People who need a professional and reliable transportation option for business meetings or events.</w:t>
                            </w:r>
                          </w:p>
                          <w:p w14:paraId="427BC940" w14:textId="77777777" w:rsidR="002361A2" w:rsidRPr="00416A47" w:rsidRDefault="002361A2" w:rsidP="00416A47">
                            <w:pPr>
                              <w:rPr>
                                <w:lang w:val="en-US"/>
                              </w:rPr>
                            </w:pPr>
                          </w:p>
                          <w:p w14:paraId="12267AA6" w14:textId="4A6C55C6" w:rsidR="00287302" w:rsidRDefault="00416A47" w:rsidP="00416A47">
                            <w:pPr>
                              <w:rPr>
                                <w:lang w:val="en-US"/>
                              </w:rPr>
                            </w:pPr>
                            <w:r w:rsidRPr="00416A47">
                              <w:rPr>
                                <w:lang w:val="en-US"/>
                              </w:rPr>
                              <w:t>These are just some of the most common demographics that use ride-hailing apps. The target audience can also be further segmented by age, income level, location, and personal preferences.</w:t>
                            </w:r>
                          </w:p>
                          <w:p w14:paraId="3B60AA84" w14:textId="77777777" w:rsidR="00287302" w:rsidRDefault="00287302" w:rsidP="00287302">
                            <w:pPr>
                              <w:rPr>
                                <w:lang w:val="en-US"/>
                              </w:rPr>
                            </w:pPr>
                          </w:p>
                          <w:p w14:paraId="19924353" w14:textId="77777777" w:rsidR="00355EC1" w:rsidRDefault="00355EC1" w:rsidP="00355EC1">
                            <w:pPr>
                              <w:jc w:val="center"/>
                              <w:rPr>
                                <w:b/>
                                <w:sz w:val="28"/>
                                <w:lang w:val="en-US"/>
                              </w:rPr>
                            </w:pPr>
                            <w:r w:rsidRPr="00242AEC">
                              <w:rPr>
                                <w:b/>
                                <w:sz w:val="28"/>
                                <w:lang w:val="en-US"/>
                              </w:rPr>
                              <w:t>Personas</w:t>
                            </w:r>
                          </w:p>
                          <w:p w14:paraId="4F27466E" w14:textId="77777777" w:rsidR="002361A2" w:rsidRDefault="002361A2" w:rsidP="00355EC1">
                            <w:pPr>
                              <w:jc w:val="center"/>
                              <w:rPr>
                                <w:b/>
                                <w:sz w:val="28"/>
                                <w:lang w:val="en-US"/>
                              </w:rPr>
                            </w:pPr>
                          </w:p>
                          <w:p w14:paraId="49CFA457" w14:textId="10C05DA2" w:rsidR="001E3316" w:rsidRPr="002361A2" w:rsidRDefault="002361A2" w:rsidP="002361A2">
                            <w:pPr>
                              <w:jc w:val="center"/>
                              <w:rPr>
                                <w:b/>
                                <w:lang w:val="en-US"/>
                              </w:rPr>
                            </w:pPr>
                            <w:r w:rsidRPr="002361A2">
                              <w:rPr>
                                <w:b/>
                                <w:lang w:val="en-US"/>
                              </w:rPr>
                              <w:t>Persona:1</w:t>
                            </w:r>
                          </w:p>
                          <w:p w14:paraId="67B7BD8F" w14:textId="5E7265B1" w:rsidR="001E3316" w:rsidRPr="001E3316" w:rsidRDefault="001E3316" w:rsidP="001E3316">
                            <w:pPr>
                              <w:rPr>
                                <w:lang w:val="en-US"/>
                              </w:rPr>
                            </w:pPr>
                            <w:r w:rsidRPr="001E3316">
                              <w:rPr>
                                <w:b/>
                                <w:lang w:val="en-US"/>
                              </w:rPr>
                              <w:t>Name</w:t>
                            </w:r>
                            <w:r>
                              <w:rPr>
                                <w:lang w:val="en-US"/>
                              </w:rPr>
                              <w:t>: Sarah</w:t>
                            </w:r>
                          </w:p>
                          <w:p w14:paraId="274597ED" w14:textId="65B41961" w:rsidR="001E3316" w:rsidRPr="001E3316" w:rsidRDefault="001E3316" w:rsidP="001E3316">
                            <w:pPr>
                              <w:rPr>
                                <w:lang w:val="en-US"/>
                              </w:rPr>
                            </w:pPr>
                            <w:r w:rsidRPr="001E3316">
                              <w:rPr>
                                <w:b/>
                                <w:lang w:val="en-US"/>
                              </w:rPr>
                              <w:t>Age</w:t>
                            </w:r>
                            <w:r w:rsidRPr="001E3316">
                              <w:rPr>
                                <w:lang w:val="en-US"/>
                              </w:rPr>
                              <w:t>: 25</w:t>
                            </w:r>
                          </w:p>
                          <w:p w14:paraId="05596746" w14:textId="493E9586" w:rsidR="001E3316" w:rsidRPr="001E3316" w:rsidRDefault="001E3316" w:rsidP="001E3316">
                            <w:pPr>
                              <w:rPr>
                                <w:lang w:val="en-US"/>
                              </w:rPr>
                            </w:pPr>
                            <w:r w:rsidRPr="001E3316">
                              <w:rPr>
                                <w:b/>
                                <w:lang w:val="en-US"/>
                              </w:rPr>
                              <w:t>Occupation</w:t>
                            </w:r>
                            <w:r w:rsidRPr="001E3316">
                              <w:rPr>
                                <w:lang w:val="en-US"/>
                              </w:rPr>
                              <w:t>: Software Engineer</w:t>
                            </w:r>
                          </w:p>
                          <w:p w14:paraId="705ACC10" w14:textId="1E389E4A" w:rsidR="001E3316" w:rsidRPr="001E3316" w:rsidRDefault="001E3316" w:rsidP="001E3316">
                            <w:pPr>
                              <w:rPr>
                                <w:lang w:val="en-US"/>
                              </w:rPr>
                            </w:pPr>
                            <w:r w:rsidRPr="001E3316">
                              <w:rPr>
                                <w:b/>
                                <w:lang w:val="en-US"/>
                              </w:rPr>
                              <w:t>Location</w:t>
                            </w:r>
                            <w:r w:rsidRPr="001E3316">
                              <w:rPr>
                                <w:lang w:val="en-US"/>
                              </w:rPr>
                              <w:t>: </w:t>
                            </w:r>
                            <w:r>
                              <w:rPr>
                                <w:lang w:val="en-US"/>
                              </w:rPr>
                              <w:t>Sheikhupura</w:t>
                            </w:r>
                          </w:p>
                          <w:p w14:paraId="0C92FA82" w14:textId="77777777" w:rsidR="001E3316" w:rsidRPr="001E3316" w:rsidRDefault="001E3316" w:rsidP="001E3316">
                            <w:pPr>
                              <w:rPr>
                                <w:lang w:val="en-US"/>
                              </w:rPr>
                            </w:pPr>
                          </w:p>
                          <w:p w14:paraId="2C174C21" w14:textId="003033D7" w:rsidR="001E3316" w:rsidRDefault="001E3316" w:rsidP="001E3316">
                            <w:pPr>
                              <w:rPr>
                                <w:lang w:val="en-US"/>
                              </w:rPr>
                            </w:pPr>
                            <w:r w:rsidRPr="001E3316">
                              <w:rPr>
                                <w:b/>
                                <w:lang w:val="en-US"/>
                              </w:rPr>
                              <w:t>Goals</w:t>
                            </w:r>
                            <w:r>
                              <w:rPr>
                                <w:lang w:val="en-US"/>
                              </w:rPr>
                              <w:t>: To explore the city and ex</w:t>
                            </w:r>
                            <w:r w:rsidRPr="001E3316">
                              <w:rPr>
                                <w:lang w:val="en-US"/>
                              </w:rPr>
                              <w:t>perience all that it has to offer</w:t>
                            </w:r>
                            <w:r>
                              <w:rPr>
                                <w:lang w:val="en-US"/>
                              </w:rPr>
                              <w:t>.</w:t>
                            </w:r>
                          </w:p>
                          <w:p w14:paraId="6071E60A" w14:textId="2E1312E5" w:rsidR="001E3316" w:rsidRDefault="001E3316" w:rsidP="001E3316">
                            <w:pPr>
                              <w:rPr>
                                <w:lang w:val="en-US"/>
                              </w:rPr>
                            </w:pPr>
                            <w:r w:rsidRPr="001E3316">
                              <w:rPr>
                                <w:lang w:val="en-US"/>
                              </w:rPr>
                              <w:t xml:space="preserve">Sarah is a young, tech-savvy woman who is visiting </w:t>
                            </w:r>
                            <w:r>
                              <w:rPr>
                                <w:lang w:val="en-US"/>
                              </w:rPr>
                              <w:t>Lahore</w:t>
                            </w:r>
                            <w:r w:rsidRPr="001E3316">
                              <w:rPr>
                                <w:lang w:val="en-US"/>
                              </w:rPr>
                              <w:t xml:space="preserve"> for the first time. She is not familiar with the city and its transportation system, so she is looking for a reliable and convenient way to get around. She has heard about ride-hailing apps and is considering using one to get around the city.</w:t>
                            </w:r>
                          </w:p>
                          <w:p w14:paraId="438856AC" w14:textId="77777777" w:rsidR="001E3316" w:rsidRPr="001E3316" w:rsidRDefault="001E3316" w:rsidP="001E3316">
                            <w:pPr>
                              <w:rPr>
                                <w:lang w:val="en-US"/>
                              </w:rPr>
                            </w:pPr>
                          </w:p>
                          <w:p w14:paraId="1A6E1EB7" w14:textId="64AC51F6" w:rsidR="001E3316" w:rsidRDefault="001E3316" w:rsidP="001E3316">
                            <w:pPr>
                              <w:rPr>
                                <w:lang w:val="en-US"/>
                              </w:rPr>
                            </w:pPr>
                            <w:r w:rsidRPr="001E3316">
                              <w:rPr>
                                <w:b/>
                                <w:lang w:val="en-US"/>
                              </w:rPr>
                              <w:t>Pain points:</w:t>
                            </w:r>
                            <w:r w:rsidRPr="001E3316">
                              <w:rPr>
                                <w:lang w:val="en-US"/>
                              </w:rPr>
                              <w:t> Not familiar with the cit</w:t>
                            </w:r>
                            <w:r>
                              <w:rPr>
                                <w:lang w:val="en-US"/>
                              </w:rPr>
                              <w:t>y and its transportation system</w:t>
                            </w:r>
                          </w:p>
                          <w:p w14:paraId="1454DC8B" w14:textId="77777777" w:rsidR="001E3316" w:rsidRDefault="001E3316" w:rsidP="001E3316">
                            <w:pPr>
                              <w:rPr>
                                <w:lang w:val="en-US"/>
                              </w:rPr>
                            </w:pPr>
                            <w:r w:rsidRPr="001E3316">
                              <w:rPr>
                                <w:lang w:val="en-US"/>
                              </w:rPr>
                              <w:t>Sarah's pain points are that she is not familiar with the city and its transportation system. She is also concerned about safety and security when using a ride-hailing app. She wants to make sure that she is using a reputable app that has a good safety record.</w:t>
                            </w:r>
                          </w:p>
                          <w:p w14:paraId="2434B01C" w14:textId="77777777" w:rsidR="001E3316" w:rsidRPr="001E3316" w:rsidRDefault="001E3316" w:rsidP="001E3316">
                            <w:pPr>
                              <w:rPr>
                                <w:lang w:val="en-US"/>
                              </w:rPr>
                            </w:pPr>
                          </w:p>
                          <w:p w14:paraId="5EF41767" w14:textId="41D1482C" w:rsidR="001E3316" w:rsidRDefault="001E3316" w:rsidP="001E3316">
                            <w:pPr>
                              <w:rPr>
                                <w:lang w:val="en-US"/>
                              </w:rPr>
                            </w:pPr>
                            <w:r w:rsidRPr="001E3316">
                              <w:rPr>
                                <w:b/>
                                <w:lang w:val="en-US"/>
                              </w:rPr>
                              <w:t>Needs:</w:t>
                            </w:r>
                            <w:r w:rsidRPr="001E3316">
                              <w:rPr>
                                <w:lang w:val="en-US"/>
                              </w:rPr>
                              <w:t> A reliable and convenient way to get around</w:t>
                            </w:r>
                          </w:p>
                          <w:p w14:paraId="11FDEA80" w14:textId="77777777" w:rsidR="001E3316" w:rsidRDefault="001E3316" w:rsidP="001E3316">
                            <w:pPr>
                              <w:rPr>
                                <w:lang w:val="en-US"/>
                              </w:rPr>
                            </w:pPr>
                            <w:r w:rsidRPr="001E3316">
                              <w:rPr>
                                <w:lang w:val="en-US"/>
                              </w:rPr>
                              <w:t>Sarah's needs are for a ride-hailing app that is easy to use, has a good reputation, and offers competitive pricing. She also wants an app that allows her to track her ride in real time and provides her with information about the driver and the car.</w:t>
                            </w:r>
                          </w:p>
                          <w:p w14:paraId="3453E827" w14:textId="77777777" w:rsidR="001E3316" w:rsidRPr="001E3316" w:rsidRDefault="001E3316" w:rsidP="001E3316">
                            <w:pPr>
                              <w:rPr>
                                <w:lang w:val="en-US"/>
                              </w:rPr>
                            </w:pPr>
                          </w:p>
                          <w:p w14:paraId="1F28BBD8" w14:textId="090CC2CA" w:rsidR="001E3316" w:rsidRPr="001E3316" w:rsidRDefault="001E3316" w:rsidP="001E3316">
                            <w:pPr>
                              <w:rPr>
                                <w:lang w:val="en-US"/>
                              </w:rPr>
                            </w:pPr>
                            <w:r w:rsidRPr="001E3316">
                              <w:rPr>
                                <w:b/>
                                <w:lang w:val="en-US"/>
                              </w:rPr>
                              <w:t>Preferences:</w:t>
                            </w:r>
                            <w:r w:rsidRPr="001E3316">
                              <w:rPr>
                                <w:lang w:val="en-US"/>
                              </w:rPr>
                              <w:t> A ride-hailing app that is easy to use, has a good reputation, and offers competitive pricing</w:t>
                            </w:r>
                          </w:p>
                          <w:p w14:paraId="067A64B2" w14:textId="57652612" w:rsidR="00287302" w:rsidRDefault="001E3316" w:rsidP="001E3316">
                            <w:pPr>
                              <w:rPr>
                                <w:lang w:val="en-US"/>
                              </w:rPr>
                            </w:pPr>
                            <w:r w:rsidRPr="001E3316">
                              <w:rPr>
                                <w:lang w:val="en-US"/>
                              </w:rPr>
                              <w:t>Sarah's preferences are for an app that is user-friendly and has a good design. She also wants an app that offers a variety of payment options, such as credit card, debit card, and cash</w:t>
                            </w:r>
                          </w:p>
                          <w:p w14:paraId="2075B2DE" w14:textId="77777777" w:rsidR="00287302" w:rsidRDefault="00287302" w:rsidP="00287302">
                            <w:pPr>
                              <w:rPr>
                                <w:lang w:val="en-US"/>
                              </w:rPr>
                            </w:pPr>
                          </w:p>
                          <w:p w14:paraId="5E5BBCF2" w14:textId="77777777" w:rsidR="00287302" w:rsidRDefault="00287302" w:rsidP="00287302">
                            <w:pPr>
                              <w:rPr>
                                <w:lang w:val="en-US"/>
                              </w:rPr>
                            </w:pPr>
                          </w:p>
                          <w:p w14:paraId="006C8901" w14:textId="77777777" w:rsidR="00287302" w:rsidRDefault="00287302" w:rsidP="00287302">
                            <w:pPr>
                              <w:rPr>
                                <w:lang w:val="en-US"/>
                              </w:rPr>
                            </w:pPr>
                          </w:p>
                          <w:p w14:paraId="5ED08CDB" w14:textId="77777777" w:rsidR="00287302" w:rsidRDefault="00287302" w:rsidP="00287302">
                            <w:pPr>
                              <w:rPr>
                                <w:lang w:val="en-US"/>
                              </w:rPr>
                            </w:pPr>
                          </w:p>
                          <w:p w14:paraId="01B88ED2" w14:textId="77777777" w:rsidR="00287302" w:rsidRDefault="00287302" w:rsidP="00287302">
                            <w:pPr>
                              <w:rPr>
                                <w:lang w:val="en-US"/>
                              </w:rPr>
                            </w:pPr>
                          </w:p>
                          <w:p w14:paraId="204BC464" w14:textId="77777777" w:rsidR="00287302" w:rsidRDefault="00287302" w:rsidP="00287302">
                            <w:pPr>
                              <w:rPr>
                                <w:lang w:val="en-US"/>
                              </w:rPr>
                            </w:pPr>
                          </w:p>
                          <w:p w14:paraId="15B9E95B" w14:textId="77777777" w:rsidR="00287302" w:rsidRDefault="00287302" w:rsidP="00287302">
                            <w:pPr>
                              <w:rPr>
                                <w:lang w:val="en-US"/>
                              </w:rPr>
                            </w:pPr>
                          </w:p>
                          <w:p w14:paraId="1839F4F2" w14:textId="77777777" w:rsidR="00287302" w:rsidRDefault="00287302" w:rsidP="00287302">
                            <w:pPr>
                              <w:rPr>
                                <w:lang w:val="en-US"/>
                              </w:rPr>
                            </w:pPr>
                          </w:p>
                          <w:p w14:paraId="027693D3" w14:textId="77777777" w:rsidR="00287302" w:rsidRDefault="00287302" w:rsidP="00287302">
                            <w:pPr>
                              <w:rPr>
                                <w:lang w:val="en-US"/>
                              </w:rPr>
                            </w:pPr>
                          </w:p>
                          <w:p w14:paraId="1A11CA11" w14:textId="77777777" w:rsidR="00287302" w:rsidRDefault="00287302" w:rsidP="00287302">
                            <w:pPr>
                              <w:rPr>
                                <w:lang w:val="en-US"/>
                              </w:rPr>
                            </w:pPr>
                          </w:p>
                          <w:p w14:paraId="37819B70" w14:textId="77777777" w:rsidR="00287302" w:rsidRDefault="00287302" w:rsidP="00287302">
                            <w:pPr>
                              <w:rPr>
                                <w:lang w:val="en-US"/>
                              </w:rPr>
                            </w:pPr>
                          </w:p>
                          <w:p w14:paraId="0234D715" w14:textId="77777777" w:rsidR="00287302" w:rsidRDefault="00287302" w:rsidP="00287302">
                            <w:pPr>
                              <w:rPr>
                                <w:lang w:val="en-US"/>
                              </w:rPr>
                            </w:pPr>
                          </w:p>
                          <w:p w14:paraId="17F1EAAB" w14:textId="77777777" w:rsidR="00287302" w:rsidRPr="00264E20" w:rsidRDefault="00287302" w:rsidP="00287302">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margin-left:8.7pt;margin-top:96.05pt;width:571.5pt;height:679.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" filled="f" fillcolor="#f2f2f2" stroked="f" strokecolor="#f2f2f2">
                <v:textbox>
                  <w:txbxContent>
                    <w:p w14:paraId="5C8C82BB" w14:textId="77777777" w:rsidR="00287302" w:rsidRPr="00416A47" w:rsidRDefault="00287302" w:rsidP="00287302">
                      <w:pPr>
                        <w:jc w:val="center"/>
                        <w:rPr>
                          <w:b/>
                          <w:sz w:val="36"/>
                          <w:szCs w:val="36"/>
                          <w:u w:val="single"/>
                          <w:lang w:val="en-US"/>
                        </w:rPr>
                      </w:pPr>
                      <w:r w:rsidRPr="00416A47">
                        <w:rPr>
                          <w:b/>
                          <w:sz w:val="36"/>
                          <w:szCs w:val="36"/>
                          <w:u w:val="single"/>
                          <w:lang w:val="en-US"/>
                        </w:rPr>
                        <w:t>Question.2</w:t>
                      </w:r>
                    </w:p>
                    <w:p w14:paraId="15802D2F" w14:textId="77777777" w:rsidR="00287302" w:rsidRPr="000E69B6" w:rsidRDefault="00287302" w:rsidP="00287302">
                      <w:pPr>
                        <w:jc w:val="center"/>
                        <w:rPr>
                          <w:b/>
                          <w:sz w:val="32"/>
                          <w:lang w:val="en-US"/>
                        </w:rPr>
                      </w:pPr>
                      <w:r w:rsidRPr="000E69B6">
                        <w:rPr>
                          <w:b/>
                          <w:sz w:val="32"/>
                          <w:lang w:val="en-US"/>
                        </w:rPr>
                        <w:t>Identify target audiences</w:t>
                      </w:r>
                    </w:p>
                    <w:p w14:paraId="5497041D" w14:textId="77777777" w:rsidR="00287302" w:rsidRDefault="00287302" w:rsidP="00287302">
                      <w:pPr>
                        <w:rPr>
                          <w:lang w:val="en-US"/>
                        </w:rPr>
                      </w:pPr>
                    </w:p>
                    <w:p w14:paraId="4085A028" w14:textId="6CDE0948" w:rsidR="00287302" w:rsidRDefault="00416A47" w:rsidP="00287302">
                      <w:pPr>
                        <w:rPr>
                          <w:lang w:val="en-US"/>
                        </w:rPr>
                      </w:pPr>
                      <w:r>
                        <w:rPr>
                          <w:lang w:val="en-US"/>
                        </w:rPr>
                        <w:t xml:space="preserve">The target audience for our project </w:t>
                      </w:r>
                      <w:r w:rsidR="002361A2">
                        <w:rPr>
                          <w:lang w:val="en-US"/>
                        </w:rPr>
                        <w:t>are:</w:t>
                      </w:r>
                    </w:p>
                    <w:p w14:paraId="21E468D4" w14:textId="77777777" w:rsidR="002361A2" w:rsidRDefault="002361A2" w:rsidP="00287302">
                      <w:pPr>
                        <w:rPr>
                          <w:lang w:val="en-US"/>
                        </w:rPr>
                      </w:pPr>
                    </w:p>
                    <w:p w14:paraId="1B14A4E4" w14:textId="4C0C75E1" w:rsidR="002361A2" w:rsidRPr="002361A2" w:rsidRDefault="002361A2" w:rsidP="002361A2">
                      <w:pPr>
                        <w:rPr>
                          <w:lang w:val="en-US"/>
                        </w:rPr>
                      </w:pPr>
                      <w:r w:rsidRPr="002361A2">
                        <w:rPr>
                          <w:b/>
                          <w:lang w:val="en-US"/>
                        </w:rPr>
                        <w:t>Commuters</w:t>
                      </w:r>
                      <w:r w:rsidRPr="002361A2">
                        <w:rPr>
                          <w:lang w:val="en-US"/>
                        </w:rPr>
                        <w:t xml:space="preserve">: People who need to travel regularly to work or school and require a convenient and </w:t>
                      </w:r>
                      <w:r>
                        <w:rPr>
                          <w:lang w:val="en-US"/>
                        </w:rPr>
                        <w:t>reliable transportation option.</w:t>
                      </w:r>
                    </w:p>
                    <w:p w14:paraId="4F640917" w14:textId="15131A5F" w:rsidR="002361A2" w:rsidRPr="002361A2" w:rsidRDefault="002361A2" w:rsidP="002361A2">
                      <w:pPr>
                        <w:rPr>
                          <w:lang w:val="en-US"/>
                        </w:rPr>
                      </w:pPr>
                      <w:r w:rsidRPr="002361A2">
                        <w:rPr>
                          <w:b/>
                          <w:lang w:val="en-US"/>
                        </w:rPr>
                        <w:t>Travelers</w:t>
                      </w:r>
                      <w:r w:rsidRPr="002361A2">
                        <w:rPr>
                          <w:lang w:val="en-US"/>
                        </w:rPr>
                        <w:t>: People who need a ride to and from the airport, hotel, or other locations while traveling.</w:t>
                      </w:r>
                    </w:p>
                    <w:p w14:paraId="426114E0" w14:textId="038C6BB6" w:rsidR="002361A2" w:rsidRPr="002361A2" w:rsidRDefault="002361A2" w:rsidP="002361A2">
                      <w:pPr>
                        <w:rPr>
                          <w:lang w:val="en-US"/>
                        </w:rPr>
                      </w:pPr>
                      <w:r w:rsidRPr="002361A2">
                        <w:rPr>
                          <w:b/>
                          <w:lang w:val="en-US"/>
                        </w:rPr>
                        <w:t>Nightlife enthusiasts</w:t>
                      </w:r>
                      <w:r w:rsidRPr="002361A2">
                        <w:rPr>
                          <w:lang w:val="en-US"/>
                        </w:rPr>
                        <w:t>: People who are looking for a safe and convenient way to travel to bars, c</w:t>
                      </w:r>
                      <w:r>
                        <w:rPr>
                          <w:lang w:val="en-US"/>
                        </w:rPr>
                        <w:t>lubs, or other nightlife spots.</w:t>
                      </w:r>
                    </w:p>
                    <w:p w14:paraId="12949C64" w14:textId="3D0CCD94" w:rsidR="002361A2" w:rsidRPr="002361A2" w:rsidRDefault="002361A2" w:rsidP="002361A2">
                      <w:pPr>
                        <w:rPr>
                          <w:lang w:val="en-US"/>
                        </w:rPr>
                      </w:pPr>
                      <w:r w:rsidRPr="002361A2">
                        <w:rPr>
                          <w:b/>
                          <w:lang w:val="en-US"/>
                        </w:rPr>
                        <w:t>Elderly and disabled people:</w:t>
                      </w:r>
                      <w:r w:rsidRPr="002361A2">
                        <w:rPr>
                          <w:lang w:val="en-US"/>
                        </w:rPr>
                        <w:t xml:space="preserve"> People who require special assistance or vehicles to travel due to physical limitations.</w:t>
                      </w:r>
                    </w:p>
                    <w:p w14:paraId="44284753" w14:textId="7FCC0649" w:rsidR="002361A2" w:rsidRPr="002361A2" w:rsidRDefault="002361A2" w:rsidP="002361A2">
                      <w:pPr>
                        <w:rPr>
                          <w:lang w:val="en-US"/>
                        </w:rPr>
                      </w:pPr>
                      <w:r w:rsidRPr="002361A2">
                        <w:rPr>
                          <w:b/>
                          <w:lang w:val="en-US"/>
                        </w:rPr>
                        <w:t>Tourists:</w:t>
                      </w:r>
                      <w:r w:rsidRPr="002361A2">
                        <w:rPr>
                          <w:lang w:val="en-US"/>
                        </w:rPr>
                        <w:t xml:space="preserve"> People who are visiting a new city and require transportation to visit tourist attracti</w:t>
                      </w:r>
                      <w:r>
                        <w:rPr>
                          <w:lang w:val="en-US"/>
                        </w:rPr>
                        <w:t>ons and explore the local area.</w:t>
                      </w:r>
                    </w:p>
                    <w:p w14:paraId="4337B01E" w14:textId="511A28C3" w:rsidR="00416A47" w:rsidRDefault="002361A2" w:rsidP="00416A47">
                      <w:pPr>
                        <w:rPr>
                          <w:lang w:val="en-US"/>
                        </w:rPr>
                      </w:pPr>
                      <w:r w:rsidRPr="002361A2">
                        <w:rPr>
                          <w:b/>
                          <w:lang w:val="en-US"/>
                        </w:rPr>
                        <w:t>Business travelers</w:t>
                      </w:r>
                      <w:r w:rsidRPr="002361A2">
                        <w:rPr>
                          <w:lang w:val="en-US"/>
                        </w:rPr>
                        <w:t>: People who need a professional and reliable transportation option for business meetings or events.</w:t>
                      </w:r>
                    </w:p>
                    <w:p w14:paraId="427BC940" w14:textId="77777777" w:rsidR="002361A2" w:rsidRPr="00416A47" w:rsidRDefault="002361A2" w:rsidP="00416A47">
                      <w:pPr>
                        <w:rPr>
                          <w:lang w:val="en-US"/>
                        </w:rPr>
                      </w:pPr>
                    </w:p>
                    <w:p w14:paraId="12267AA6" w14:textId="4A6C55C6" w:rsidR="00287302" w:rsidRDefault="00416A47" w:rsidP="00416A47">
                      <w:pPr>
                        <w:rPr>
                          <w:lang w:val="en-US"/>
                        </w:rPr>
                      </w:pPr>
                      <w:r w:rsidRPr="00416A47">
                        <w:rPr>
                          <w:lang w:val="en-US"/>
                        </w:rPr>
                        <w:t>These are just some of the most common demographics that use ride-hailing apps. The target audience can also be further segmented by age, income level, location, and personal preferences.</w:t>
                      </w:r>
                    </w:p>
                    <w:p w14:paraId="3B60AA84" w14:textId="77777777" w:rsidR="00287302" w:rsidRDefault="00287302" w:rsidP="00287302">
                      <w:pPr>
                        <w:rPr>
                          <w:lang w:val="en-US"/>
                        </w:rPr>
                      </w:pPr>
                    </w:p>
                    <w:p w14:paraId="19924353" w14:textId="77777777" w:rsidR="00355EC1" w:rsidRDefault="00355EC1" w:rsidP="00355EC1">
                      <w:pPr>
                        <w:jc w:val="center"/>
                        <w:rPr>
                          <w:b/>
                          <w:sz w:val="28"/>
                          <w:lang w:val="en-US"/>
                        </w:rPr>
                      </w:pPr>
                      <w:r w:rsidRPr="00242AEC">
                        <w:rPr>
                          <w:b/>
                          <w:sz w:val="28"/>
                          <w:lang w:val="en-US"/>
                        </w:rPr>
                        <w:t>Personas</w:t>
                      </w:r>
                    </w:p>
                    <w:p w14:paraId="4F27466E" w14:textId="77777777" w:rsidR="002361A2" w:rsidRDefault="002361A2" w:rsidP="00355EC1">
                      <w:pPr>
                        <w:jc w:val="center"/>
                        <w:rPr>
                          <w:b/>
                          <w:sz w:val="28"/>
                          <w:lang w:val="en-US"/>
                        </w:rPr>
                      </w:pPr>
                    </w:p>
                    <w:p w14:paraId="49CFA457" w14:textId="10C05DA2" w:rsidR="001E3316" w:rsidRPr="002361A2" w:rsidRDefault="002361A2" w:rsidP="002361A2">
                      <w:pPr>
                        <w:jc w:val="center"/>
                        <w:rPr>
                          <w:b/>
                          <w:lang w:val="en-US"/>
                        </w:rPr>
                      </w:pPr>
                      <w:r w:rsidRPr="002361A2">
                        <w:rPr>
                          <w:b/>
                          <w:lang w:val="en-US"/>
                        </w:rPr>
                        <w:t>Persona:1</w:t>
                      </w:r>
                    </w:p>
                    <w:p w14:paraId="67B7BD8F" w14:textId="5E7265B1" w:rsidR="001E3316" w:rsidRPr="001E3316" w:rsidRDefault="001E3316" w:rsidP="001E3316">
                      <w:pPr>
                        <w:rPr>
                          <w:lang w:val="en-US"/>
                        </w:rPr>
                      </w:pPr>
                      <w:r w:rsidRPr="001E3316">
                        <w:rPr>
                          <w:b/>
                          <w:lang w:val="en-US"/>
                        </w:rPr>
                        <w:t>Name</w:t>
                      </w:r>
                      <w:r>
                        <w:rPr>
                          <w:lang w:val="en-US"/>
                        </w:rPr>
                        <w:t>: Sarah</w:t>
                      </w:r>
                    </w:p>
                    <w:p w14:paraId="274597ED" w14:textId="65B41961" w:rsidR="001E3316" w:rsidRPr="001E3316" w:rsidRDefault="001E3316" w:rsidP="001E3316">
                      <w:pPr>
                        <w:rPr>
                          <w:lang w:val="en-US"/>
                        </w:rPr>
                      </w:pPr>
                      <w:r w:rsidRPr="001E3316">
                        <w:rPr>
                          <w:b/>
                          <w:lang w:val="en-US"/>
                        </w:rPr>
                        <w:t>Age</w:t>
                      </w:r>
                      <w:r w:rsidRPr="001E3316">
                        <w:rPr>
                          <w:lang w:val="en-US"/>
                        </w:rPr>
                        <w:t>: 25</w:t>
                      </w:r>
                    </w:p>
                    <w:p w14:paraId="05596746" w14:textId="493E9586" w:rsidR="001E3316" w:rsidRPr="001E3316" w:rsidRDefault="001E3316" w:rsidP="001E3316">
                      <w:pPr>
                        <w:rPr>
                          <w:lang w:val="en-US"/>
                        </w:rPr>
                      </w:pPr>
                      <w:r w:rsidRPr="001E3316">
                        <w:rPr>
                          <w:b/>
                          <w:lang w:val="en-US"/>
                        </w:rPr>
                        <w:t>Occupation</w:t>
                      </w:r>
                      <w:r w:rsidRPr="001E3316">
                        <w:rPr>
                          <w:lang w:val="en-US"/>
                        </w:rPr>
                        <w:t>: Software Engineer</w:t>
                      </w:r>
                    </w:p>
                    <w:p w14:paraId="705ACC10" w14:textId="1E389E4A" w:rsidR="001E3316" w:rsidRPr="001E3316" w:rsidRDefault="001E3316" w:rsidP="001E3316">
                      <w:pPr>
                        <w:rPr>
                          <w:lang w:val="en-US"/>
                        </w:rPr>
                      </w:pPr>
                      <w:r w:rsidRPr="001E3316">
                        <w:rPr>
                          <w:b/>
                          <w:lang w:val="en-US"/>
                        </w:rPr>
                        <w:t>Location</w:t>
                      </w:r>
                      <w:r w:rsidRPr="001E3316">
                        <w:rPr>
                          <w:lang w:val="en-US"/>
                        </w:rPr>
                        <w:t>: </w:t>
                      </w:r>
                      <w:r>
                        <w:rPr>
                          <w:lang w:val="en-US"/>
                        </w:rPr>
                        <w:t>Sheikhupura</w:t>
                      </w:r>
                    </w:p>
                    <w:p w14:paraId="0C92FA82" w14:textId="77777777" w:rsidR="001E3316" w:rsidRPr="001E3316" w:rsidRDefault="001E3316" w:rsidP="001E3316">
                      <w:pPr>
                        <w:rPr>
                          <w:lang w:val="en-US"/>
                        </w:rPr>
                      </w:pPr>
                    </w:p>
                    <w:p w14:paraId="2C174C21" w14:textId="003033D7" w:rsidR="001E3316" w:rsidRDefault="001E3316" w:rsidP="001E3316">
                      <w:pPr>
                        <w:rPr>
                          <w:lang w:val="en-US"/>
                        </w:rPr>
                      </w:pPr>
                      <w:r w:rsidRPr="001E3316">
                        <w:rPr>
                          <w:b/>
                          <w:lang w:val="en-US"/>
                        </w:rPr>
                        <w:t>Goals</w:t>
                      </w:r>
                      <w:r>
                        <w:rPr>
                          <w:lang w:val="en-US"/>
                        </w:rPr>
                        <w:t>: To explore the city and ex</w:t>
                      </w:r>
                      <w:r w:rsidRPr="001E3316">
                        <w:rPr>
                          <w:lang w:val="en-US"/>
                        </w:rPr>
                        <w:t>perience all that it has to offer</w:t>
                      </w:r>
                      <w:r>
                        <w:rPr>
                          <w:lang w:val="en-US"/>
                        </w:rPr>
                        <w:t>.</w:t>
                      </w:r>
                    </w:p>
                    <w:p w14:paraId="6071E60A" w14:textId="2E1312E5" w:rsidR="001E3316" w:rsidRDefault="001E3316" w:rsidP="001E3316">
                      <w:pPr>
                        <w:rPr>
                          <w:lang w:val="en-US"/>
                        </w:rPr>
                      </w:pPr>
                      <w:r w:rsidRPr="001E3316">
                        <w:rPr>
                          <w:lang w:val="en-US"/>
                        </w:rPr>
                        <w:t xml:space="preserve">Sarah is a young, tech-savvy woman who is visiting </w:t>
                      </w:r>
                      <w:r>
                        <w:rPr>
                          <w:lang w:val="en-US"/>
                        </w:rPr>
                        <w:t>Lahore</w:t>
                      </w:r>
                      <w:r w:rsidRPr="001E3316">
                        <w:rPr>
                          <w:lang w:val="en-US"/>
                        </w:rPr>
                        <w:t xml:space="preserve"> for the first time. She is not familiar with the city and its transportation system, so she is looking for a reliable and convenient way to get around. She has heard about ride-hailing apps and is considering using one to get around the city.</w:t>
                      </w:r>
                    </w:p>
                    <w:p w14:paraId="438856AC" w14:textId="77777777" w:rsidR="001E3316" w:rsidRPr="001E3316" w:rsidRDefault="001E3316" w:rsidP="001E3316">
                      <w:pPr>
                        <w:rPr>
                          <w:lang w:val="en-US"/>
                        </w:rPr>
                      </w:pPr>
                    </w:p>
                    <w:p w14:paraId="1A6E1EB7" w14:textId="64AC51F6" w:rsidR="001E3316" w:rsidRDefault="001E3316" w:rsidP="001E3316">
                      <w:pPr>
                        <w:rPr>
                          <w:lang w:val="en-US"/>
                        </w:rPr>
                      </w:pPr>
                      <w:r w:rsidRPr="001E3316">
                        <w:rPr>
                          <w:b/>
                          <w:lang w:val="en-US"/>
                        </w:rPr>
                        <w:t>Pain points:</w:t>
                      </w:r>
                      <w:r w:rsidRPr="001E3316">
                        <w:rPr>
                          <w:lang w:val="en-US"/>
                        </w:rPr>
                        <w:t> Not familiar with the cit</w:t>
                      </w:r>
                      <w:r>
                        <w:rPr>
                          <w:lang w:val="en-US"/>
                        </w:rPr>
                        <w:t>y and its transportation system</w:t>
                      </w:r>
                    </w:p>
                    <w:p w14:paraId="1454DC8B" w14:textId="77777777" w:rsidR="001E3316" w:rsidRDefault="001E3316" w:rsidP="001E3316">
                      <w:pPr>
                        <w:rPr>
                          <w:lang w:val="en-US"/>
                        </w:rPr>
                      </w:pPr>
                      <w:r w:rsidRPr="001E3316">
                        <w:rPr>
                          <w:lang w:val="en-US"/>
                        </w:rPr>
                        <w:t>Sarah's pain points are that she is not familiar with the city and its transportation system. She is also concerned about safety and security when using a ride-hailing app. She wants to make sure that she is using a reputable app that has a good safety record.</w:t>
                      </w:r>
                    </w:p>
                    <w:p w14:paraId="2434B01C" w14:textId="77777777" w:rsidR="001E3316" w:rsidRPr="001E3316" w:rsidRDefault="001E3316" w:rsidP="001E3316">
                      <w:pPr>
                        <w:rPr>
                          <w:lang w:val="en-US"/>
                        </w:rPr>
                      </w:pPr>
                    </w:p>
                    <w:p w14:paraId="5EF41767" w14:textId="41D1482C" w:rsidR="001E3316" w:rsidRDefault="001E3316" w:rsidP="001E3316">
                      <w:pPr>
                        <w:rPr>
                          <w:lang w:val="en-US"/>
                        </w:rPr>
                      </w:pPr>
                      <w:r w:rsidRPr="001E3316">
                        <w:rPr>
                          <w:b/>
                          <w:lang w:val="en-US"/>
                        </w:rPr>
                        <w:t>Needs:</w:t>
                      </w:r>
                      <w:r w:rsidRPr="001E3316">
                        <w:rPr>
                          <w:lang w:val="en-US"/>
                        </w:rPr>
                        <w:t> A reliable and convenient way to get around</w:t>
                      </w:r>
                    </w:p>
                    <w:p w14:paraId="11FDEA80" w14:textId="77777777" w:rsidR="001E3316" w:rsidRDefault="001E3316" w:rsidP="001E3316">
                      <w:pPr>
                        <w:rPr>
                          <w:lang w:val="en-US"/>
                        </w:rPr>
                      </w:pPr>
                      <w:r w:rsidRPr="001E3316">
                        <w:rPr>
                          <w:lang w:val="en-US"/>
                        </w:rPr>
                        <w:t>Sarah's needs are for a ride-hailing app that is easy to use, has a good reputation, and offers competitive pricing. She also wants an app that allows her to track her ride in real time and provides her with information about the driver and the car.</w:t>
                      </w:r>
                    </w:p>
                    <w:p w14:paraId="3453E827" w14:textId="77777777" w:rsidR="001E3316" w:rsidRPr="001E3316" w:rsidRDefault="001E3316" w:rsidP="001E3316">
                      <w:pPr>
                        <w:rPr>
                          <w:lang w:val="en-US"/>
                        </w:rPr>
                      </w:pPr>
                    </w:p>
                    <w:p w14:paraId="1F28BBD8" w14:textId="090CC2CA" w:rsidR="001E3316" w:rsidRPr="001E3316" w:rsidRDefault="001E3316" w:rsidP="001E3316">
                      <w:pPr>
                        <w:rPr>
                          <w:lang w:val="en-US"/>
                        </w:rPr>
                      </w:pPr>
                      <w:r w:rsidRPr="001E3316">
                        <w:rPr>
                          <w:b/>
                          <w:lang w:val="en-US"/>
                        </w:rPr>
                        <w:t>Preferences:</w:t>
                      </w:r>
                      <w:r w:rsidRPr="001E3316">
                        <w:rPr>
                          <w:lang w:val="en-US"/>
                        </w:rPr>
                        <w:t> A ride-hailing app that is easy to use, has a good reputation, and offers competitive pricing</w:t>
                      </w:r>
                    </w:p>
                    <w:p w14:paraId="067A64B2" w14:textId="57652612" w:rsidR="00287302" w:rsidRDefault="001E3316" w:rsidP="001E3316">
                      <w:pPr>
                        <w:rPr>
                          <w:lang w:val="en-US"/>
                        </w:rPr>
                      </w:pPr>
                      <w:r w:rsidRPr="001E3316">
                        <w:rPr>
                          <w:lang w:val="en-US"/>
                        </w:rPr>
                        <w:t>Sarah's preferences are for an app that is user-friendly and has a good design. She also wants an app that offers a variety of payment options, such as credit card, debit card, and cash</w:t>
                      </w:r>
                    </w:p>
                    <w:p w14:paraId="2075B2DE" w14:textId="77777777" w:rsidR="00287302" w:rsidRDefault="00287302" w:rsidP="00287302">
                      <w:pPr>
                        <w:rPr>
                          <w:lang w:val="en-US"/>
                        </w:rPr>
                      </w:pPr>
                    </w:p>
                    <w:p w14:paraId="5E5BBCF2" w14:textId="77777777" w:rsidR="00287302" w:rsidRDefault="00287302" w:rsidP="00287302">
                      <w:pPr>
                        <w:rPr>
                          <w:lang w:val="en-US"/>
                        </w:rPr>
                      </w:pPr>
                    </w:p>
                    <w:p w14:paraId="006C8901" w14:textId="77777777" w:rsidR="00287302" w:rsidRDefault="00287302" w:rsidP="00287302">
                      <w:pPr>
                        <w:rPr>
                          <w:lang w:val="en-US"/>
                        </w:rPr>
                      </w:pPr>
                    </w:p>
                    <w:p w14:paraId="5ED08CDB" w14:textId="77777777" w:rsidR="00287302" w:rsidRDefault="00287302" w:rsidP="00287302">
                      <w:pPr>
                        <w:rPr>
                          <w:lang w:val="en-US"/>
                        </w:rPr>
                      </w:pPr>
                    </w:p>
                    <w:p w14:paraId="01B88ED2" w14:textId="77777777" w:rsidR="00287302" w:rsidRDefault="00287302" w:rsidP="00287302">
                      <w:pPr>
                        <w:rPr>
                          <w:lang w:val="en-US"/>
                        </w:rPr>
                      </w:pPr>
                    </w:p>
                    <w:p w14:paraId="204BC464" w14:textId="77777777" w:rsidR="00287302" w:rsidRDefault="00287302" w:rsidP="00287302">
                      <w:pPr>
                        <w:rPr>
                          <w:lang w:val="en-US"/>
                        </w:rPr>
                      </w:pPr>
                    </w:p>
                    <w:p w14:paraId="15B9E95B" w14:textId="77777777" w:rsidR="00287302" w:rsidRDefault="00287302" w:rsidP="00287302">
                      <w:pPr>
                        <w:rPr>
                          <w:lang w:val="en-US"/>
                        </w:rPr>
                      </w:pPr>
                    </w:p>
                    <w:p w14:paraId="1839F4F2" w14:textId="77777777" w:rsidR="00287302" w:rsidRDefault="00287302" w:rsidP="00287302">
                      <w:pPr>
                        <w:rPr>
                          <w:lang w:val="en-US"/>
                        </w:rPr>
                      </w:pPr>
                    </w:p>
                    <w:p w14:paraId="027693D3" w14:textId="77777777" w:rsidR="00287302" w:rsidRDefault="00287302" w:rsidP="00287302">
                      <w:pPr>
                        <w:rPr>
                          <w:lang w:val="en-US"/>
                        </w:rPr>
                      </w:pPr>
                    </w:p>
                    <w:p w14:paraId="1A11CA11" w14:textId="77777777" w:rsidR="00287302" w:rsidRDefault="00287302" w:rsidP="00287302">
                      <w:pPr>
                        <w:rPr>
                          <w:lang w:val="en-US"/>
                        </w:rPr>
                      </w:pPr>
                    </w:p>
                    <w:p w14:paraId="37819B70" w14:textId="77777777" w:rsidR="00287302" w:rsidRDefault="00287302" w:rsidP="00287302">
                      <w:pPr>
                        <w:rPr>
                          <w:lang w:val="en-US"/>
                        </w:rPr>
                      </w:pPr>
                    </w:p>
                    <w:p w14:paraId="0234D715" w14:textId="77777777" w:rsidR="00287302" w:rsidRDefault="00287302" w:rsidP="00287302">
                      <w:pPr>
                        <w:rPr>
                          <w:lang w:val="en-US"/>
                        </w:rPr>
                      </w:pPr>
                    </w:p>
                    <w:p w14:paraId="17F1EAAB" w14:textId="77777777" w:rsidR="00287302" w:rsidRPr="00264E20" w:rsidRDefault="00287302" w:rsidP="00287302">
                      <w:pPr>
                        <w:rPr>
                          <w:lang w:val="en-US"/>
                        </w:rPr>
                      </w:pPr>
                    </w:p>
                  </w:txbxContent>
                </v:textbox>
              </v:shape>
            </w:pict>
          </mc:Fallback>
        </mc:AlternateContent>
      </w:r>
      <w:r>
        <w:rPr>
          <w:noProof/>
          <w:lang w:val="en-US" w:eastAsia="en-US"/>
        </w:rPr>
        <w:drawing>
          <wp:anchor distT="0" distB="0" distL="114300" distR="114300" simplePos="0" relativeHeight="251754496" behindDoc="1" locked="0" layoutInCell="1" allowOverlap="1" wp14:anchorId="12B789C3" wp14:editId="1A08BF73">
            <wp:simplePos x="0" y="0"/>
            <wp:positionH relativeFrom="column">
              <wp:posOffset>-209550</wp:posOffset>
            </wp:positionH>
            <wp:positionV relativeFrom="paragraph">
              <wp:posOffset>-659765</wp:posOffset>
            </wp:positionV>
            <wp:extent cx="8001000" cy="5058410"/>
            <wp:effectExtent l="0" t="0" r="0" b="8890"/>
            <wp:wrapNone/>
            <wp:docPr id="132" name="Picture 1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7AFB1F78" w14:textId="7123E094" w:rsidR="00664743" w:rsidRPr="0086678C" w:rsidRDefault="00287302" w:rsidP="007D5AC1">
      <w:pPr>
        <w:rPr>
          <w:lang w:val="en-US"/>
        </w:rPr>
      </w:pPr>
      <w:r>
        <w:rPr>
          <w:noProof/>
          <w:lang w:val="en-US" w:eastAsia="en-US"/>
        </w:rPr>
        <w:lastRenderedPageBreak/>
        <w:drawing>
          <wp:anchor distT="0" distB="0" distL="114300" distR="114300" simplePos="0" relativeHeight="251660288" behindDoc="1" locked="0" layoutInCell="1" allowOverlap="1" wp14:anchorId="1AB5E806" wp14:editId="086B8CEC">
            <wp:simplePos x="0" y="0"/>
            <wp:positionH relativeFrom="column">
              <wp:posOffset>-304800</wp:posOffset>
            </wp:positionH>
            <wp:positionV relativeFrom="paragraph">
              <wp:posOffset>-706755</wp:posOffset>
            </wp:positionV>
            <wp:extent cx="7886700" cy="5058410"/>
            <wp:effectExtent l="0" t="0" r="0" b="8890"/>
            <wp:wrapNone/>
            <wp:docPr id="148" name="Picture 1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E9C790" w14:textId="5869E285" w:rsidR="00664743" w:rsidRPr="0086678C" w:rsidRDefault="00664743" w:rsidP="007D5AC1">
      <w:pPr>
        <w:rPr>
          <w:lang w:val="en-US"/>
        </w:rPr>
      </w:pPr>
    </w:p>
    <w:p w14:paraId="0499D58E" w14:textId="77777777" w:rsidR="00664743" w:rsidRPr="0086678C" w:rsidRDefault="00664743" w:rsidP="007D5AC1">
      <w:pPr>
        <w:rPr>
          <w:lang w:val="en-US"/>
        </w:rPr>
      </w:pPr>
    </w:p>
    <w:p w14:paraId="1CA24DD4" w14:textId="77777777" w:rsidR="00664743" w:rsidRPr="00195032" w:rsidRDefault="00664743" w:rsidP="007D5AC1">
      <w:pPr>
        <w:rPr>
          <w:color w:val="FFFFFF"/>
          <w:lang w:val="en-US"/>
        </w:rPr>
      </w:pPr>
    </w:p>
    <w:p w14:paraId="19907C0F" w14:textId="77777777" w:rsidR="00664743" w:rsidRPr="00195032" w:rsidRDefault="00664743" w:rsidP="007D5AC1">
      <w:pPr>
        <w:rPr>
          <w:color w:val="FFFFFF"/>
          <w:lang w:val="en-US"/>
        </w:rPr>
      </w:pPr>
    </w:p>
    <w:p w14:paraId="56F40E36" w14:textId="77777777" w:rsidR="00664743" w:rsidRPr="00195032" w:rsidRDefault="00664743" w:rsidP="007D5AC1">
      <w:pPr>
        <w:rPr>
          <w:color w:val="FFFFFF"/>
          <w:lang w:val="en-US"/>
        </w:rPr>
      </w:pPr>
    </w:p>
    <w:p w14:paraId="6BD20162" w14:textId="58D0DC77" w:rsidR="00664743" w:rsidRPr="0086678C" w:rsidRDefault="00664743" w:rsidP="007D5AC1">
      <w:pPr>
        <w:rPr>
          <w:lang w:val="en-US"/>
        </w:rPr>
      </w:pPr>
    </w:p>
    <w:p w14:paraId="728C0FA6" w14:textId="04F011CA" w:rsidR="00664743" w:rsidRPr="0086678C" w:rsidRDefault="001E3316" w:rsidP="007D5AC1">
      <w:pPr>
        <w:rPr>
          <w:lang w:val="en-US"/>
        </w:rPr>
      </w:pPr>
      <w:r>
        <w:rPr>
          <w:noProof/>
          <w:lang w:val="en-US" w:eastAsia="en-US"/>
        </w:rPr>
        <mc:AlternateContent>
          <mc:Choice Requires="wps">
            <w:drawing>
              <wp:anchor distT="0" distB="0" distL="114300" distR="114300" simplePos="0" relativeHeight="251760640" behindDoc="0" locked="0" layoutInCell="1" allowOverlap="1" wp14:anchorId="71574999" wp14:editId="08E72F61">
                <wp:simplePos x="0" y="0"/>
                <wp:positionH relativeFrom="column">
                  <wp:posOffset>152400</wp:posOffset>
                </wp:positionH>
                <wp:positionV relativeFrom="paragraph">
                  <wp:posOffset>-3810</wp:posOffset>
                </wp:positionV>
                <wp:extent cx="7258050" cy="8210550"/>
                <wp:effectExtent l="0" t="0" r="0" b="0"/>
                <wp:wrapNone/>
                <wp:docPr id="134"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82105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41596BD3" w14:textId="2C8B3171" w:rsidR="001E3316" w:rsidRPr="002361A2" w:rsidRDefault="002361A2" w:rsidP="002361A2">
                            <w:pPr>
                              <w:jc w:val="center"/>
                              <w:rPr>
                                <w:b/>
                                <w:lang w:val="en-US"/>
                              </w:rPr>
                            </w:pPr>
                            <w:r w:rsidRPr="002361A2">
                              <w:rPr>
                                <w:b/>
                                <w:lang w:val="en-US"/>
                              </w:rPr>
                              <w:t>Persona:</w:t>
                            </w:r>
                            <w:r>
                              <w:rPr>
                                <w:b/>
                                <w:lang w:val="en-US"/>
                              </w:rPr>
                              <w:t>2</w:t>
                            </w:r>
                          </w:p>
                          <w:p w14:paraId="7BE09DCC" w14:textId="46B4D393" w:rsidR="00B2625A" w:rsidRPr="00B2625A" w:rsidRDefault="00B2625A" w:rsidP="00B2625A">
                            <w:pPr>
                              <w:rPr>
                                <w:lang w:val="en-US"/>
                              </w:rPr>
                            </w:pPr>
                            <w:r w:rsidRPr="00B2625A">
                              <w:rPr>
                                <w:b/>
                                <w:lang w:val="en-US"/>
                              </w:rPr>
                              <w:t>Name</w:t>
                            </w:r>
                            <w:r w:rsidRPr="00B2625A">
                              <w:rPr>
                                <w:lang w:val="en-US"/>
                              </w:rPr>
                              <w:t xml:space="preserve">: </w:t>
                            </w:r>
                            <w:r w:rsidR="0014772F">
                              <w:rPr>
                                <w:lang w:val="en-US"/>
                              </w:rPr>
                              <w:t>Izal</w:t>
                            </w:r>
                          </w:p>
                          <w:p w14:paraId="73128A13" w14:textId="77777777" w:rsidR="00B2625A" w:rsidRPr="00B2625A" w:rsidRDefault="00B2625A" w:rsidP="00B2625A">
                            <w:pPr>
                              <w:rPr>
                                <w:lang w:val="en-US"/>
                              </w:rPr>
                            </w:pPr>
                            <w:r w:rsidRPr="00B2625A">
                              <w:rPr>
                                <w:b/>
                                <w:lang w:val="en-US"/>
                              </w:rPr>
                              <w:t>Age</w:t>
                            </w:r>
                            <w:r w:rsidRPr="00B2625A">
                              <w:rPr>
                                <w:lang w:val="en-US"/>
                              </w:rPr>
                              <w:t>: 35</w:t>
                            </w:r>
                          </w:p>
                          <w:p w14:paraId="2947FB8E" w14:textId="77777777" w:rsidR="00B2625A" w:rsidRPr="00B2625A" w:rsidRDefault="00B2625A" w:rsidP="00B2625A">
                            <w:pPr>
                              <w:rPr>
                                <w:lang w:val="en-US"/>
                              </w:rPr>
                            </w:pPr>
                            <w:r w:rsidRPr="00B2625A">
                              <w:rPr>
                                <w:b/>
                                <w:lang w:val="en-US"/>
                              </w:rPr>
                              <w:t>Gender</w:t>
                            </w:r>
                            <w:r w:rsidRPr="00B2625A">
                              <w:rPr>
                                <w:lang w:val="en-US"/>
                              </w:rPr>
                              <w:t>: Female</w:t>
                            </w:r>
                          </w:p>
                          <w:p w14:paraId="498A4BC7" w14:textId="77777777" w:rsidR="00B2625A" w:rsidRPr="00B2625A" w:rsidRDefault="00B2625A" w:rsidP="00B2625A">
                            <w:pPr>
                              <w:rPr>
                                <w:lang w:val="en-US"/>
                              </w:rPr>
                            </w:pPr>
                            <w:r w:rsidRPr="00B2625A">
                              <w:rPr>
                                <w:b/>
                                <w:lang w:val="en-US"/>
                              </w:rPr>
                              <w:t>Disability</w:t>
                            </w:r>
                            <w:r w:rsidRPr="00B2625A">
                              <w:rPr>
                                <w:lang w:val="en-US"/>
                              </w:rPr>
                              <w:t>: Cerebral palsy</w:t>
                            </w:r>
                          </w:p>
                          <w:p w14:paraId="5989FF49" w14:textId="77777777" w:rsidR="00B2625A" w:rsidRPr="00B2625A" w:rsidRDefault="00B2625A" w:rsidP="00B2625A">
                            <w:pPr>
                              <w:rPr>
                                <w:lang w:val="en-US"/>
                              </w:rPr>
                            </w:pPr>
                            <w:r w:rsidRPr="00B2625A">
                              <w:rPr>
                                <w:b/>
                                <w:lang w:val="en-US"/>
                              </w:rPr>
                              <w:t>Occupation</w:t>
                            </w:r>
                            <w:r w:rsidRPr="00B2625A">
                              <w:rPr>
                                <w:lang w:val="en-US"/>
                              </w:rPr>
                              <w:t>: Software engineer</w:t>
                            </w:r>
                          </w:p>
                          <w:p w14:paraId="71B293B3" w14:textId="6CE84122" w:rsidR="001E3316" w:rsidRDefault="00B2625A" w:rsidP="00B2625A">
                            <w:pPr>
                              <w:rPr>
                                <w:lang w:val="en-US"/>
                              </w:rPr>
                            </w:pPr>
                            <w:r w:rsidRPr="00B2625A">
                              <w:rPr>
                                <w:b/>
                                <w:lang w:val="en-US"/>
                              </w:rPr>
                              <w:t>Location</w:t>
                            </w:r>
                            <w:r>
                              <w:rPr>
                                <w:lang w:val="en-US"/>
                              </w:rPr>
                              <w:t>: Lahore</w:t>
                            </w:r>
                          </w:p>
                          <w:p w14:paraId="7F6668A7" w14:textId="77777777" w:rsidR="00B2625A" w:rsidRPr="00B2625A" w:rsidRDefault="00B2625A" w:rsidP="00B2625A">
                            <w:pPr>
                              <w:rPr>
                                <w:lang w:val="en-US"/>
                              </w:rPr>
                            </w:pPr>
                          </w:p>
                          <w:p w14:paraId="57D589F7" w14:textId="2678DA76" w:rsidR="00B2625A" w:rsidRPr="00B2625A" w:rsidRDefault="00B2625A" w:rsidP="00B2625A">
                            <w:pPr>
                              <w:rPr>
                                <w:b/>
                                <w:lang w:val="en-US"/>
                              </w:rPr>
                            </w:pPr>
                            <w:r w:rsidRPr="00B2625A">
                              <w:rPr>
                                <w:b/>
                                <w:lang w:val="en-US"/>
                              </w:rPr>
                              <w:t>Goals</w:t>
                            </w:r>
                          </w:p>
                          <w:p w14:paraId="361A9D66" w14:textId="77777777" w:rsidR="00B2625A" w:rsidRPr="00B2625A" w:rsidRDefault="00B2625A" w:rsidP="00B2625A">
                            <w:pPr>
                              <w:rPr>
                                <w:lang w:val="en-US"/>
                              </w:rPr>
                            </w:pPr>
                            <w:r w:rsidRPr="00B2625A">
                              <w:rPr>
                                <w:lang w:val="en-US"/>
                              </w:rPr>
                              <w:t>To get around the city easily and independently.</w:t>
                            </w:r>
                          </w:p>
                          <w:p w14:paraId="361535A3" w14:textId="77777777" w:rsidR="00B2625A" w:rsidRPr="00B2625A" w:rsidRDefault="00B2625A" w:rsidP="00B2625A">
                            <w:pPr>
                              <w:rPr>
                                <w:lang w:val="en-US"/>
                              </w:rPr>
                            </w:pPr>
                            <w:r w:rsidRPr="00B2625A">
                              <w:rPr>
                                <w:lang w:val="en-US"/>
                              </w:rPr>
                              <w:t>To feel safe and secure when using the app.</w:t>
                            </w:r>
                          </w:p>
                          <w:p w14:paraId="66B7710D" w14:textId="77777777" w:rsidR="00B2625A" w:rsidRDefault="00B2625A" w:rsidP="00B2625A">
                            <w:pPr>
                              <w:rPr>
                                <w:lang w:val="en-US"/>
                              </w:rPr>
                            </w:pPr>
                            <w:r w:rsidRPr="00B2625A">
                              <w:rPr>
                                <w:lang w:val="en-US"/>
                              </w:rPr>
                              <w:t>To be able to use the app in a way that is consistent with their disability.</w:t>
                            </w:r>
                          </w:p>
                          <w:p w14:paraId="72B0B03F" w14:textId="77777777" w:rsidR="00B2625A" w:rsidRPr="00B2625A" w:rsidRDefault="00B2625A" w:rsidP="00B2625A">
                            <w:pPr>
                              <w:rPr>
                                <w:lang w:val="en-US"/>
                              </w:rPr>
                            </w:pPr>
                          </w:p>
                          <w:p w14:paraId="00FCA771" w14:textId="77777777" w:rsidR="00B2625A" w:rsidRPr="00B2625A" w:rsidRDefault="00B2625A" w:rsidP="00B2625A">
                            <w:pPr>
                              <w:rPr>
                                <w:b/>
                                <w:lang w:val="en-US"/>
                              </w:rPr>
                            </w:pPr>
                            <w:r w:rsidRPr="00B2625A">
                              <w:rPr>
                                <w:b/>
                                <w:lang w:val="en-US"/>
                              </w:rPr>
                              <w:t>Needs</w:t>
                            </w:r>
                          </w:p>
                          <w:p w14:paraId="420840CD" w14:textId="77777777" w:rsidR="00B2625A" w:rsidRPr="00B2625A" w:rsidRDefault="00B2625A" w:rsidP="00B2625A">
                            <w:pPr>
                              <w:rPr>
                                <w:lang w:val="en-US"/>
                              </w:rPr>
                            </w:pPr>
                            <w:r w:rsidRPr="00B2625A">
                              <w:rPr>
                                <w:lang w:val="en-US"/>
                              </w:rPr>
                              <w:t>Ability to book a ride using voice commands</w:t>
                            </w:r>
                          </w:p>
                          <w:p w14:paraId="51AADA41" w14:textId="77777777" w:rsidR="00B2625A" w:rsidRPr="00B2625A" w:rsidRDefault="00B2625A" w:rsidP="00B2625A">
                            <w:pPr>
                              <w:rPr>
                                <w:lang w:val="en-US"/>
                              </w:rPr>
                            </w:pPr>
                            <w:r w:rsidRPr="00B2625A">
                              <w:rPr>
                                <w:lang w:val="en-US"/>
                              </w:rPr>
                              <w:t>Ability to see the vehicle's location and ETA in real time</w:t>
                            </w:r>
                          </w:p>
                          <w:p w14:paraId="2283CB07" w14:textId="77777777" w:rsidR="00B2625A" w:rsidRPr="00B2625A" w:rsidRDefault="00B2625A" w:rsidP="00B2625A">
                            <w:pPr>
                              <w:rPr>
                                <w:lang w:val="en-US"/>
                              </w:rPr>
                            </w:pPr>
                            <w:r w:rsidRPr="00B2625A">
                              <w:rPr>
                                <w:lang w:val="en-US"/>
                              </w:rPr>
                              <w:t>Ability to request a wheelchair-accessible vehicle</w:t>
                            </w:r>
                          </w:p>
                          <w:p w14:paraId="35109619" w14:textId="77777777" w:rsidR="00B2625A" w:rsidRPr="00B2625A" w:rsidRDefault="00B2625A" w:rsidP="00B2625A">
                            <w:pPr>
                              <w:rPr>
                                <w:lang w:val="en-US"/>
                              </w:rPr>
                            </w:pPr>
                            <w:r w:rsidRPr="00B2625A">
                              <w:rPr>
                                <w:lang w:val="en-US"/>
                              </w:rPr>
                              <w:t>Ability to cancel a ride without penalty</w:t>
                            </w:r>
                          </w:p>
                          <w:p w14:paraId="585B0CA8" w14:textId="3579D43F" w:rsidR="00B2625A" w:rsidRDefault="00B2625A" w:rsidP="00B2625A">
                            <w:pPr>
                              <w:rPr>
                                <w:lang w:val="en-US"/>
                              </w:rPr>
                            </w:pPr>
                            <w:r w:rsidRPr="00B2625A">
                              <w:rPr>
                                <w:lang w:val="en-US"/>
                              </w:rPr>
                              <w:t>Ability to contact customer support if needed</w:t>
                            </w:r>
                            <w:r>
                              <w:rPr>
                                <w:lang w:val="en-US"/>
                              </w:rPr>
                              <w:t>.</w:t>
                            </w:r>
                          </w:p>
                          <w:p w14:paraId="223E46D4" w14:textId="77777777" w:rsidR="00B2625A" w:rsidRDefault="00B2625A" w:rsidP="00B2625A">
                            <w:pPr>
                              <w:rPr>
                                <w:lang w:val="en-US"/>
                              </w:rPr>
                            </w:pPr>
                          </w:p>
                          <w:p w14:paraId="4A7A9C08" w14:textId="109F0A51" w:rsidR="00B2625A" w:rsidRPr="00B2625A" w:rsidRDefault="00B2625A" w:rsidP="00B2625A">
                            <w:pPr>
                              <w:rPr>
                                <w:b/>
                                <w:lang w:val="en-US"/>
                              </w:rPr>
                            </w:pPr>
                            <w:r w:rsidRPr="00B2625A">
                              <w:rPr>
                                <w:b/>
                                <w:lang w:val="en-US"/>
                              </w:rPr>
                              <w:t>Pain Points</w:t>
                            </w:r>
                          </w:p>
                          <w:p w14:paraId="5CC0BF90" w14:textId="77777777" w:rsidR="00B2625A" w:rsidRPr="00B2625A" w:rsidRDefault="00B2625A" w:rsidP="00B2625A">
                            <w:pPr>
                              <w:rPr>
                                <w:lang w:val="en-US"/>
                              </w:rPr>
                            </w:pPr>
                            <w:r w:rsidRPr="00B2625A">
                              <w:rPr>
                                <w:lang w:val="en-US"/>
                              </w:rPr>
                              <w:t>Has difficulty using ride-hailing apps that are not designed with accessibility in mind.</w:t>
                            </w:r>
                          </w:p>
                          <w:p w14:paraId="6981DD4A" w14:textId="77777777" w:rsidR="00B2625A" w:rsidRPr="00B2625A" w:rsidRDefault="00B2625A" w:rsidP="00B2625A">
                            <w:pPr>
                              <w:rPr>
                                <w:lang w:val="en-US"/>
                              </w:rPr>
                            </w:pPr>
                            <w:r w:rsidRPr="00B2625A">
                              <w:rPr>
                                <w:lang w:val="en-US"/>
                              </w:rPr>
                              <w:t>May have trouble finding the "Book a Ride" button.</w:t>
                            </w:r>
                          </w:p>
                          <w:p w14:paraId="361341E4" w14:textId="77777777" w:rsidR="00B2625A" w:rsidRPr="00B2625A" w:rsidRDefault="00B2625A" w:rsidP="00B2625A">
                            <w:pPr>
                              <w:rPr>
                                <w:lang w:val="en-US"/>
                              </w:rPr>
                            </w:pPr>
                            <w:r w:rsidRPr="00B2625A">
                              <w:rPr>
                                <w:lang w:val="en-US"/>
                              </w:rPr>
                              <w:t>May not be able to see the vehicle's location or ETA.</w:t>
                            </w:r>
                          </w:p>
                          <w:p w14:paraId="1BD391C9" w14:textId="77777777" w:rsidR="00B2625A" w:rsidRPr="00B2625A" w:rsidRDefault="00B2625A" w:rsidP="00B2625A">
                            <w:pPr>
                              <w:rPr>
                                <w:lang w:val="en-US"/>
                              </w:rPr>
                            </w:pPr>
                            <w:r w:rsidRPr="00B2625A">
                              <w:rPr>
                                <w:lang w:val="en-US"/>
                              </w:rPr>
                              <w:t>May not be able to cancel a ride without penalty.</w:t>
                            </w:r>
                          </w:p>
                          <w:p w14:paraId="1E8C8A36" w14:textId="77777777" w:rsidR="00B2625A" w:rsidRDefault="00B2625A" w:rsidP="00B2625A">
                            <w:pPr>
                              <w:rPr>
                                <w:lang w:val="en-US"/>
                              </w:rPr>
                            </w:pPr>
                            <w:r w:rsidRPr="00B2625A">
                              <w:rPr>
                                <w:lang w:val="en-US"/>
                              </w:rPr>
                              <w:t>May not be able to contact customer support if needed.</w:t>
                            </w:r>
                          </w:p>
                          <w:p w14:paraId="74F65F84" w14:textId="77777777" w:rsidR="00B2625A" w:rsidRPr="00B2625A" w:rsidRDefault="00B2625A" w:rsidP="00B2625A">
                            <w:pPr>
                              <w:rPr>
                                <w:lang w:val="en-US"/>
                              </w:rPr>
                            </w:pPr>
                          </w:p>
                          <w:p w14:paraId="4C18584D" w14:textId="405B90F4" w:rsidR="00B2625A" w:rsidRPr="00B2625A" w:rsidRDefault="00B2625A" w:rsidP="00B2625A">
                            <w:pPr>
                              <w:rPr>
                                <w:b/>
                                <w:lang w:val="en-US"/>
                              </w:rPr>
                            </w:pPr>
                            <w:r w:rsidRPr="00B2625A">
                              <w:rPr>
                                <w:b/>
                                <w:lang w:val="en-US"/>
                              </w:rPr>
                              <w:t>Preferences</w:t>
                            </w:r>
                          </w:p>
                          <w:p w14:paraId="5D00548B" w14:textId="77777777" w:rsidR="00B2625A" w:rsidRPr="00B2625A" w:rsidRDefault="00B2625A" w:rsidP="00B2625A">
                            <w:pPr>
                              <w:rPr>
                                <w:lang w:val="en-US"/>
                              </w:rPr>
                            </w:pPr>
                            <w:r w:rsidRPr="00B2625A">
                              <w:rPr>
                                <w:lang w:val="en-US"/>
                              </w:rPr>
                              <w:t>Prefers to use the app on a smartphone or tablet.</w:t>
                            </w:r>
                          </w:p>
                          <w:p w14:paraId="70B838C7" w14:textId="77777777" w:rsidR="00B2625A" w:rsidRPr="00B2625A" w:rsidRDefault="00B2625A" w:rsidP="00B2625A">
                            <w:pPr>
                              <w:rPr>
                                <w:lang w:val="en-US"/>
                              </w:rPr>
                            </w:pPr>
                            <w:r w:rsidRPr="00B2625A">
                              <w:rPr>
                                <w:lang w:val="en-US"/>
                              </w:rPr>
                              <w:t>Prefers to use the app in a quiet environment.</w:t>
                            </w:r>
                          </w:p>
                          <w:p w14:paraId="666713CA" w14:textId="2B80A134" w:rsidR="00B2625A" w:rsidRDefault="00B2625A" w:rsidP="00B2625A">
                            <w:pPr>
                              <w:rPr>
                                <w:lang w:val="en-US"/>
                              </w:rPr>
                            </w:pPr>
                            <w:r w:rsidRPr="00B2625A">
                              <w:rPr>
                                <w:lang w:val="en-US"/>
                              </w:rPr>
                              <w:t xml:space="preserve">Prefers to use the app with a headset or </w:t>
                            </w:r>
                            <w:r w:rsidRPr="00B2625A">
                              <w:rPr>
                                <w:lang w:val="en-US"/>
                              </w:rPr>
                              <w:t>ear buds</w:t>
                            </w:r>
                            <w:r w:rsidRPr="00B2625A">
                              <w:rPr>
                                <w:lang w:val="en-US"/>
                              </w:rPr>
                              <w:t>.</w:t>
                            </w:r>
                          </w:p>
                          <w:p w14:paraId="2ABB4A68" w14:textId="77777777" w:rsidR="00B2625A" w:rsidRPr="00B2625A" w:rsidRDefault="00B2625A" w:rsidP="00B2625A">
                            <w:pPr>
                              <w:rPr>
                                <w:lang w:val="en-US"/>
                              </w:rPr>
                            </w:pPr>
                          </w:p>
                          <w:p w14:paraId="1F3B5375" w14:textId="2969BD0F" w:rsidR="001E3316" w:rsidRPr="002361A2" w:rsidRDefault="002361A2" w:rsidP="002361A2">
                            <w:pPr>
                              <w:jc w:val="center"/>
                              <w:rPr>
                                <w:b/>
                                <w:lang w:val="en-US"/>
                              </w:rPr>
                            </w:pPr>
                            <w:r w:rsidRPr="002361A2">
                              <w:rPr>
                                <w:b/>
                                <w:lang w:val="en-US"/>
                              </w:rPr>
                              <w:t>Persona:</w:t>
                            </w:r>
                            <w:r>
                              <w:rPr>
                                <w:b/>
                                <w:lang w:val="en-US"/>
                              </w:rPr>
                              <w:t>3</w:t>
                            </w:r>
                          </w:p>
                          <w:p w14:paraId="3BEC17EF" w14:textId="627E148A" w:rsidR="00242AEC" w:rsidRPr="00242AEC" w:rsidRDefault="00242AEC" w:rsidP="00242AEC">
                            <w:pPr>
                              <w:rPr>
                                <w:lang w:val="en-US"/>
                              </w:rPr>
                            </w:pPr>
                            <w:r w:rsidRPr="00242AEC">
                              <w:rPr>
                                <w:b/>
                                <w:lang w:val="en-US"/>
                              </w:rPr>
                              <w:t>Name</w:t>
                            </w:r>
                            <w:r>
                              <w:rPr>
                                <w:lang w:val="en-US"/>
                              </w:rPr>
                              <w:t>: Maria</w:t>
                            </w:r>
                          </w:p>
                          <w:p w14:paraId="37AB3975" w14:textId="19E6E081" w:rsidR="00242AEC" w:rsidRPr="00242AEC" w:rsidRDefault="00242AEC" w:rsidP="00242AEC">
                            <w:pPr>
                              <w:rPr>
                                <w:lang w:val="en-US"/>
                              </w:rPr>
                            </w:pPr>
                            <w:r w:rsidRPr="00242AEC">
                              <w:rPr>
                                <w:b/>
                                <w:lang w:val="en-US"/>
                              </w:rPr>
                              <w:t>Age</w:t>
                            </w:r>
                            <w:r w:rsidRPr="00242AEC">
                              <w:rPr>
                                <w:lang w:val="en-US"/>
                              </w:rPr>
                              <w:t>: 60</w:t>
                            </w:r>
                          </w:p>
                          <w:p w14:paraId="1A713C75" w14:textId="493F7DB1" w:rsidR="00242AEC" w:rsidRPr="00242AEC" w:rsidRDefault="00242AEC" w:rsidP="00242AEC">
                            <w:pPr>
                              <w:rPr>
                                <w:lang w:val="en-US"/>
                              </w:rPr>
                            </w:pPr>
                            <w:r w:rsidRPr="00242AEC">
                              <w:rPr>
                                <w:b/>
                                <w:lang w:val="en-US"/>
                              </w:rPr>
                              <w:t>Occupation</w:t>
                            </w:r>
                            <w:r w:rsidRPr="00242AEC">
                              <w:rPr>
                                <w:lang w:val="en-US"/>
                              </w:rPr>
                              <w:t>: Housewife</w:t>
                            </w:r>
                          </w:p>
                          <w:p w14:paraId="14855E71" w14:textId="23C5DE6C" w:rsidR="00242AEC" w:rsidRPr="00242AEC" w:rsidRDefault="00242AEC" w:rsidP="00242AEC">
                            <w:pPr>
                              <w:rPr>
                                <w:lang w:val="en-US"/>
                              </w:rPr>
                            </w:pPr>
                            <w:r w:rsidRPr="00242AEC">
                              <w:rPr>
                                <w:b/>
                                <w:lang w:val="en-US"/>
                              </w:rPr>
                              <w:t>Education</w:t>
                            </w:r>
                            <w:r>
                              <w:rPr>
                                <w:lang w:val="en-US"/>
                              </w:rPr>
                              <w:t>: Illiterate</w:t>
                            </w:r>
                          </w:p>
                          <w:p w14:paraId="1149E67E" w14:textId="78F29705" w:rsidR="00242AEC" w:rsidRPr="00242AEC" w:rsidRDefault="00242AEC" w:rsidP="00242AEC">
                            <w:pPr>
                              <w:rPr>
                                <w:lang w:val="en-US"/>
                              </w:rPr>
                            </w:pPr>
                            <w:r w:rsidRPr="00242AEC">
                              <w:rPr>
                                <w:b/>
                                <w:lang w:val="en-US"/>
                              </w:rPr>
                              <w:t>Income</w:t>
                            </w:r>
                            <w:r w:rsidRPr="00242AEC">
                              <w:rPr>
                                <w:lang w:val="en-US"/>
                              </w:rPr>
                              <w:t>: Low</w:t>
                            </w:r>
                          </w:p>
                          <w:p w14:paraId="0D988717" w14:textId="01F7F44F" w:rsidR="00242AEC" w:rsidRDefault="00242AEC" w:rsidP="00242AEC">
                            <w:pPr>
                              <w:rPr>
                                <w:lang w:val="en-US"/>
                              </w:rPr>
                            </w:pPr>
                            <w:r w:rsidRPr="00242AEC">
                              <w:rPr>
                                <w:b/>
                                <w:lang w:val="en-US"/>
                              </w:rPr>
                              <w:t>Location</w:t>
                            </w:r>
                            <w:r w:rsidR="0014772F">
                              <w:rPr>
                                <w:lang w:val="en-US"/>
                              </w:rPr>
                              <w:t>: Lahore</w:t>
                            </w:r>
                          </w:p>
                          <w:p w14:paraId="30CEA4B0" w14:textId="77777777" w:rsidR="00242AEC" w:rsidRPr="00242AEC" w:rsidRDefault="00242AEC" w:rsidP="00242AEC">
                            <w:pPr>
                              <w:rPr>
                                <w:lang w:val="en-US"/>
                              </w:rPr>
                            </w:pPr>
                          </w:p>
                          <w:p w14:paraId="061F54E5" w14:textId="6AED6E63" w:rsidR="00242AEC" w:rsidRPr="00242AEC" w:rsidRDefault="00242AEC" w:rsidP="00242AEC">
                            <w:pPr>
                              <w:rPr>
                                <w:lang w:val="en-US"/>
                              </w:rPr>
                            </w:pPr>
                            <w:r w:rsidRPr="00242AEC">
                              <w:rPr>
                                <w:b/>
                                <w:lang w:val="en-US"/>
                              </w:rPr>
                              <w:t>Goals</w:t>
                            </w:r>
                            <w:r>
                              <w:rPr>
                                <w:lang w:val="en-US"/>
                              </w:rPr>
                              <w:t>:</w:t>
                            </w:r>
                          </w:p>
                          <w:p w14:paraId="10A3D9F9" w14:textId="61BB973C" w:rsidR="00242AEC" w:rsidRPr="00242AEC" w:rsidRDefault="00242AEC" w:rsidP="00242AEC">
                            <w:pPr>
                              <w:rPr>
                                <w:lang w:val="en-US"/>
                              </w:rPr>
                            </w:pPr>
                            <w:r w:rsidRPr="00242AEC">
                              <w:rPr>
                                <w:lang w:val="en-US"/>
                              </w:rPr>
                              <w:t>Maria's goal is to be able to get around more easily and independently.</w:t>
                            </w:r>
                          </w:p>
                          <w:p w14:paraId="57911B88" w14:textId="1712E2BD" w:rsidR="00242AEC" w:rsidRPr="00242AEC" w:rsidRDefault="00242AEC" w:rsidP="00242AEC">
                            <w:pPr>
                              <w:rPr>
                                <w:lang w:val="en-US"/>
                              </w:rPr>
                            </w:pPr>
                            <w:r w:rsidRPr="00242AEC">
                              <w:rPr>
                                <w:lang w:val="en-US"/>
                              </w:rPr>
                              <w:t>She wants to be able to</w:t>
                            </w:r>
                            <w:r>
                              <w:rPr>
                                <w:lang w:val="en-US"/>
                              </w:rPr>
                              <w:t xml:space="preserve"> visit her daughter more often.</w:t>
                            </w:r>
                          </w:p>
                          <w:p w14:paraId="2F8342F7" w14:textId="74DA048C" w:rsidR="00242AEC" w:rsidRDefault="00242AEC" w:rsidP="00242AEC">
                            <w:pPr>
                              <w:rPr>
                                <w:lang w:val="en-US"/>
                              </w:rPr>
                            </w:pPr>
                            <w:r w:rsidRPr="00242AEC">
                              <w:rPr>
                                <w:lang w:val="en-US"/>
                              </w:rPr>
                              <w:t>She wants to be able to go to the market and run errands</w:t>
                            </w:r>
                          </w:p>
                          <w:p w14:paraId="30946B50" w14:textId="77777777" w:rsidR="001E3316" w:rsidRDefault="001E3316" w:rsidP="001E3316">
                            <w:pPr>
                              <w:rPr>
                                <w:lang w:val="en-US"/>
                              </w:rPr>
                            </w:pPr>
                          </w:p>
                          <w:p w14:paraId="48E5B706" w14:textId="77777777" w:rsidR="001E3316" w:rsidRDefault="001E3316" w:rsidP="001E3316">
                            <w:pPr>
                              <w:rPr>
                                <w:lang w:val="en-US"/>
                              </w:rPr>
                            </w:pPr>
                          </w:p>
                          <w:p w14:paraId="2FAB4EA7" w14:textId="77777777" w:rsidR="001E3316" w:rsidRDefault="001E3316" w:rsidP="001E3316">
                            <w:pPr>
                              <w:rPr>
                                <w:lang w:val="en-US"/>
                              </w:rPr>
                            </w:pPr>
                          </w:p>
                          <w:p w14:paraId="59F51E9B" w14:textId="77777777" w:rsidR="001E3316" w:rsidRDefault="001E3316" w:rsidP="001E3316">
                            <w:pPr>
                              <w:rPr>
                                <w:lang w:val="en-US"/>
                              </w:rPr>
                            </w:pPr>
                          </w:p>
                          <w:p w14:paraId="2BA3F428" w14:textId="77777777" w:rsidR="001E3316" w:rsidRDefault="001E3316" w:rsidP="001E3316">
                            <w:pPr>
                              <w:rPr>
                                <w:lang w:val="en-US"/>
                              </w:rPr>
                            </w:pPr>
                          </w:p>
                          <w:p w14:paraId="4BDA5FD2" w14:textId="77777777" w:rsidR="001E3316" w:rsidRDefault="001E3316" w:rsidP="001E3316">
                            <w:pPr>
                              <w:rPr>
                                <w:lang w:val="en-US"/>
                              </w:rPr>
                            </w:pPr>
                          </w:p>
                          <w:p w14:paraId="139AEB76" w14:textId="77777777" w:rsidR="001E3316" w:rsidRDefault="001E3316" w:rsidP="001E3316">
                            <w:pPr>
                              <w:rPr>
                                <w:lang w:val="en-US"/>
                              </w:rPr>
                            </w:pPr>
                          </w:p>
                          <w:p w14:paraId="3947BE1F" w14:textId="77777777" w:rsidR="001E3316" w:rsidRDefault="001E3316" w:rsidP="001E3316">
                            <w:pPr>
                              <w:rPr>
                                <w:lang w:val="en-US"/>
                              </w:rPr>
                            </w:pPr>
                          </w:p>
                          <w:p w14:paraId="10558434" w14:textId="77777777" w:rsidR="001E3316" w:rsidRPr="00264E20" w:rsidRDefault="001E3316" w:rsidP="001E331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12pt;margin-top:-.3pt;width:571.5pt;height:64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" filled="f" fillcolor="#f2f2f2" stroked="f" strokecolor="#f2f2f2">
                <v:textbox>
                  <w:txbxContent>
                    <w:p w14:paraId="41596BD3" w14:textId="2C8B3171" w:rsidR="001E3316" w:rsidRPr="002361A2" w:rsidRDefault="002361A2" w:rsidP="002361A2">
                      <w:pPr>
                        <w:jc w:val="center"/>
                        <w:rPr>
                          <w:b/>
                          <w:lang w:val="en-US"/>
                        </w:rPr>
                      </w:pPr>
                      <w:r w:rsidRPr="002361A2">
                        <w:rPr>
                          <w:b/>
                          <w:lang w:val="en-US"/>
                        </w:rPr>
                        <w:t>Persona:</w:t>
                      </w:r>
                      <w:r>
                        <w:rPr>
                          <w:b/>
                          <w:lang w:val="en-US"/>
                        </w:rPr>
                        <w:t>2</w:t>
                      </w:r>
                    </w:p>
                    <w:p w14:paraId="7BE09DCC" w14:textId="46B4D393" w:rsidR="00B2625A" w:rsidRPr="00B2625A" w:rsidRDefault="00B2625A" w:rsidP="00B2625A">
                      <w:pPr>
                        <w:rPr>
                          <w:lang w:val="en-US"/>
                        </w:rPr>
                      </w:pPr>
                      <w:r w:rsidRPr="00B2625A">
                        <w:rPr>
                          <w:b/>
                          <w:lang w:val="en-US"/>
                        </w:rPr>
                        <w:t>Name</w:t>
                      </w:r>
                      <w:r w:rsidRPr="00B2625A">
                        <w:rPr>
                          <w:lang w:val="en-US"/>
                        </w:rPr>
                        <w:t xml:space="preserve">: </w:t>
                      </w:r>
                      <w:r w:rsidR="0014772F">
                        <w:rPr>
                          <w:lang w:val="en-US"/>
                        </w:rPr>
                        <w:t>Izal</w:t>
                      </w:r>
                    </w:p>
                    <w:p w14:paraId="73128A13" w14:textId="77777777" w:rsidR="00B2625A" w:rsidRPr="00B2625A" w:rsidRDefault="00B2625A" w:rsidP="00B2625A">
                      <w:pPr>
                        <w:rPr>
                          <w:lang w:val="en-US"/>
                        </w:rPr>
                      </w:pPr>
                      <w:r w:rsidRPr="00B2625A">
                        <w:rPr>
                          <w:b/>
                          <w:lang w:val="en-US"/>
                        </w:rPr>
                        <w:t>Age</w:t>
                      </w:r>
                      <w:r w:rsidRPr="00B2625A">
                        <w:rPr>
                          <w:lang w:val="en-US"/>
                        </w:rPr>
                        <w:t>: 35</w:t>
                      </w:r>
                    </w:p>
                    <w:p w14:paraId="2947FB8E" w14:textId="77777777" w:rsidR="00B2625A" w:rsidRPr="00B2625A" w:rsidRDefault="00B2625A" w:rsidP="00B2625A">
                      <w:pPr>
                        <w:rPr>
                          <w:lang w:val="en-US"/>
                        </w:rPr>
                      </w:pPr>
                      <w:r w:rsidRPr="00B2625A">
                        <w:rPr>
                          <w:b/>
                          <w:lang w:val="en-US"/>
                        </w:rPr>
                        <w:t>Gender</w:t>
                      </w:r>
                      <w:r w:rsidRPr="00B2625A">
                        <w:rPr>
                          <w:lang w:val="en-US"/>
                        </w:rPr>
                        <w:t>: Female</w:t>
                      </w:r>
                    </w:p>
                    <w:p w14:paraId="498A4BC7" w14:textId="77777777" w:rsidR="00B2625A" w:rsidRPr="00B2625A" w:rsidRDefault="00B2625A" w:rsidP="00B2625A">
                      <w:pPr>
                        <w:rPr>
                          <w:lang w:val="en-US"/>
                        </w:rPr>
                      </w:pPr>
                      <w:r w:rsidRPr="00B2625A">
                        <w:rPr>
                          <w:b/>
                          <w:lang w:val="en-US"/>
                        </w:rPr>
                        <w:t>Disability</w:t>
                      </w:r>
                      <w:r w:rsidRPr="00B2625A">
                        <w:rPr>
                          <w:lang w:val="en-US"/>
                        </w:rPr>
                        <w:t>: Cerebral palsy</w:t>
                      </w:r>
                    </w:p>
                    <w:p w14:paraId="5989FF49" w14:textId="77777777" w:rsidR="00B2625A" w:rsidRPr="00B2625A" w:rsidRDefault="00B2625A" w:rsidP="00B2625A">
                      <w:pPr>
                        <w:rPr>
                          <w:lang w:val="en-US"/>
                        </w:rPr>
                      </w:pPr>
                      <w:r w:rsidRPr="00B2625A">
                        <w:rPr>
                          <w:b/>
                          <w:lang w:val="en-US"/>
                        </w:rPr>
                        <w:t>Occupation</w:t>
                      </w:r>
                      <w:r w:rsidRPr="00B2625A">
                        <w:rPr>
                          <w:lang w:val="en-US"/>
                        </w:rPr>
                        <w:t>: Software engineer</w:t>
                      </w:r>
                    </w:p>
                    <w:p w14:paraId="71B293B3" w14:textId="6CE84122" w:rsidR="001E3316" w:rsidRDefault="00B2625A" w:rsidP="00B2625A">
                      <w:pPr>
                        <w:rPr>
                          <w:lang w:val="en-US"/>
                        </w:rPr>
                      </w:pPr>
                      <w:r w:rsidRPr="00B2625A">
                        <w:rPr>
                          <w:b/>
                          <w:lang w:val="en-US"/>
                        </w:rPr>
                        <w:t>Location</w:t>
                      </w:r>
                      <w:r>
                        <w:rPr>
                          <w:lang w:val="en-US"/>
                        </w:rPr>
                        <w:t>: Lahore</w:t>
                      </w:r>
                    </w:p>
                    <w:p w14:paraId="7F6668A7" w14:textId="77777777" w:rsidR="00B2625A" w:rsidRPr="00B2625A" w:rsidRDefault="00B2625A" w:rsidP="00B2625A">
                      <w:pPr>
                        <w:rPr>
                          <w:lang w:val="en-US"/>
                        </w:rPr>
                      </w:pPr>
                    </w:p>
                    <w:p w14:paraId="57D589F7" w14:textId="2678DA76" w:rsidR="00B2625A" w:rsidRPr="00B2625A" w:rsidRDefault="00B2625A" w:rsidP="00B2625A">
                      <w:pPr>
                        <w:rPr>
                          <w:b/>
                          <w:lang w:val="en-US"/>
                        </w:rPr>
                      </w:pPr>
                      <w:r w:rsidRPr="00B2625A">
                        <w:rPr>
                          <w:b/>
                          <w:lang w:val="en-US"/>
                        </w:rPr>
                        <w:t>Goals</w:t>
                      </w:r>
                    </w:p>
                    <w:p w14:paraId="361A9D66" w14:textId="77777777" w:rsidR="00B2625A" w:rsidRPr="00B2625A" w:rsidRDefault="00B2625A" w:rsidP="00B2625A">
                      <w:pPr>
                        <w:rPr>
                          <w:lang w:val="en-US"/>
                        </w:rPr>
                      </w:pPr>
                      <w:r w:rsidRPr="00B2625A">
                        <w:rPr>
                          <w:lang w:val="en-US"/>
                        </w:rPr>
                        <w:t>To get around the city easily and independently.</w:t>
                      </w:r>
                    </w:p>
                    <w:p w14:paraId="361535A3" w14:textId="77777777" w:rsidR="00B2625A" w:rsidRPr="00B2625A" w:rsidRDefault="00B2625A" w:rsidP="00B2625A">
                      <w:pPr>
                        <w:rPr>
                          <w:lang w:val="en-US"/>
                        </w:rPr>
                      </w:pPr>
                      <w:r w:rsidRPr="00B2625A">
                        <w:rPr>
                          <w:lang w:val="en-US"/>
                        </w:rPr>
                        <w:t>To feel safe and secure when using the app.</w:t>
                      </w:r>
                    </w:p>
                    <w:p w14:paraId="66B7710D" w14:textId="77777777" w:rsidR="00B2625A" w:rsidRDefault="00B2625A" w:rsidP="00B2625A">
                      <w:pPr>
                        <w:rPr>
                          <w:lang w:val="en-US"/>
                        </w:rPr>
                      </w:pPr>
                      <w:r w:rsidRPr="00B2625A">
                        <w:rPr>
                          <w:lang w:val="en-US"/>
                        </w:rPr>
                        <w:t>To be able to use the app in a way that is consistent with their disability.</w:t>
                      </w:r>
                    </w:p>
                    <w:p w14:paraId="72B0B03F" w14:textId="77777777" w:rsidR="00B2625A" w:rsidRPr="00B2625A" w:rsidRDefault="00B2625A" w:rsidP="00B2625A">
                      <w:pPr>
                        <w:rPr>
                          <w:lang w:val="en-US"/>
                        </w:rPr>
                      </w:pPr>
                    </w:p>
                    <w:p w14:paraId="00FCA771" w14:textId="77777777" w:rsidR="00B2625A" w:rsidRPr="00B2625A" w:rsidRDefault="00B2625A" w:rsidP="00B2625A">
                      <w:pPr>
                        <w:rPr>
                          <w:b/>
                          <w:lang w:val="en-US"/>
                        </w:rPr>
                      </w:pPr>
                      <w:r w:rsidRPr="00B2625A">
                        <w:rPr>
                          <w:b/>
                          <w:lang w:val="en-US"/>
                        </w:rPr>
                        <w:t>Needs</w:t>
                      </w:r>
                    </w:p>
                    <w:p w14:paraId="420840CD" w14:textId="77777777" w:rsidR="00B2625A" w:rsidRPr="00B2625A" w:rsidRDefault="00B2625A" w:rsidP="00B2625A">
                      <w:pPr>
                        <w:rPr>
                          <w:lang w:val="en-US"/>
                        </w:rPr>
                      </w:pPr>
                      <w:r w:rsidRPr="00B2625A">
                        <w:rPr>
                          <w:lang w:val="en-US"/>
                        </w:rPr>
                        <w:t>Ability to book a ride using voice commands</w:t>
                      </w:r>
                    </w:p>
                    <w:p w14:paraId="51AADA41" w14:textId="77777777" w:rsidR="00B2625A" w:rsidRPr="00B2625A" w:rsidRDefault="00B2625A" w:rsidP="00B2625A">
                      <w:pPr>
                        <w:rPr>
                          <w:lang w:val="en-US"/>
                        </w:rPr>
                      </w:pPr>
                      <w:r w:rsidRPr="00B2625A">
                        <w:rPr>
                          <w:lang w:val="en-US"/>
                        </w:rPr>
                        <w:t>Ability to see the vehicle's location and ETA in real time</w:t>
                      </w:r>
                    </w:p>
                    <w:p w14:paraId="2283CB07" w14:textId="77777777" w:rsidR="00B2625A" w:rsidRPr="00B2625A" w:rsidRDefault="00B2625A" w:rsidP="00B2625A">
                      <w:pPr>
                        <w:rPr>
                          <w:lang w:val="en-US"/>
                        </w:rPr>
                      </w:pPr>
                      <w:r w:rsidRPr="00B2625A">
                        <w:rPr>
                          <w:lang w:val="en-US"/>
                        </w:rPr>
                        <w:t>Ability to request a wheelchair-accessible vehicle</w:t>
                      </w:r>
                    </w:p>
                    <w:p w14:paraId="35109619" w14:textId="77777777" w:rsidR="00B2625A" w:rsidRPr="00B2625A" w:rsidRDefault="00B2625A" w:rsidP="00B2625A">
                      <w:pPr>
                        <w:rPr>
                          <w:lang w:val="en-US"/>
                        </w:rPr>
                      </w:pPr>
                      <w:r w:rsidRPr="00B2625A">
                        <w:rPr>
                          <w:lang w:val="en-US"/>
                        </w:rPr>
                        <w:t>Ability to cancel a ride without penalty</w:t>
                      </w:r>
                    </w:p>
                    <w:p w14:paraId="585B0CA8" w14:textId="3579D43F" w:rsidR="00B2625A" w:rsidRDefault="00B2625A" w:rsidP="00B2625A">
                      <w:pPr>
                        <w:rPr>
                          <w:lang w:val="en-US"/>
                        </w:rPr>
                      </w:pPr>
                      <w:r w:rsidRPr="00B2625A">
                        <w:rPr>
                          <w:lang w:val="en-US"/>
                        </w:rPr>
                        <w:t>Ability to contact customer support if needed</w:t>
                      </w:r>
                      <w:r>
                        <w:rPr>
                          <w:lang w:val="en-US"/>
                        </w:rPr>
                        <w:t>.</w:t>
                      </w:r>
                    </w:p>
                    <w:p w14:paraId="223E46D4" w14:textId="77777777" w:rsidR="00B2625A" w:rsidRDefault="00B2625A" w:rsidP="00B2625A">
                      <w:pPr>
                        <w:rPr>
                          <w:lang w:val="en-US"/>
                        </w:rPr>
                      </w:pPr>
                    </w:p>
                    <w:p w14:paraId="4A7A9C08" w14:textId="109F0A51" w:rsidR="00B2625A" w:rsidRPr="00B2625A" w:rsidRDefault="00B2625A" w:rsidP="00B2625A">
                      <w:pPr>
                        <w:rPr>
                          <w:b/>
                          <w:lang w:val="en-US"/>
                        </w:rPr>
                      </w:pPr>
                      <w:r w:rsidRPr="00B2625A">
                        <w:rPr>
                          <w:b/>
                          <w:lang w:val="en-US"/>
                        </w:rPr>
                        <w:t>Pain Points</w:t>
                      </w:r>
                    </w:p>
                    <w:p w14:paraId="5CC0BF90" w14:textId="77777777" w:rsidR="00B2625A" w:rsidRPr="00B2625A" w:rsidRDefault="00B2625A" w:rsidP="00B2625A">
                      <w:pPr>
                        <w:rPr>
                          <w:lang w:val="en-US"/>
                        </w:rPr>
                      </w:pPr>
                      <w:r w:rsidRPr="00B2625A">
                        <w:rPr>
                          <w:lang w:val="en-US"/>
                        </w:rPr>
                        <w:t>Has difficulty using ride-hailing apps that are not designed with accessibility in mind.</w:t>
                      </w:r>
                    </w:p>
                    <w:p w14:paraId="6981DD4A" w14:textId="77777777" w:rsidR="00B2625A" w:rsidRPr="00B2625A" w:rsidRDefault="00B2625A" w:rsidP="00B2625A">
                      <w:pPr>
                        <w:rPr>
                          <w:lang w:val="en-US"/>
                        </w:rPr>
                      </w:pPr>
                      <w:r w:rsidRPr="00B2625A">
                        <w:rPr>
                          <w:lang w:val="en-US"/>
                        </w:rPr>
                        <w:t>May have trouble finding the "Book a Ride" button.</w:t>
                      </w:r>
                    </w:p>
                    <w:p w14:paraId="361341E4" w14:textId="77777777" w:rsidR="00B2625A" w:rsidRPr="00B2625A" w:rsidRDefault="00B2625A" w:rsidP="00B2625A">
                      <w:pPr>
                        <w:rPr>
                          <w:lang w:val="en-US"/>
                        </w:rPr>
                      </w:pPr>
                      <w:r w:rsidRPr="00B2625A">
                        <w:rPr>
                          <w:lang w:val="en-US"/>
                        </w:rPr>
                        <w:t>May not be able to see the vehicle's location or ETA.</w:t>
                      </w:r>
                    </w:p>
                    <w:p w14:paraId="1BD391C9" w14:textId="77777777" w:rsidR="00B2625A" w:rsidRPr="00B2625A" w:rsidRDefault="00B2625A" w:rsidP="00B2625A">
                      <w:pPr>
                        <w:rPr>
                          <w:lang w:val="en-US"/>
                        </w:rPr>
                      </w:pPr>
                      <w:r w:rsidRPr="00B2625A">
                        <w:rPr>
                          <w:lang w:val="en-US"/>
                        </w:rPr>
                        <w:t>May not be able to cancel a ride without penalty.</w:t>
                      </w:r>
                    </w:p>
                    <w:p w14:paraId="1E8C8A36" w14:textId="77777777" w:rsidR="00B2625A" w:rsidRDefault="00B2625A" w:rsidP="00B2625A">
                      <w:pPr>
                        <w:rPr>
                          <w:lang w:val="en-US"/>
                        </w:rPr>
                      </w:pPr>
                      <w:r w:rsidRPr="00B2625A">
                        <w:rPr>
                          <w:lang w:val="en-US"/>
                        </w:rPr>
                        <w:t>May not be able to contact customer support if needed.</w:t>
                      </w:r>
                    </w:p>
                    <w:p w14:paraId="74F65F84" w14:textId="77777777" w:rsidR="00B2625A" w:rsidRPr="00B2625A" w:rsidRDefault="00B2625A" w:rsidP="00B2625A">
                      <w:pPr>
                        <w:rPr>
                          <w:lang w:val="en-US"/>
                        </w:rPr>
                      </w:pPr>
                    </w:p>
                    <w:p w14:paraId="4C18584D" w14:textId="405B90F4" w:rsidR="00B2625A" w:rsidRPr="00B2625A" w:rsidRDefault="00B2625A" w:rsidP="00B2625A">
                      <w:pPr>
                        <w:rPr>
                          <w:b/>
                          <w:lang w:val="en-US"/>
                        </w:rPr>
                      </w:pPr>
                      <w:r w:rsidRPr="00B2625A">
                        <w:rPr>
                          <w:b/>
                          <w:lang w:val="en-US"/>
                        </w:rPr>
                        <w:t>Preferences</w:t>
                      </w:r>
                    </w:p>
                    <w:p w14:paraId="5D00548B" w14:textId="77777777" w:rsidR="00B2625A" w:rsidRPr="00B2625A" w:rsidRDefault="00B2625A" w:rsidP="00B2625A">
                      <w:pPr>
                        <w:rPr>
                          <w:lang w:val="en-US"/>
                        </w:rPr>
                      </w:pPr>
                      <w:r w:rsidRPr="00B2625A">
                        <w:rPr>
                          <w:lang w:val="en-US"/>
                        </w:rPr>
                        <w:t>Prefers to use the app on a smartphone or tablet.</w:t>
                      </w:r>
                    </w:p>
                    <w:p w14:paraId="70B838C7" w14:textId="77777777" w:rsidR="00B2625A" w:rsidRPr="00B2625A" w:rsidRDefault="00B2625A" w:rsidP="00B2625A">
                      <w:pPr>
                        <w:rPr>
                          <w:lang w:val="en-US"/>
                        </w:rPr>
                      </w:pPr>
                      <w:r w:rsidRPr="00B2625A">
                        <w:rPr>
                          <w:lang w:val="en-US"/>
                        </w:rPr>
                        <w:t>Prefers to use the app in a quiet environment.</w:t>
                      </w:r>
                    </w:p>
                    <w:p w14:paraId="666713CA" w14:textId="2B80A134" w:rsidR="00B2625A" w:rsidRDefault="00B2625A" w:rsidP="00B2625A">
                      <w:pPr>
                        <w:rPr>
                          <w:lang w:val="en-US"/>
                        </w:rPr>
                      </w:pPr>
                      <w:r w:rsidRPr="00B2625A">
                        <w:rPr>
                          <w:lang w:val="en-US"/>
                        </w:rPr>
                        <w:t xml:space="preserve">Prefers to use the app with a headset or </w:t>
                      </w:r>
                      <w:r w:rsidRPr="00B2625A">
                        <w:rPr>
                          <w:lang w:val="en-US"/>
                        </w:rPr>
                        <w:t>ear buds</w:t>
                      </w:r>
                      <w:r w:rsidRPr="00B2625A">
                        <w:rPr>
                          <w:lang w:val="en-US"/>
                        </w:rPr>
                        <w:t>.</w:t>
                      </w:r>
                    </w:p>
                    <w:p w14:paraId="2ABB4A68" w14:textId="77777777" w:rsidR="00B2625A" w:rsidRPr="00B2625A" w:rsidRDefault="00B2625A" w:rsidP="00B2625A">
                      <w:pPr>
                        <w:rPr>
                          <w:lang w:val="en-US"/>
                        </w:rPr>
                      </w:pPr>
                    </w:p>
                    <w:p w14:paraId="1F3B5375" w14:textId="2969BD0F" w:rsidR="001E3316" w:rsidRPr="002361A2" w:rsidRDefault="002361A2" w:rsidP="002361A2">
                      <w:pPr>
                        <w:jc w:val="center"/>
                        <w:rPr>
                          <w:b/>
                          <w:lang w:val="en-US"/>
                        </w:rPr>
                      </w:pPr>
                      <w:r w:rsidRPr="002361A2">
                        <w:rPr>
                          <w:b/>
                          <w:lang w:val="en-US"/>
                        </w:rPr>
                        <w:t>Persona:</w:t>
                      </w:r>
                      <w:r>
                        <w:rPr>
                          <w:b/>
                          <w:lang w:val="en-US"/>
                        </w:rPr>
                        <w:t>3</w:t>
                      </w:r>
                    </w:p>
                    <w:p w14:paraId="3BEC17EF" w14:textId="627E148A" w:rsidR="00242AEC" w:rsidRPr="00242AEC" w:rsidRDefault="00242AEC" w:rsidP="00242AEC">
                      <w:pPr>
                        <w:rPr>
                          <w:lang w:val="en-US"/>
                        </w:rPr>
                      </w:pPr>
                      <w:r w:rsidRPr="00242AEC">
                        <w:rPr>
                          <w:b/>
                          <w:lang w:val="en-US"/>
                        </w:rPr>
                        <w:t>Name</w:t>
                      </w:r>
                      <w:r>
                        <w:rPr>
                          <w:lang w:val="en-US"/>
                        </w:rPr>
                        <w:t>: Maria</w:t>
                      </w:r>
                    </w:p>
                    <w:p w14:paraId="37AB3975" w14:textId="19E6E081" w:rsidR="00242AEC" w:rsidRPr="00242AEC" w:rsidRDefault="00242AEC" w:rsidP="00242AEC">
                      <w:pPr>
                        <w:rPr>
                          <w:lang w:val="en-US"/>
                        </w:rPr>
                      </w:pPr>
                      <w:r w:rsidRPr="00242AEC">
                        <w:rPr>
                          <w:b/>
                          <w:lang w:val="en-US"/>
                        </w:rPr>
                        <w:t>Age</w:t>
                      </w:r>
                      <w:r w:rsidRPr="00242AEC">
                        <w:rPr>
                          <w:lang w:val="en-US"/>
                        </w:rPr>
                        <w:t>: 60</w:t>
                      </w:r>
                    </w:p>
                    <w:p w14:paraId="1A713C75" w14:textId="493F7DB1" w:rsidR="00242AEC" w:rsidRPr="00242AEC" w:rsidRDefault="00242AEC" w:rsidP="00242AEC">
                      <w:pPr>
                        <w:rPr>
                          <w:lang w:val="en-US"/>
                        </w:rPr>
                      </w:pPr>
                      <w:r w:rsidRPr="00242AEC">
                        <w:rPr>
                          <w:b/>
                          <w:lang w:val="en-US"/>
                        </w:rPr>
                        <w:t>Occupation</w:t>
                      </w:r>
                      <w:r w:rsidRPr="00242AEC">
                        <w:rPr>
                          <w:lang w:val="en-US"/>
                        </w:rPr>
                        <w:t>: Housewife</w:t>
                      </w:r>
                    </w:p>
                    <w:p w14:paraId="14855E71" w14:textId="23C5DE6C" w:rsidR="00242AEC" w:rsidRPr="00242AEC" w:rsidRDefault="00242AEC" w:rsidP="00242AEC">
                      <w:pPr>
                        <w:rPr>
                          <w:lang w:val="en-US"/>
                        </w:rPr>
                      </w:pPr>
                      <w:r w:rsidRPr="00242AEC">
                        <w:rPr>
                          <w:b/>
                          <w:lang w:val="en-US"/>
                        </w:rPr>
                        <w:t>Education</w:t>
                      </w:r>
                      <w:r>
                        <w:rPr>
                          <w:lang w:val="en-US"/>
                        </w:rPr>
                        <w:t>: Illiterate</w:t>
                      </w:r>
                    </w:p>
                    <w:p w14:paraId="1149E67E" w14:textId="78F29705" w:rsidR="00242AEC" w:rsidRPr="00242AEC" w:rsidRDefault="00242AEC" w:rsidP="00242AEC">
                      <w:pPr>
                        <w:rPr>
                          <w:lang w:val="en-US"/>
                        </w:rPr>
                      </w:pPr>
                      <w:r w:rsidRPr="00242AEC">
                        <w:rPr>
                          <w:b/>
                          <w:lang w:val="en-US"/>
                        </w:rPr>
                        <w:t>Income</w:t>
                      </w:r>
                      <w:r w:rsidRPr="00242AEC">
                        <w:rPr>
                          <w:lang w:val="en-US"/>
                        </w:rPr>
                        <w:t>: Low</w:t>
                      </w:r>
                    </w:p>
                    <w:p w14:paraId="0D988717" w14:textId="01F7F44F" w:rsidR="00242AEC" w:rsidRDefault="00242AEC" w:rsidP="00242AEC">
                      <w:pPr>
                        <w:rPr>
                          <w:lang w:val="en-US"/>
                        </w:rPr>
                      </w:pPr>
                      <w:r w:rsidRPr="00242AEC">
                        <w:rPr>
                          <w:b/>
                          <w:lang w:val="en-US"/>
                        </w:rPr>
                        <w:t>Location</w:t>
                      </w:r>
                      <w:r w:rsidR="0014772F">
                        <w:rPr>
                          <w:lang w:val="en-US"/>
                        </w:rPr>
                        <w:t>: Lahore</w:t>
                      </w:r>
                    </w:p>
                    <w:p w14:paraId="30CEA4B0" w14:textId="77777777" w:rsidR="00242AEC" w:rsidRPr="00242AEC" w:rsidRDefault="00242AEC" w:rsidP="00242AEC">
                      <w:pPr>
                        <w:rPr>
                          <w:lang w:val="en-US"/>
                        </w:rPr>
                      </w:pPr>
                    </w:p>
                    <w:p w14:paraId="061F54E5" w14:textId="6AED6E63" w:rsidR="00242AEC" w:rsidRPr="00242AEC" w:rsidRDefault="00242AEC" w:rsidP="00242AEC">
                      <w:pPr>
                        <w:rPr>
                          <w:lang w:val="en-US"/>
                        </w:rPr>
                      </w:pPr>
                      <w:r w:rsidRPr="00242AEC">
                        <w:rPr>
                          <w:b/>
                          <w:lang w:val="en-US"/>
                        </w:rPr>
                        <w:t>Goals</w:t>
                      </w:r>
                      <w:r>
                        <w:rPr>
                          <w:lang w:val="en-US"/>
                        </w:rPr>
                        <w:t>:</w:t>
                      </w:r>
                    </w:p>
                    <w:p w14:paraId="10A3D9F9" w14:textId="61BB973C" w:rsidR="00242AEC" w:rsidRPr="00242AEC" w:rsidRDefault="00242AEC" w:rsidP="00242AEC">
                      <w:pPr>
                        <w:rPr>
                          <w:lang w:val="en-US"/>
                        </w:rPr>
                      </w:pPr>
                      <w:r w:rsidRPr="00242AEC">
                        <w:rPr>
                          <w:lang w:val="en-US"/>
                        </w:rPr>
                        <w:t>Maria's goal is to be able to get around more easily and independently.</w:t>
                      </w:r>
                    </w:p>
                    <w:p w14:paraId="57911B88" w14:textId="1712E2BD" w:rsidR="00242AEC" w:rsidRPr="00242AEC" w:rsidRDefault="00242AEC" w:rsidP="00242AEC">
                      <w:pPr>
                        <w:rPr>
                          <w:lang w:val="en-US"/>
                        </w:rPr>
                      </w:pPr>
                      <w:r w:rsidRPr="00242AEC">
                        <w:rPr>
                          <w:lang w:val="en-US"/>
                        </w:rPr>
                        <w:t>She wants to be able to</w:t>
                      </w:r>
                      <w:r>
                        <w:rPr>
                          <w:lang w:val="en-US"/>
                        </w:rPr>
                        <w:t xml:space="preserve"> visit her daughter more often.</w:t>
                      </w:r>
                    </w:p>
                    <w:p w14:paraId="2F8342F7" w14:textId="74DA048C" w:rsidR="00242AEC" w:rsidRDefault="00242AEC" w:rsidP="00242AEC">
                      <w:pPr>
                        <w:rPr>
                          <w:lang w:val="en-US"/>
                        </w:rPr>
                      </w:pPr>
                      <w:r w:rsidRPr="00242AEC">
                        <w:rPr>
                          <w:lang w:val="en-US"/>
                        </w:rPr>
                        <w:t>She wants to be able to go to the market and run errands</w:t>
                      </w:r>
                    </w:p>
                    <w:p w14:paraId="30946B50" w14:textId="77777777" w:rsidR="001E3316" w:rsidRDefault="001E3316" w:rsidP="001E3316">
                      <w:pPr>
                        <w:rPr>
                          <w:lang w:val="en-US"/>
                        </w:rPr>
                      </w:pPr>
                    </w:p>
                    <w:p w14:paraId="48E5B706" w14:textId="77777777" w:rsidR="001E3316" w:rsidRDefault="001E3316" w:rsidP="001E3316">
                      <w:pPr>
                        <w:rPr>
                          <w:lang w:val="en-US"/>
                        </w:rPr>
                      </w:pPr>
                    </w:p>
                    <w:p w14:paraId="2FAB4EA7" w14:textId="77777777" w:rsidR="001E3316" w:rsidRDefault="001E3316" w:rsidP="001E3316">
                      <w:pPr>
                        <w:rPr>
                          <w:lang w:val="en-US"/>
                        </w:rPr>
                      </w:pPr>
                    </w:p>
                    <w:p w14:paraId="59F51E9B" w14:textId="77777777" w:rsidR="001E3316" w:rsidRDefault="001E3316" w:rsidP="001E3316">
                      <w:pPr>
                        <w:rPr>
                          <w:lang w:val="en-US"/>
                        </w:rPr>
                      </w:pPr>
                    </w:p>
                    <w:p w14:paraId="2BA3F428" w14:textId="77777777" w:rsidR="001E3316" w:rsidRDefault="001E3316" w:rsidP="001E3316">
                      <w:pPr>
                        <w:rPr>
                          <w:lang w:val="en-US"/>
                        </w:rPr>
                      </w:pPr>
                    </w:p>
                    <w:p w14:paraId="4BDA5FD2" w14:textId="77777777" w:rsidR="001E3316" w:rsidRDefault="001E3316" w:rsidP="001E3316">
                      <w:pPr>
                        <w:rPr>
                          <w:lang w:val="en-US"/>
                        </w:rPr>
                      </w:pPr>
                    </w:p>
                    <w:p w14:paraId="139AEB76" w14:textId="77777777" w:rsidR="001E3316" w:rsidRDefault="001E3316" w:rsidP="001E3316">
                      <w:pPr>
                        <w:rPr>
                          <w:lang w:val="en-US"/>
                        </w:rPr>
                      </w:pPr>
                    </w:p>
                    <w:p w14:paraId="3947BE1F" w14:textId="77777777" w:rsidR="001E3316" w:rsidRDefault="001E3316" w:rsidP="001E3316">
                      <w:pPr>
                        <w:rPr>
                          <w:lang w:val="en-US"/>
                        </w:rPr>
                      </w:pPr>
                    </w:p>
                    <w:p w14:paraId="10558434" w14:textId="77777777" w:rsidR="001E3316" w:rsidRPr="00264E20" w:rsidRDefault="001E3316" w:rsidP="001E3316">
                      <w:pPr>
                        <w:rPr>
                          <w:lang w:val="en-US"/>
                        </w:rPr>
                      </w:pPr>
                    </w:p>
                  </w:txbxContent>
                </v:textbox>
              </v:shape>
            </w:pict>
          </mc:Fallback>
        </mc:AlternateContent>
      </w:r>
    </w:p>
    <w:p w14:paraId="024147AC" w14:textId="52AB6925" w:rsidR="00664743" w:rsidRPr="0086678C" w:rsidRDefault="00664743" w:rsidP="007D5AC1">
      <w:pPr>
        <w:rPr>
          <w:lang w:val="en-US"/>
        </w:rPr>
      </w:pPr>
    </w:p>
    <w:p w14:paraId="1D674869" w14:textId="77777777" w:rsidR="00664743" w:rsidRPr="0086678C" w:rsidRDefault="00664743" w:rsidP="007D5AC1">
      <w:pPr>
        <w:rPr>
          <w:lang w:val="en-US"/>
        </w:rPr>
      </w:pPr>
    </w:p>
    <w:p w14:paraId="1E519D18" w14:textId="77777777" w:rsidR="00664743" w:rsidRPr="0086678C" w:rsidRDefault="00664743" w:rsidP="007D5AC1">
      <w:pPr>
        <w:rPr>
          <w:lang w:val="en-US"/>
        </w:rPr>
      </w:pPr>
    </w:p>
    <w:p w14:paraId="3C046DFF" w14:textId="77777777" w:rsidR="00664743" w:rsidRPr="0086678C" w:rsidRDefault="00664743" w:rsidP="007D5AC1">
      <w:pPr>
        <w:rPr>
          <w:lang w:val="en-US"/>
        </w:rPr>
      </w:pPr>
    </w:p>
    <w:p w14:paraId="10FCA608" w14:textId="77777777" w:rsidR="00664743" w:rsidRPr="0086678C" w:rsidRDefault="00664743" w:rsidP="007D5AC1">
      <w:pPr>
        <w:rPr>
          <w:lang w:val="en-US"/>
        </w:rPr>
      </w:pPr>
    </w:p>
    <w:p w14:paraId="477A44F1" w14:textId="77777777" w:rsidR="00F0441F" w:rsidRPr="0086678C" w:rsidRDefault="00F0441F" w:rsidP="007D5AC1">
      <w:pPr>
        <w:rPr>
          <w:lang w:val="en-US"/>
        </w:rPr>
      </w:pPr>
    </w:p>
    <w:p w14:paraId="38B3A8B1" w14:textId="77777777" w:rsidR="00664743" w:rsidRPr="0086678C" w:rsidRDefault="00664743" w:rsidP="007D5AC1">
      <w:pPr>
        <w:rPr>
          <w:lang w:val="en-US"/>
        </w:rPr>
      </w:pPr>
    </w:p>
    <w:p w14:paraId="5F5B71A7" w14:textId="77777777" w:rsidR="00664743" w:rsidRPr="0086678C" w:rsidRDefault="00664743" w:rsidP="007D5AC1">
      <w:pPr>
        <w:rPr>
          <w:lang w:val="en-US"/>
        </w:rPr>
      </w:pPr>
    </w:p>
    <w:p w14:paraId="52240E53" w14:textId="77777777" w:rsidR="00664743" w:rsidRPr="0086678C" w:rsidRDefault="00664743" w:rsidP="007D5AC1">
      <w:pPr>
        <w:rPr>
          <w:lang w:val="en-US"/>
        </w:rPr>
      </w:pPr>
    </w:p>
    <w:p w14:paraId="4C466D41" w14:textId="77777777" w:rsidR="000E69B6" w:rsidRDefault="000E69B6" w:rsidP="007D5AC1">
      <w:pPr>
        <w:rPr>
          <w:lang w:val="en-US"/>
        </w:rPr>
      </w:pPr>
    </w:p>
    <w:p w14:paraId="44DA2E0E" w14:textId="0A1C90EA" w:rsidR="00664743" w:rsidRPr="0086678C" w:rsidRDefault="000E69B6" w:rsidP="007D5AC1">
      <w:pPr>
        <w:rPr>
          <w:lang w:val="en-US"/>
        </w:rPr>
      </w:pPr>
      <w:r>
        <w:rPr>
          <w:lang w:val="en-US"/>
        </w:rPr>
        <w:br w:type="page"/>
      </w:r>
    </w:p>
    <w:p w14:paraId="0125A7F4" w14:textId="3D714260" w:rsidR="00131B4F" w:rsidRDefault="00131B4F" w:rsidP="0065314E">
      <w:pPr>
        <w:tabs>
          <w:tab w:val="left" w:pos="3300"/>
        </w:tabs>
        <w:rPr>
          <w:lang w:val="en-US"/>
        </w:rPr>
      </w:pPr>
      <w:r>
        <w:rPr>
          <w:noProof/>
          <w:lang w:val="en-US" w:eastAsia="en-US"/>
        </w:rPr>
        <w:lastRenderedPageBreak/>
        <w:drawing>
          <wp:anchor distT="0" distB="0" distL="114300" distR="114300" simplePos="0" relativeHeight="251667456" behindDoc="1" locked="0" layoutInCell="1" allowOverlap="1" wp14:anchorId="5B7B9143" wp14:editId="1AAFA43B">
            <wp:simplePos x="0" y="0"/>
            <wp:positionH relativeFrom="column">
              <wp:posOffset>-152400</wp:posOffset>
            </wp:positionH>
            <wp:positionV relativeFrom="paragraph">
              <wp:posOffset>-641985</wp:posOffset>
            </wp:positionV>
            <wp:extent cx="7886700" cy="5058410"/>
            <wp:effectExtent l="0" t="0" r="0" b="8890"/>
            <wp:wrapNone/>
            <wp:docPr id="155" name="Picture 1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6F4136" w14:textId="77777777" w:rsidR="00B2625A" w:rsidRDefault="00B2625A" w:rsidP="00131B4F">
      <w:pPr>
        <w:rPr>
          <w:lang w:val="en-US"/>
        </w:rPr>
      </w:pPr>
    </w:p>
    <w:p w14:paraId="129275D0" w14:textId="3D0C4494" w:rsidR="00B2625A" w:rsidRDefault="00242AEC">
      <w:pPr>
        <w:rPr>
          <w:lang w:val="en-US"/>
        </w:rPr>
      </w:pPr>
      <w:r>
        <w:rPr>
          <w:noProof/>
          <w:lang w:val="en-US" w:eastAsia="en-US"/>
        </w:rPr>
        <mc:AlternateContent>
          <mc:Choice Requires="wps">
            <w:drawing>
              <wp:anchor distT="0" distB="0" distL="114300" distR="114300" simplePos="0" relativeHeight="251764736" behindDoc="0" locked="0" layoutInCell="1" allowOverlap="1" wp14:anchorId="1566C6CA" wp14:editId="5F3C2354">
                <wp:simplePos x="0" y="0"/>
                <wp:positionH relativeFrom="column">
                  <wp:posOffset>171450</wp:posOffset>
                </wp:positionH>
                <wp:positionV relativeFrom="paragraph">
                  <wp:posOffset>891540</wp:posOffset>
                </wp:positionV>
                <wp:extent cx="7258050" cy="8210550"/>
                <wp:effectExtent l="0" t="0" r="0" b="0"/>
                <wp:wrapNone/>
                <wp:docPr id="137"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82105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577ABF73" w14:textId="77777777" w:rsidR="00242AEC" w:rsidRPr="00242AEC" w:rsidRDefault="00242AEC" w:rsidP="00242AEC">
                            <w:pPr>
                              <w:rPr>
                                <w:lang w:val="en-US"/>
                              </w:rPr>
                            </w:pPr>
                            <w:r w:rsidRPr="00242AEC">
                              <w:rPr>
                                <w:b/>
                                <w:lang w:val="en-US"/>
                              </w:rPr>
                              <w:t>Needs</w:t>
                            </w:r>
                            <w:r w:rsidRPr="00242AEC">
                              <w:rPr>
                                <w:lang w:val="en-US"/>
                              </w:rPr>
                              <w:t>:</w:t>
                            </w:r>
                          </w:p>
                          <w:p w14:paraId="3EE310EB" w14:textId="77777777" w:rsidR="00242AEC" w:rsidRPr="00242AEC" w:rsidRDefault="00242AEC" w:rsidP="00242AEC">
                            <w:pPr>
                              <w:rPr>
                                <w:lang w:val="en-US"/>
                              </w:rPr>
                            </w:pPr>
                            <w:r w:rsidRPr="00242AEC">
                              <w:rPr>
                                <w:lang w:val="en-US"/>
                              </w:rPr>
                              <w:t>Maria needs a way to get around that is affordable and accessible.</w:t>
                            </w:r>
                          </w:p>
                          <w:p w14:paraId="12E07281" w14:textId="77777777" w:rsidR="00242AEC" w:rsidRPr="00242AEC" w:rsidRDefault="00242AEC" w:rsidP="00242AEC">
                            <w:pPr>
                              <w:rPr>
                                <w:lang w:val="en-US"/>
                              </w:rPr>
                            </w:pPr>
                            <w:r w:rsidRPr="00242AEC">
                              <w:rPr>
                                <w:lang w:val="en-US"/>
                              </w:rPr>
                              <w:t>She needs a way to communicate with the driver, even if she doesn't speak English.</w:t>
                            </w:r>
                          </w:p>
                          <w:p w14:paraId="5E574B22" w14:textId="4E7DC0AD" w:rsidR="00242AEC" w:rsidRPr="00B2625A" w:rsidRDefault="00242AEC" w:rsidP="00242AEC">
                            <w:pPr>
                              <w:rPr>
                                <w:lang w:val="en-US"/>
                              </w:rPr>
                            </w:pPr>
                            <w:r w:rsidRPr="00242AEC">
                              <w:rPr>
                                <w:lang w:val="en-US"/>
                              </w:rPr>
                              <w:t>She needs a way to find the right place to pick up or drop off the car.</w:t>
                            </w:r>
                          </w:p>
                          <w:p w14:paraId="55EA31A4" w14:textId="77777777" w:rsidR="00242AEC" w:rsidRDefault="00242AEC" w:rsidP="00242AEC">
                            <w:pPr>
                              <w:rPr>
                                <w:lang w:val="en-US"/>
                              </w:rPr>
                            </w:pPr>
                          </w:p>
                          <w:p w14:paraId="62028405" w14:textId="37C98D79" w:rsidR="00242AEC" w:rsidRPr="00242AEC" w:rsidRDefault="00242AEC" w:rsidP="00242AEC">
                            <w:pPr>
                              <w:rPr>
                                <w:b/>
                                <w:lang w:val="en-US"/>
                              </w:rPr>
                            </w:pPr>
                            <w:r w:rsidRPr="00242AEC">
                              <w:rPr>
                                <w:b/>
                                <w:lang w:val="en-US"/>
                              </w:rPr>
                              <w:t>Pain points:</w:t>
                            </w:r>
                          </w:p>
                          <w:p w14:paraId="410902E2" w14:textId="4A453698" w:rsidR="00242AEC" w:rsidRPr="00242AEC" w:rsidRDefault="00242AEC" w:rsidP="00242AEC">
                            <w:pPr>
                              <w:rPr>
                                <w:lang w:val="en-US"/>
                              </w:rPr>
                            </w:pPr>
                            <w:r w:rsidRPr="00242AEC">
                              <w:rPr>
                                <w:lang w:val="en-US"/>
                              </w:rPr>
                              <w:t>Maria's pain point is that she is illiterate and doesn't speak English.</w:t>
                            </w:r>
                          </w:p>
                          <w:p w14:paraId="1D1CB087" w14:textId="74F38A6B" w:rsidR="00242AEC" w:rsidRPr="00242AEC" w:rsidRDefault="00242AEC" w:rsidP="00242AEC">
                            <w:pPr>
                              <w:rPr>
                                <w:lang w:val="en-US"/>
                              </w:rPr>
                            </w:pPr>
                            <w:r w:rsidRPr="00242AEC">
                              <w:rPr>
                                <w:lang w:val="en-US"/>
                              </w:rPr>
                              <w:t>She is worried about being able to use the app a</w:t>
                            </w:r>
                            <w:r>
                              <w:rPr>
                                <w:lang w:val="en-US"/>
                              </w:rPr>
                              <w:t>nd communicate with the driver.</w:t>
                            </w:r>
                          </w:p>
                          <w:p w14:paraId="147F35B3" w14:textId="70ACFF42" w:rsidR="00242AEC" w:rsidRDefault="00242AEC" w:rsidP="00242AEC">
                            <w:pPr>
                              <w:rPr>
                                <w:lang w:val="en-US"/>
                              </w:rPr>
                            </w:pPr>
                            <w:r w:rsidRPr="00242AEC">
                              <w:rPr>
                                <w:lang w:val="en-US"/>
                              </w:rPr>
                              <w:t>She is worried about getting lost or not being able to find the right place to pick up or drop off the car.</w:t>
                            </w:r>
                          </w:p>
                          <w:p w14:paraId="6F3BD4B0" w14:textId="77777777" w:rsidR="00242AEC" w:rsidRDefault="00242AEC" w:rsidP="00242AEC">
                            <w:pPr>
                              <w:rPr>
                                <w:lang w:val="en-US"/>
                              </w:rPr>
                            </w:pPr>
                          </w:p>
                          <w:p w14:paraId="4294B050" w14:textId="65212E72" w:rsidR="00242AEC" w:rsidRPr="00242AEC" w:rsidRDefault="00242AEC" w:rsidP="00242AEC">
                            <w:pPr>
                              <w:rPr>
                                <w:lang w:val="en-US"/>
                              </w:rPr>
                            </w:pPr>
                            <w:r w:rsidRPr="00242AEC">
                              <w:rPr>
                                <w:b/>
                                <w:lang w:val="en-US"/>
                              </w:rPr>
                              <w:t>Preferences</w:t>
                            </w:r>
                            <w:r>
                              <w:rPr>
                                <w:lang w:val="en-US"/>
                              </w:rPr>
                              <w:t>:</w:t>
                            </w:r>
                          </w:p>
                          <w:p w14:paraId="018767FF" w14:textId="44FFC805" w:rsidR="00242AEC" w:rsidRPr="00242AEC" w:rsidRDefault="00242AEC" w:rsidP="00242AEC">
                            <w:pPr>
                              <w:rPr>
                                <w:lang w:val="en-US"/>
                              </w:rPr>
                            </w:pPr>
                            <w:r w:rsidRPr="00242AEC">
                              <w:rPr>
                                <w:lang w:val="en-US"/>
                              </w:rPr>
                              <w:t>Maria prefers to use a ride-hailing app that is easy to use and understand.</w:t>
                            </w:r>
                          </w:p>
                          <w:p w14:paraId="0EEEE7FA" w14:textId="2FAD372E" w:rsidR="00242AEC" w:rsidRPr="00242AEC" w:rsidRDefault="00242AEC" w:rsidP="00242AEC">
                            <w:pPr>
                              <w:rPr>
                                <w:lang w:val="en-US"/>
                              </w:rPr>
                            </w:pPr>
                            <w:r w:rsidRPr="00242AEC">
                              <w:rPr>
                                <w:lang w:val="en-US"/>
                              </w:rPr>
                              <w:t>She prefers an app that has a voice-activated feature so she can give instr</w:t>
                            </w:r>
                            <w:r>
                              <w:rPr>
                                <w:lang w:val="en-US"/>
                              </w:rPr>
                              <w:t>uctions without having to read.</w:t>
                            </w:r>
                          </w:p>
                          <w:p w14:paraId="655B5AC6" w14:textId="7E462C5F" w:rsidR="00242AEC" w:rsidRDefault="00242AEC" w:rsidP="00242AEC">
                            <w:pPr>
                              <w:rPr>
                                <w:lang w:val="en-US"/>
                              </w:rPr>
                            </w:pPr>
                            <w:r w:rsidRPr="00242AEC">
                              <w:rPr>
                                <w:lang w:val="en-US"/>
                              </w:rPr>
                              <w:t>She prefers an app that has a translation feature so she can communicate with the driver.</w:t>
                            </w:r>
                          </w:p>
                          <w:p w14:paraId="7CB63B10" w14:textId="77777777" w:rsidR="00242AEC" w:rsidRDefault="00242AEC" w:rsidP="00242AEC">
                            <w:pPr>
                              <w:rPr>
                                <w:lang w:val="en-US"/>
                              </w:rPr>
                            </w:pPr>
                          </w:p>
                          <w:p w14:paraId="7604CC8C" w14:textId="77777777" w:rsidR="00242AEC" w:rsidRDefault="00242AEC" w:rsidP="00242AEC">
                            <w:pPr>
                              <w:rPr>
                                <w:lang w:val="en-US"/>
                              </w:rPr>
                            </w:pPr>
                          </w:p>
                          <w:p w14:paraId="24D7AAB7" w14:textId="77777777" w:rsidR="00242AEC" w:rsidRPr="00604001" w:rsidRDefault="00242AEC" w:rsidP="00242AEC">
                            <w:pPr>
                              <w:rPr>
                                <w:b/>
                                <w:sz w:val="36"/>
                                <w:szCs w:val="36"/>
                                <w:u w:val="single"/>
                                <w:lang w:val="en-US"/>
                              </w:rPr>
                            </w:pPr>
                          </w:p>
                          <w:p w14:paraId="00BCEA0D" w14:textId="77777777" w:rsidR="00242AEC" w:rsidRPr="000E69B6" w:rsidRDefault="00242AEC" w:rsidP="00242AEC">
                            <w:pPr>
                              <w:jc w:val="center"/>
                              <w:rPr>
                                <w:b/>
                                <w:sz w:val="32"/>
                                <w:lang w:val="en-US"/>
                              </w:rPr>
                            </w:pPr>
                            <w:r w:rsidRPr="000E69B6">
                              <w:rPr>
                                <w:b/>
                                <w:sz w:val="32"/>
                                <w:lang w:val="en-US"/>
                              </w:rPr>
                              <w:t xml:space="preserve">Scenarios </w:t>
                            </w:r>
                          </w:p>
                          <w:p w14:paraId="6A6BB7B5" w14:textId="77777777" w:rsidR="00242AEC" w:rsidRDefault="00242AEC" w:rsidP="00242AEC">
                            <w:pPr>
                              <w:rPr>
                                <w:lang w:val="en-US"/>
                              </w:rPr>
                            </w:pPr>
                          </w:p>
                          <w:p w14:paraId="4173836E" w14:textId="77777777" w:rsidR="00242AEC" w:rsidRDefault="00242AEC" w:rsidP="00242AEC">
                            <w:pPr>
                              <w:rPr>
                                <w:lang w:val="en-US"/>
                              </w:rPr>
                            </w:pPr>
                          </w:p>
                          <w:p w14:paraId="0785EEC0" w14:textId="77777777" w:rsidR="00242AEC" w:rsidRPr="000E69B6" w:rsidRDefault="00242AEC" w:rsidP="00242AEC">
                            <w:pPr>
                              <w:rPr>
                                <w:b/>
                                <w:sz w:val="28"/>
                                <w:lang w:val="en-US"/>
                              </w:rPr>
                            </w:pPr>
                            <w:r w:rsidRPr="000E69B6">
                              <w:rPr>
                                <w:b/>
                                <w:sz w:val="28"/>
                                <w:lang w:val="en-US"/>
                              </w:rPr>
                              <w:t xml:space="preserve">Scenario 1: A working mother in a rush </w:t>
                            </w:r>
                          </w:p>
                          <w:p w14:paraId="382502C8" w14:textId="77777777" w:rsidR="00242AEC" w:rsidRDefault="00242AEC" w:rsidP="00242AEC">
                            <w:pPr>
                              <w:rPr>
                                <w:lang w:val="en-US"/>
                              </w:rPr>
                            </w:pPr>
                            <w:r w:rsidRPr="00841F36">
                              <w:rPr>
                                <w:lang w:val="en-US"/>
                              </w:rPr>
                              <w:t>A busy mother has just finished her shift at work and needs to get home quickly to pick up her children from school. She uses the ride-hailing app to request a ride and chooses the option for a child seat. The driver arrives promptly, helps her with the child seat, and drives her home safely.</w:t>
                            </w:r>
                          </w:p>
                          <w:p w14:paraId="7EE893FC" w14:textId="77777777" w:rsidR="00242AEC" w:rsidRDefault="00242AEC" w:rsidP="00242AEC">
                            <w:pPr>
                              <w:rPr>
                                <w:lang w:val="en-US"/>
                              </w:rPr>
                            </w:pPr>
                          </w:p>
                          <w:p w14:paraId="3B8228E0" w14:textId="77777777" w:rsidR="00242AEC" w:rsidRPr="000E69B6" w:rsidRDefault="00242AEC" w:rsidP="00242AEC">
                            <w:pPr>
                              <w:rPr>
                                <w:b/>
                                <w:sz w:val="28"/>
                                <w:lang w:val="en-US"/>
                              </w:rPr>
                            </w:pPr>
                            <w:r w:rsidRPr="000E69B6">
                              <w:rPr>
                                <w:b/>
                                <w:sz w:val="28"/>
                                <w:lang w:val="en-US"/>
                              </w:rPr>
                              <w:t>Scenario 2: Group outing</w:t>
                            </w:r>
                          </w:p>
                          <w:p w14:paraId="0B66FCCF" w14:textId="77777777" w:rsidR="00242AEC" w:rsidRDefault="00242AEC" w:rsidP="00242AEC">
                            <w:pPr>
                              <w:rPr>
                                <w:lang w:val="en-US"/>
                              </w:rPr>
                            </w:pPr>
                            <w:r w:rsidRPr="00841F36">
                              <w:rPr>
                                <w:lang w:val="en-US"/>
                              </w:rPr>
                              <w:t>A group of friends want to go out for a night on the town together and use the ride-hailing app to request a ride for multiple passengers. The driver arrives with a spacious vehicle that can accommodate everyone, and the group can enjoy a comfortable ride together.</w:t>
                            </w:r>
                          </w:p>
                          <w:p w14:paraId="08FD461A" w14:textId="77777777" w:rsidR="00242AEC" w:rsidRDefault="00242AEC" w:rsidP="00242AEC">
                            <w:pPr>
                              <w:rPr>
                                <w:lang w:val="en-US"/>
                              </w:rPr>
                            </w:pPr>
                          </w:p>
                          <w:p w14:paraId="7777100F" w14:textId="77777777" w:rsidR="00242AEC" w:rsidRPr="000E69B6" w:rsidRDefault="00242AEC" w:rsidP="00242AEC">
                            <w:pPr>
                              <w:rPr>
                                <w:b/>
                                <w:sz w:val="28"/>
                                <w:lang w:val="en-US"/>
                              </w:rPr>
                            </w:pPr>
                            <w:r w:rsidRPr="000E69B6">
                              <w:rPr>
                                <w:b/>
                                <w:sz w:val="28"/>
                                <w:lang w:val="en-US"/>
                              </w:rPr>
                              <w:t>Scenario 3: Illiterate person</w:t>
                            </w:r>
                          </w:p>
                          <w:p w14:paraId="2DB00DA1" w14:textId="77777777" w:rsidR="00242AEC" w:rsidRDefault="00242AEC" w:rsidP="00242AEC">
                            <w:pPr>
                              <w:rPr>
                                <w:lang w:val="en-US"/>
                              </w:rPr>
                            </w:pPr>
                            <w:r w:rsidRPr="00841F36">
                              <w:rPr>
                                <w:lang w:val="en-US"/>
                              </w:rPr>
                              <w:t>An illiterate person wants to visit a friend who has moved to a new location they are not familiar with. They use the ride-hailing app to request a ride. The app has an option for a voice command, which they use to enter their desired destination. The driver arrives, helps them get in the car, and takes them to their desired location efficiently.</w:t>
                            </w:r>
                          </w:p>
                          <w:p w14:paraId="5C94E801" w14:textId="77777777" w:rsidR="00242AEC" w:rsidRDefault="00242AEC" w:rsidP="00242AEC">
                            <w:pPr>
                              <w:rPr>
                                <w:lang w:val="en-US"/>
                              </w:rPr>
                            </w:pPr>
                          </w:p>
                          <w:p w14:paraId="57956546" w14:textId="77777777" w:rsidR="00242AEC" w:rsidRPr="000E69B6" w:rsidRDefault="00242AEC" w:rsidP="00242AEC">
                            <w:pPr>
                              <w:rPr>
                                <w:b/>
                                <w:sz w:val="28"/>
                                <w:lang w:val="en-US"/>
                              </w:rPr>
                            </w:pPr>
                            <w:r w:rsidRPr="000E69B6">
                              <w:rPr>
                                <w:b/>
                                <w:sz w:val="28"/>
                                <w:lang w:val="en-US"/>
                              </w:rPr>
                              <w:t>Scenario 4: Disabled person</w:t>
                            </w:r>
                          </w:p>
                          <w:p w14:paraId="195B1DDA" w14:textId="77777777" w:rsidR="00242AEC" w:rsidRDefault="00242AEC" w:rsidP="00242AEC">
                            <w:pPr>
                              <w:rPr>
                                <w:lang w:val="en-US"/>
                              </w:rPr>
                            </w:pPr>
                            <w:r w:rsidRPr="00841F36">
                              <w:rPr>
                                <w:lang w:val="en-US"/>
                              </w:rPr>
                              <w:t>A disabled person needs a ride to a doctor's appointment and uses the ride-hailing app to request a ride for a disabled person. The driver arrives in a vehicle that is wheelchair accessible and helps the person into the car and buckle in their seatbelt safely. During the ride, the driver ensures the person is comfortable and helps them to exit the car when they reach their destination.</w:t>
                            </w:r>
                          </w:p>
                          <w:p w14:paraId="65D0C32F" w14:textId="77777777" w:rsidR="00242AEC" w:rsidRDefault="00242AEC" w:rsidP="00242AEC">
                            <w:pPr>
                              <w:rPr>
                                <w:lang w:val="en-US"/>
                              </w:rPr>
                            </w:pPr>
                          </w:p>
                          <w:p w14:paraId="14DCD16C" w14:textId="77777777" w:rsidR="00242AEC" w:rsidRDefault="00242AEC" w:rsidP="00242AEC">
                            <w:pPr>
                              <w:rPr>
                                <w:lang w:val="en-US"/>
                              </w:rPr>
                            </w:pPr>
                          </w:p>
                          <w:p w14:paraId="765ACC8F" w14:textId="77777777" w:rsidR="00242AEC" w:rsidRDefault="00242AEC" w:rsidP="00242AEC">
                            <w:pPr>
                              <w:rPr>
                                <w:lang w:val="en-US"/>
                              </w:rPr>
                            </w:pPr>
                          </w:p>
                          <w:p w14:paraId="14669039" w14:textId="77777777" w:rsidR="00242AEC" w:rsidRDefault="00242AEC" w:rsidP="00242AEC">
                            <w:pPr>
                              <w:rPr>
                                <w:lang w:val="en-US"/>
                              </w:rPr>
                            </w:pPr>
                          </w:p>
                          <w:p w14:paraId="3DB7A15D" w14:textId="77777777" w:rsidR="00242AEC" w:rsidRPr="00264E20" w:rsidRDefault="00242AEC" w:rsidP="00242AEC">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13.5pt;margin-top:70.2pt;width:571.5pt;height:64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" filled="f" fillcolor="#f2f2f2" stroked="f" strokecolor="#f2f2f2">
                <v:textbox>
                  <w:txbxContent>
                    <w:p w14:paraId="577ABF73" w14:textId="77777777" w:rsidR="00242AEC" w:rsidRPr="00242AEC" w:rsidRDefault="00242AEC" w:rsidP="00242AEC">
                      <w:pPr>
                        <w:rPr>
                          <w:lang w:val="en-US"/>
                        </w:rPr>
                      </w:pPr>
                      <w:r w:rsidRPr="00242AEC">
                        <w:rPr>
                          <w:b/>
                          <w:lang w:val="en-US"/>
                        </w:rPr>
                        <w:t>Needs</w:t>
                      </w:r>
                      <w:r w:rsidRPr="00242AEC">
                        <w:rPr>
                          <w:lang w:val="en-US"/>
                        </w:rPr>
                        <w:t>:</w:t>
                      </w:r>
                    </w:p>
                    <w:p w14:paraId="3EE310EB" w14:textId="77777777" w:rsidR="00242AEC" w:rsidRPr="00242AEC" w:rsidRDefault="00242AEC" w:rsidP="00242AEC">
                      <w:pPr>
                        <w:rPr>
                          <w:lang w:val="en-US"/>
                        </w:rPr>
                      </w:pPr>
                      <w:r w:rsidRPr="00242AEC">
                        <w:rPr>
                          <w:lang w:val="en-US"/>
                        </w:rPr>
                        <w:t>Maria needs a way to get around that is affordable and accessible.</w:t>
                      </w:r>
                    </w:p>
                    <w:p w14:paraId="12E07281" w14:textId="77777777" w:rsidR="00242AEC" w:rsidRPr="00242AEC" w:rsidRDefault="00242AEC" w:rsidP="00242AEC">
                      <w:pPr>
                        <w:rPr>
                          <w:lang w:val="en-US"/>
                        </w:rPr>
                      </w:pPr>
                      <w:r w:rsidRPr="00242AEC">
                        <w:rPr>
                          <w:lang w:val="en-US"/>
                        </w:rPr>
                        <w:t>She needs a way to communicate with the driver, even if she doesn't speak English.</w:t>
                      </w:r>
                    </w:p>
                    <w:p w14:paraId="5E574B22" w14:textId="4E7DC0AD" w:rsidR="00242AEC" w:rsidRPr="00B2625A" w:rsidRDefault="00242AEC" w:rsidP="00242AEC">
                      <w:pPr>
                        <w:rPr>
                          <w:lang w:val="en-US"/>
                        </w:rPr>
                      </w:pPr>
                      <w:r w:rsidRPr="00242AEC">
                        <w:rPr>
                          <w:lang w:val="en-US"/>
                        </w:rPr>
                        <w:t>She needs a way to find the right place to pick up or drop off the car.</w:t>
                      </w:r>
                    </w:p>
                    <w:p w14:paraId="55EA31A4" w14:textId="77777777" w:rsidR="00242AEC" w:rsidRDefault="00242AEC" w:rsidP="00242AEC">
                      <w:pPr>
                        <w:rPr>
                          <w:lang w:val="en-US"/>
                        </w:rPr>
                      </w:pPr>
                    </w:p>
                    <w:p w14:paraId="62028405" w14:textId="37C98D79" w:rsidR="00242AEC" w:rsidRPr="00242AEC" w:rsidRDefault="00242AEC" w:rsidP="00242AEC">
                      <w:pPr>
                        <w:rPr>
                          <w:b/>
                          <w:lang w:val="en-US"/>
                        </w:rPr>
                      </w:pPr>
                      <w:r w:rsidRPr="00242AEC">
                        <w:rPr>
                          <w:b/>
                          <w:lang w:val="en-US"/>
                        </w:rPr>
                        <w:t>Pain points:</w:t>
                      </w:r>
                    </w:p>
                    <w:p w14:paraId="410902E2" w14:textId="4A453698" w:rsidR="00242AEC" w:rsidRPr="00242AEC" w:rsidRDefault="00242AEC" w:rsidP="00242AEC">
                      <w:pPr>
                        <w:rPr>
                          <w:lang w:val="en-US"/>
                        </w:rPr>
                      </w:pPr>
                      <w:r w:rsidRPr="00242AEC">
                        <w:rPr>
                          <w:lang w:val="en-US"/>
                        </w:rPr>
                        <w:t>Maria's pain point is that she is illiterate and doesn't speak English.</w:t>
                      </w:r>
                    </w:p>
                    <w:p w14:paraId="1D1CB087" w14:textId="74F38A6B" w:rsidR="00242AEC" w:rsidRPr="00242AEC" w:rsidRDefault="00242AEC" w:rsidP="00242AEC">
                      <w:pPr>
                        <w:rPr>
                          <w:lang w:val="en-US"/>
                        </w:rPr>
                      </w:pPr>
                      <w:r w:rsidRPr="00242AEC">
                        <w:rPr>
                          <w:lang w:val="en-US"/>
                        </w:rPr>
                        <w:t>She is worried about being able to use the app a</w:t>
                      </w:r>
                      <w:r>
                        <w:rPr>
                          <w:lang w:val="en-US"/>
                        </w:rPr>
                        <w:t>nd communicate with the driver.</w:t>
                      </w:r>
                    </w:p>
                    <w:p w14:paraId="147F35B3" w14:textId="70ACFF42" w:rsidR="00242AEC" w:rsidRDefault="00242AEC" w:rsidP="00242AEC">
                      <w:pPr>
                        <w:rPr>
                          <w:lang w:val="en-US"/>
                        </w:rPr>
                      </w:pPr>
                      <w:r w:rsidRPr="00242AEC">
                        <w:rPr>
                          <w:lang w:val="en-US"/>
                        </w:rPr>
                        <w:t>She is worried about getting lost or not being able to find the right place to pick up or drop off the car.</w:t>
                      </w:r>
                    </w:p>
                    <w:p w14:paraId="6F3BD4B0" w14:textId="77777777" w:rsidR="00242AEC" w:rsidRDefault="00242AEC" w:rsidP="00242AEC">
                      <w:pPr>
                        <w:rPr>
                          <w:lang w:val="en-US"/>
                        </w:rPr>
                      </w:pPr>
                    </w:p>
                    <w:p w14:paraId="4294B050" w14:textId="65212E72" w:rsidR="00242AEC" w:rsidRPr="00242AEC" w:rsidRDefault="00242AEC" w:rsidP="00242AEC">
                      <w:pPr>
                        <w:rPr>
                          <w:lang w:val="en-US"/>
                        </w:rPr>
                      </w:pPr>
                      <w:r w:rsidRPr="00242AEC">
                        <w:rPr>
                          <w:b/>
                          <w:lang w:val="en-US"/>
                        </w:rPr>
                        <w:t>Preferences</w:t>
                      </w:r>
                      <w:r>
                        <w:rPr>
                          <w:lang w:val="en-US"/>
                        </w:rPr>
                        <w:t>:</w:t>
                      </w:r>
                    </w:p>
                    <w:p w14:paraId="018767FF" w14:textId="44FFC805" w:rsidR="00242AEC" w:rsidRPr="00242AEC" w:rsidRDefault="00242AEC" w:rsidP="00242AEC">
                      <w:pPr>
                        <w:rPr>
                          <w:lang w:val="en-US"/>
                        </w:rPr>
                      </w:pPr>
                      <w:r w:rsidRPr="00242AEC">
                        <w:rPr>
                          <w:lang w:val="en-US"/>
                        </w:rPr>
                        <w:t>Maria prefers to use a ride-hailing app that is easy to use and understand.</w:t>
                      </w:r>
                    </w:p>
                    <w:p w14:paraId="0EEEE7FA" w14:textId="2FAD372E" w:rsidR="00242AEC" w:rsidRPr="00242AEC" w:rsidRDefault="00242AEC" w:rsidP="00242AEC">
                      <w:pPr>
                        <w:rPr>
                          <w:lang w:val="en-US"/>
                        </w:rPr>
                      </w:pPr>
                      <w:r w:rsidRPr="00242AEC">
                        <w:rPr>
                          <w:lang w:val="en-US"/>
                        </w:rPr>
                        <w:t>She prefers an app that has a voice-activated feature so she can give instr</w:t>
                      </w:r>
                      <w:r>
                        <w:rPr>
                          <w:lang w:val="en-US"/>
                        </w:rPr>
                        <w:t>uctions without having to read.</w:t>
                      </w:r>
                    </w:p>
                    <w:p w14:paraId="655B5AC6" w14:textId="7E462C5F" w:rsidR="00242AEC" w:rsidRDefault="00242AEC" w:rsidP="00242AEC">
                      <w:pPr>
                        <w:rPr>
                          <w:lang w:val="en-US"/>
                        </w:rPr>
                      </w:pPr>
                      <w:r w:rsidRPr="00242AEC">
                        <w:rPr>
                          <w:lang w:val="en-US"/>
                        </w:rPr>
                        <w:t>She prefers an app that has a translation feature so she can communicate with the driver.</w:t>
                      </w:r>
                    </w:p>
                    <w:p w14:paraId="7CB63B10" w14:textId="77777777" w:rsidR="00242AEC" w:rsidRDefault="00242AEC" w:rsidP="00242AEC">
                      <w:pPr>
                        <w:rPr>
                          <w:lang w:val="en-US"/>
                        </w:rPr>
                      </w:pPr>
                    </w:p>
                    <w:p w14:paraId="7604CC8C" w14:textId="77777777" w:rsidR="00242AEC" w:rsidRDefault="00242AEC" w:rsidP="00242AEC">
                      <w:pPr>
                        <w:rPr>
                          <w:lang w:val="en-US"/>
                        </w:rPr>
                      </w:pPr>
                    </w:p>
                    <w:p w14:paraId="24D7AAB7" w14:textId="77777777" w:rsidR="00242AEC" w:rsidRPr="00604001" w:rsidRDefault="00242AEC" w:rsidP="00242AEC">
                      <w:pPr>
                        <w:rPr>
                          <w:b/>
                          <w:sz w:val="36"/>
                          <w:szCs w:val="36"/>
                          <w:u w:val="single"/>
                          <w:lang w:val="en-US"/>
                        </w:rPr>
                      </w:pPr>
                    </w:p>
                    <w:p w14:paraId="00BCEA0D" w14:textId="77777777" w:rsidR="00242AEC" w:rsidRPr="000E69B6" w:rsidRDefault="00242AEC" w:rsidP="00242AEC">
                      <w:pPr>
                        <w:jc w:val="center"/>
                        <w:rPr>
                          <w:b/>
                          <w:sz w:val="32"/>
                          <w:lang w:val="en-US"/>
                        </w:rPr>
                      </w:pPr>
                      <w:r w:rsidRPr="000E69B6">
                        <w:rPr>
                          <w:b/>
                          <w:sz w:val="32"/>
                          <w:lang w:val="en-US"/>
                        </w:rPr>
                        <w:t xml:space="preserve">Scenarios </w:t>
                      </w:r>
                    </w:p>
                    <w:p w14:paraId="6A6BB7B5" w14:textId="77777777" w:rsidR="00242AEC" w:rsidRDefault="00242AEC" w:rsidP="00242AEC">
                      <w:pPr>
                        <w:rPr>
                          <w:lang w:val="en-US"/>
                        </w:rPr>
                      </w:pPr>
                    </w:p>
                    <w:p w14:paraId="4173836E" w14:textId="77777777" w:rsidR="00242AEC" w:rsidRDefault="00242AEC" w:rsidP="00242AEC">
                      <w:pPr>
                        <w:rPr>
                          <w:lang w:val="en-US"/>
                        </w:rPr>
                      </w:pPr>
                    </w:p>
                    <w:p w14:paraId="0785EEC0" w14:textId="77777777" w:rsidR="00242AEC" w:rsidRPr="000E69B6" w:rsidRDefault="00242AEC" w:rsidP="00242AEC">
                      <w:pPr>
                        <w:rPr>
                          <w:b/>
                          <w:sz w:val="28"/>
                          <w:lang w:val="en-US"/>
                        </w:rPr>
                      </w:pPr>
                      <w:r w:rsidRPr="000E69B6">
                        <w:rPr>
                          <w:b/>
                          <w:sz w:val="28"/>
                          <w:lang w:val="en-US"/>
                        </w:rPr>
                        <w:t xml:space="preserve">Scenario 1: A working mother in a rush </w:t>
                      </w:r>
                    </w:p>
                    <w:p w14:paraId="382502C8" w14:textId="77777777" w:rsidR="00242AEC" w:rsidRDefault="00242AEC" w:rsidP="00242AEC">
                      <w:pPr>
                        <w:rPr>
                          <w:lang w:val="en-US"/>
                        </w:rPr>
                      </w:pPr>
                      <w:r w:rsidRPr="00841F36">
                        <w:rPr>
                          <w:lang w:val="en-US"/>
                        </w:rPr>
                        <w:t>A busy mother has just finished her shift at work and needs to get home quickly to pick up her children from school. She uses the ride-hailing app to request a ride and chooses the option for a child seat. The driver arrives promptly, helps her with the child seat, and drives her home safely.</w:t>
                      </w:r>
                    </w:p>
                    <w:p w14:paraId="7EE893FC" w14:textId="77777777" w:rsidR="00242AEC" w:rsidRDefault="00242AEC" w:rsidP="00242AEC">
                      <w:pPr>
                        <w:rPr>
                          <w:lang w:val="en-US"/>
                        </w:rPr>
                      </w:pPr>
                    </w:p>
                    <w:p w14:paraId="3B8228E0" w14:textId="77777777" w:rsidR="00242AEC" w:rsidRPr="000E69B6" w:rsidRDefault="00242AEC" w:rsidP="00242AEC">
                      <w:pPr>
                        <w:rPr>
                          <w:b/>
                          <w:sz w:val="28"/>
                          <w:lang w:val="en-US"/>
                        </w:rPr>
                      </w:pPr>
                      <w:r w:rsidRPr="000E69B6">
                        <w:rPr>
                          <w:b/>
                          <w:sz w:val="28"/>
                          <w:lang w:val="en-US"/>
                        </w:rPr>
                        <w:t>Scenario 2: Group outing</w:t>
                      </w:r>
                    </w:p>
                    <w:p w14:paraId="0B66FCCF" w14:textId="77777777" w:rsidR="00242AEC" w:rsidRDefault="00242AEC" w:rsidP="00242AEC">
                      <w:pPr>
                        <w:rPr>
                          <w:lang w:val="en-US"/>
                        </w:rPr>
                      </w:pPr>
                      <w:r w:rsidRPr="00841F36">
                        <w:rPr>
                          <w:lang w:val="en-US"/>
                        </w:rPr>
                        <w:t>A group of friends want to go out for a night on the town together and use the ride-hailing app to request a ride for multiple passengers. The driver arrives with a spacious vehicle that can accommodate everyone, and the group can enjoy a comfortable ride together.</w:t>
                      </w:r>
                    </w:p>
                    <w:p w14:paraId="08FD461A" w14:textId="77777777" w:rsidR="00242AEC" w:rsidRDefault="00242AEC" w:rsidP="00242AEC">
                      <w:pPr>
                        <w:rPr>
                          <w:lang w:val="en-US"/>
                        </w:rPr>
                      </w:pPr>
                    </w:p>
                    <w:p w14:paraId="7777100F" w14:textId="77777777" w:rsidR="00242AEC" w:rsidRPr="000E69B6" w:rsidRDefault="00242AEC" w:rsidP="00242AEC">
                      <w:pPr>
                        <w:rPr>
                          <w:b/>
                          <w:sz w:val="28"/>
                          <w:lang w:val="en-US"/>
                        </w:rPr>
                      </w:pPr>
                      <w:r w:rsidRPr="000E69B6">
                        <w:rPr>
                          <w:b/>
                          <w:sz w:val="28"/>
                          <w:lang w:val="en-US"/>
                        </w:rPr>
                        <w:t>Scenario 3: Illiterate person</w:t>
                      </w:r>
                    </w:p>
                    <w:p w14:paraId="2DB00DA1" w14:textId="77777777" w:rsidR="00242AEC" w:rsidRDefault="00242AEC" w:rsidP="00242AEC">
                      <w:pPr>
                        <w:rPr>
                          <w:lang w:val="en-US"/>
                        </w:rPr>
                      </w:pPr>
                      <w:r w:rsidRPr="00841F36">
                        <w:rPr>
                          <w:lang w:val="en-US"/>
                        </w:rPr>
                        <w:t>An illiterate person wants to visit a friend who has moved to a new location they are not familiar with. They use the ride-hailing app to request a ride. The app has an option for a voice command, which they use to enter their desired destination. The driver arrives, helps them get in the car, and takes them to their desired location efficiently.</w:t>
                      </w:r>
                    </w:p>
                    <w:p w14:paraId="5C94E801" w14:textId="77777777" w:rsidR="00242AEC" w:rsidRDefault="00242AEC" w:rsidP="00242AEC">
                      <w:pPr>
                        <w:rPr>
                          <w:lang w:val="en-US"/>
                        </w:rPr>
                      </w:pPr>
                    </w:p>
                    <w:p w14:paraId="57956546" w14:textId="77777777" w:rsidR="00242AEC" w:rsidRPr="000E69B6" w:rsidRDefault="00242AEC" w:rsidP="00242AEC">
                      <w:pPr>
                        <w:rPr>
                          <w:b/>
                          <w:sz w:val="28"/>
                          <w:lang w:val="en-US"/>
                        </w:rPr>
                      </w:pPr>
                      <w:r w:rsidRPr="000E69B6">
                        <w:rPr>
                          <w:b/>
                          <w:sz w:val="28"/>
                          <w:lang w:val="en-US"/>
                        </w:rPr>
                        <w:t>Scenario 4: Disabled person</w:t>
                      </w:r>
                    </w:p>
                    <w:p w14:paraId="195B1DDA" w14:textId="77777777" w:rsidR="00242AEC" w:rsidRDefault="00242AEC" w:rsidP="00242AEC">
                      <w:pPr>
                        <w:rPr>
                          <w:lang w:val="en-US"/>
                        </w:rPr>
                      </w:pPr>
                      <w:r w:rsidRPr="00841F36">
                        <w:rPr>
                          <w:lang w:val="en-US"/>
                        </w:rPr>
                        <w:t>A disabled person needs a ride to a doctor's appointment and uses the ride-hailing app to request a ride for a disabled person. The driver arrives in a vehicle that is wheelchair accessible and helps the person into the car and buckle in their seatbelt safely. During the ride, the driver ensures the person is comfortable and helps them to exit the car when they reach their destination.</w:t>
                      </w:r>
                    </w:p>
                    <w:p w14:paraId="65D0C32F" w14:textId="77777777" w:rsidR="00242AEC" w:rsidRDefault="00242AEC" w:rsidP="00242AEC">
                      <w:pPr>
                        <w:rPr>
                          <w:lang w:val="en-US"/>
                        </w:rPr>
                      </w:pPr>
                    </w:p>
                    <w:p w14:paraId="14DCD16C" w14:textId="77777777" w:rsidR="00242AEC" w:rsidRDefault="00242AEC" w:rsidP="00242AEC">
                      <w:pPr>
                        <w:rPr>
                          <w:lang w:val="en-US"/>
                        </w:rPr>
                      </w:pPr>
                    </w:p>
                    <w:p w14:paraId="765ACC8F" w14:textId="77777777" w:rsidR="00242AEC" w:rsidRDefault="00242AEC" w:rsidP="00242AEC">
                      <w:pPr>
                        <w:rPr>
                          <w:lang w:val="en-US"/>
                        </w:rPr>
                      </w:pPr>
                    </w:p>
                    <w:p w14:paraId="14669039" w14:textId="77777777" w:rsidR="00242AEC" w:rsidRDefault="00242AEC" w:rsidP="00242AEC">
                      <w:pPr>
                        <w:rPr>
                          <w:lang w:val="en-US"/>
                        </w:rPr>
                      </w:pPr>
                    </w:p>
                    <w:p w14:paraId="3DB7A15D" w14:textId="77777777" w:rsidR="00242AEC" w:rsidRPr="00264E20" w:rsidRDefault="00242AEC" w:rsidP="00242AEC">
                      <w:pPr>
                        <w:rPr>
                          <w:lang w:val="en-US"/>
                        </w:rPr>
                      </w:pPr>
                    </w:p>
                  </w:txbxContent>
                </v:textbox>
              </v:shape>
            </w:pict>
          </mc:Fallback>
        </mc:AlternateContent>
      </w:r>
      <w:r w:rsidR="00B2625A">
        <w:rPr>
          <w:lang w:val="en-US"/>
        </w:rPr>
        <w:br w:type="page"/>
      </w:r>
    </w:p>
    <w:p w14:paraId="1CA8FF74" w14:textId="10A14D23" w:rsidR="00131B4F" w:rsidRDefault="00242AEC" w:rsidP="00131B4F">
      <w:pPr>
        <w:rPr>
          <w:lang w:val="en-US"/>
        </w:rPr>
      </w:pPr>
      <w:r>
        <w:rPr>
          <w:noProof/>
          <w:lang w:val="en-US" w:eastAsia="en-US"/>
        </w:rPr>
        <w:lastRenderedPageBreak/>
        <w:drawing>
          <wp:anchor distT="0" distB="0" distL="114300" distR="114300" simplePos="0" relativeHeight="251762688" behindDoc="1" locked="0" layoutInCell="1" allowOverlap="1" wp14:anchorId="58BB3958" wp14:editId="1719033F">
            <wp:simplePos x="0" y="0"/>
            <wp:positionH relativeFrom="column">
              <wp:posOffset>-114300</wp:posOffset>
            </wp:positionH>
            <wp:positionV relativeFrom="paragraph">
              <wp:posOffset>-813435</wp:posOffset>
            </wp:positionV>
            <wp:extent cx="7886700" cy="5058410"/>
            <wp:effectExtent l="0" t="0" r="0" b="8890"/>
            <wp:wrapNone/>
            <wp:docPr id="136" name="Picture 1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316">
        <w:rPr>
          <w:noProof/>
          <w:lang w:val="en-US" w:eastAsia="en-US"/>
        </w:rPr>
        <mc:AlternateContent>
          <mc:Choice Requires="wps">
            <w:drawing>
              <wp:anchor distT="0" distB="0" distL="114300" distR="114300" simplePos="0" relativeHeight="251758592" behindDoc="0" locked="0" layoutInCell="1" allowOverlap="1" wp14:anchorId="1BC4859D" wp14:editId="0A006AB0">
                <wp:simplePos x="0" y="0"/>
                <wp:positionH relativeFrom="column">
                  <wp:posOffset>158115</wp:posOffset>
                </wp:positionH>
                <wp:positionV relativeFrom="paragraph">
                  <wp:posOffset>1001395</wp:posOffset>
                </wp:positionV>
                <wp:extent cx="7258050" cy="8159115"/>
                <wp:effectExtent l="0" t="0" r="0" b="0"/>
                <wp:wrapNone/>
                <wp:docPr id="5"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8159115"/>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3D23A83A" w14:textId="77777777" w:rsidR="001E3316" w:rsidRDefault="001E3316" w:rsidP="001E3316">
                            <w:pPr>
                              <w:rPr>
                                <w:lang w:val="en-US"/>
                              </w:rPr>
                            </w:pPr>
                          </w:p>
                          <w:p w14:paraId="1BF98E91" w14:textId="77777777" w:rsidR="001E3316" w:rsidRPr="000E69B6" w:rsidRDefault="001E3316" w:rsidP="001E3316">
                            <w:pPr>
                              <w:rPr>
                                <w:b/>
                                <w:sz w:val="28"/>
                                <w:lang w:val="en-US"/>
                              </w:rPr>
                            </w:pPr>
                            <w:r w:rsidRPr="000E69B6">
                              <w:rPr>
                                <w:b/>
                                <w:sz w:val="28"/>
                                <w:lang w:val="en-US"/>
                              </w:rPr>
                              <w:t>Scenario 5: An elderly couple and medical appointment</w:t>
                            </w:r>
                          </w:p>
                          <w:p w14:paraId="4FDF0DD1" w14:textId="77777777" w:rsidR="001E3316" w:rsidRDefault="001E3316" w:rsidP="001E3316">
                            <w:pPr>
                              <w:rPr>
                                <w:lang w:val="en-US"/>
                              </w:rPr>
                            </w:pPr>
                            <w:r w:rsidRPr="00841F36">
                              <w:rPr>
                                <w:lang w:val="en-US"/>
                              </w:rPr>
                              <w:t>An elderly couple with limited mobility requests a ride to a medical appointment. The app matches them with a driver who has a wheelchair-accessible vehicle. Upon arrival, the driver greets the couple and helps them into the vehicle. The driver secures the wheelchair and ensures the passenger is comfortable. Along the way, the driver makes sure the temperature and music selection are comfortable and answers any questions the passenger has. The ride ends without incident and the couple thanks the driver for the excellent service.</w:t>
                            </w:r>
                          </w:p>
                          <w:p w14:paraId="3B21ED28" w14:textId="77777777" w:rsidR="001E3316" w:rsidRDefault="001E3316" w:rsidP="001E3316">
                            <w:pPr>
                              <w:rPr>
                                <w:lang w:val="en-US"/>
                              </w:rPr>
                            </w:pPr>
                          </w:p>
                          <w:p w14:paraId="1F93F665" w14:textId="77777777" w:rsidR="001E3316" w:rsidRPr="000E69B6" w:rsidRDefault="001E3316" w:rsidP="001E3316">
                            <w:pPr>
                              <w:rPr>
                                <w:b/>
                                <w:sz w:val="28"/>
                                <w:lang w:val="en-US"/>
                              </w:rPr>
                            </w:pPr>
                            <w:r w:rsidRPr="000E69B6">
                              <w:rPr>
                                <w:b/>
                                <w:sz w:val="28"/>
                                <w:lang w:val="en-US"/>
                              </w:rPr>
                              <w:t>Scenario 6: Solo female passenger</w:t>
                            </w:r>
                          </w:p>
                          <w:p w14:paraId="0A603286" w14:textId="77777777" w:rsidR="001E3316" w:rsidRDefault="001E3316" w:rsidP="001E3316">
                            <w:pPr>
                              <w:rPr>
                                <w:lang w:val="en-US"/>
                              </w:rPr>
                            </w:pPr>
                            <w:r w:rsidRPr="00841F36">
                              <w:rPr>
                                <w:lang w:val="en-US"/>
                              </w:rPr>
                              <w:t>A solo female passenger requests a ride to a remote location at night. The app sends a notification to the driver, who reviews the details and accepts the ride. The passenger is notified of the driver's name, car make and color, and license plate number. The driver arrives at the pickup location and confirms the passenger's identity before proceeding. Along the way, the driver offers a bottle of water and asks the passenger if the temperature and music selection are comfortable. The ride ends without incident and the passenger rates the driver 5 stars.</w:t>
                            </w:r>
                          </w:p>
                          <w:p w14:paraId="277EEA24" w14:textId="77777777" w:rsidR="001E3316" w:rsidRDefault="001E3316" w:rsidP="001E3316">
                            <w:pPr>
                              <w:rPr>
                                <w:lang w:val="en-US"/>
                              </w:rPr>
                            </w:pPr>
                          </w:p>
                          <w:p w14:paraId="4AE9280A" w14:textId="77777777" w:rsidR="001E3316" w:rsidRPr="000E69B6" w:rsidRDefault="001E3316" w:rsidP="001E3316">
                            <w:pPr>
                              <w:rPr>
                                <w:b/>
                                <w:sz w:val="28"/>
                                <w:lang w:val="en-US"/>
                              </w:rPr>
                            </w:pPr>
                            <w:r>
                              <w:rPr>
                                <w:b/>
                                <w:sz w:val="28"/>
                                <w:lang w:val="en-US"/>
                              </w:rPr>
                              <w:t>Scenario 7</w:t>
                            </w:r>
                            <w:r w:rsidRPr="000E69B6">
                              <w:rPr>
                                <w:b/>
                                <w:sz w:val="28"/>
                                <w:lang w:val="en-US"/>
                              </w:rPr>
                              <w:t>: Late for a meeting</w:t>
                            </w:r>
                          </w:p>
                          <w:p w14:paraId="6DB1F3FA" w14:textId="77777777" w:rsidR="001E3316" w:rsidRDefault="001E3316" w:rsidP="001E3316">
                            <w:pPr>
                              <w:rPr>
                                <w:lang w:val="en-US"/>
                              </w:rPr>
                            </w:pPr>
                            <w:r w:rsidRPr="00841F36">
                              <w:rPr>
                                <w:lang w:val="en-US"/>
                              </w:rPr>
                              <w:t>A busy executive has an important meeting where they need to make a presentation. They use the ride-hailing app to request a ride and ask the driver to use the quickest route. The driver takes them there on time and helps carry the presentation materials to the meeting room.</w:t>
                            </w:r>
                          </w:p>
                          <w:p w14:paraId="5EE9B0AF" w14:textId="77777777" w:rsidR="001E3316" w:rsidRDefault="001E3316" w:rsidP="001E3316">
                            <w:pPr>
                              <w:rPr>
                                <w:lang w:val="en-US"/>
                              </w:rPr>
                            </w:pPr>
                          </w:p>
                          <w:p w14:paraId="462C14F2" w14:textId="77777777" w:rsidR="001E3316" w:rsidRDefault="001E3316" w:rsidP="001E3316">
                            <w:pPr>
                              <w:rPr>
                                <w:lang w:val="en-US"/>
                              </w:rPr>
                            </w:pPr>
                          </w:p>
                          <w:p w14:paraId="242C6CEB" w14:textId="77777777" w:rsidR="001E3316" w:rsidRDefault="001E3316" w:rsidP="001E3316">
                            <w:pPr>
                              <w:rPr>
                                <w:lang w:val="en-US"/>
                              </w:rPr>
                            </w:pPr>
                          </w:p>
                          <w:p w14:paraId="575B4784" w14:textId="77777777" w:rsidR="001E3316" w:rsidRDefault="001E3316" w:rsidP="001E3316">
                            <w:pPr>
                              <w:rPr>
                                <w:lang w:val="en-US"/>
                              </w:rPr>
                            </w:pPr>
                          </w:p>
                          <w:p w14:paraId="63D36C1E" w14:textId="77777777" w:rsidR="001E3316" w:rsidRDefault="001E3316" w:rsidP="001E3316">
                            <w:pPr>
                              <w:rPr>
                                <w:lang w:val="en-US"/>
                              </w:rPr>
                            </w:pPr>
                          </w:p>
                          <w:p w14:paraId="40E79A95" w14:textId="77777777" w:rsidR="001E3316" w:rsidRDefault="001E3316" w:rsidP="001E3316">
                            <w:pPr>
                              <w:rPr>
                                <w:lang w:val="en-US"/>
                              </w:rPr>
                            </w:pPr>
                          </w:p>
                          <w:p w14:paraId="10221E3F" w14:textId="77777777" w:rsidR="001E3316" w:rsidRDefault="001E3316" w:rsidP="001E3316">
                            <w:pPr>
                              <w:rPr>
                                <w:lang w:val="en-US"/>
                              </w:rPr>
                            </w:pPr>
                          </w:p>
                          <w:p w14:paraId="07EF21BE" w14:textId="77777777" w:rsidR="001E3316" w:rsidRDefault="001E3316" w:rsidP="001E3316">
                            <w:pPr>
                              <w:rPr>
                                <w:lang w:val="en-US"/>
                              </w:rPr>
                            </w:pPr>
                          </w:p>
                          <w:p w14:paraId="7BEE3B1B" w14:textId="77777777" w:rsidR="001E3316" w:rsidRDefault="001E3316" w:rsidP="001E3316">
                            <w:pPr>
                              <w:rPr>
                                <w:lang w:val="en-US"/>
                              </w:rPr>
                            </w:pPr>
                          </w:p>
                          <w:p w14:paraId="7D5E66C7" w14:textId="77777777" w:rsidR="001E3316" w:rsidRDefault="001E3316" w:rsidP="001E3316">
                            <w:pPr>
                              <w:rPr>
                                <w:lang w:val="en-US"/>
                              </w:rPr>
                            </w:pPr>
                          </w:p>
                          <w:p w14:paraId="2999D6C2" w14:textId="77777777" w:rsidR="001E3316" w:rsidRDefault="001E3316" w:rsidP="001E3316">
                            <w:pPr>
                              <w:rPr>
                                <w:lang w:val="en-US"/>
                              </w:rPr>
                            </w:pPr>
                          </w:p>
                          <w:p w14:paraId="0DD08AB3" w14:textId="77777777" w:rsidR="001E3316" w:rsidRPr="00264E20" w:rsidRDefault="001E3316" w:rsidP="001E331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032" type="#_x0000_t202" style="position:absolute;margin-left:12.45pt;margin-top:78.85pt;width:571.5pt;height:642.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" filled="f" fillcolor="#f2f2f2" stroked="f" strokecolor="#f2f2f2">
                <v:textbox>
                  <w:txbxContent>
                    <w:p w14:paraId="3D23A83A" w14:textId="77777777" w:rsidR="001E3316" w:rsidRDefault="001E3316" w:rsidP="001E3316">
                      <w:pPr>
                        <w:rPr>
                          <w:lang w:val="en-US"/>
                        </w:rPr>
                      </w:pPr>
                    </w:p>
                    <w:p w14:paraId="1BF98E91" w14:textId="77777777" w:rsidR="001E3316" w:rsidRPr="000E69B6" w:rsidRDefault="001E3316" w:rsidP="001E3316">
                      <w:pPr>
                        <w:rPr>
                          <w:b/>
                          <w:sz w:val="28"/>
                          <w:lang w:val="en-US"/>
                        </w:rPr>
                      </w:pPr>
                      <w:r w:rsidRPr="000E69B6">
                        <w:rPr>
                          <w:b/>
                          <w:sz w:val="28"/>
                          <w:lang w:val="en-US"/>
                        </w:rPr>
                        <w:t>Scenario 5: An elderly couple and medical appointment</w:t>
                      </w:r>
                    </w:p>
                    <w:p w14:paraId="4FDF0DD1" w14:textId="77777777" w:rsidR="001E3316" w:rsidRDefault="001E3316" w:rsidP="001E3316">
                      <w:pPr>
                        <w:rPr>
                          <w:lang w:val="en-US"/>
                        </w:rPr>
                      </w:pPr>
                      <w:r w:rsidRPr="00841F36">
                        <w:rPr>
                          <w:lang w:val="en-US"/>
                        </w:rPr>
                        <w:t>An elderly couple with limited mobility requests a ride to a medical appointment. The app matches them with a driver who has a wheelchair-accessible vehicle. Upon arrival, the driver greets the couple and helps them into the vehicle. The driver secures the wheelchair and ensures the passenger is comfortable. Along the way, the driver makes sure the temperature and music selection are comfortable and answers any questions the passenger has. The ride ends without incident and the couple thanks the driver for the excellent service.</w:t>
                      </w:r>
                    </w:p>
                    <w:p w14:paraId="3B21ED28" w14:textId="77777777" w:rsidR="001E3316" w:rsidRDefault="001E3316" w:rsidP="001E3316">
                      <w:pPr>
                        <w:rPr>
                          <w:lang w:val="en-US"/>
                        </w:rPr>
                      </w:pPr>
                    </w:p>
                    <w:p w14:paraId="1F93F665" w14:textId="77777777" w:rsidR="001E3316" w:rsidRPr="000E69B6" w:rsidRDefault="001E3316" w:rsidP="001E3316">
                      <w:pPr>
                        <w:rPr>
                          <w:b/>
                          <w:sz w:val="28"/>
                          <w:lang w:val="en-US"/>
                        </w:rPr>
                      </w:pPr>
                      <w:r w:rsidRPr="000E69B6">
                        <w:rPr>
                          <w:b/>
                          <w:sz w:val="28"/>
                          <w:lang w:val="en-US"/>
                        </w:rPr>
                        <w:t>Scenario 6: Solo female passenger</w:t>
                      </w:r>
                    </w:p>
                    <w:p w14:paraId="0A603286" w14:textId="77777777" w:rsidR="001E3316" w:rsidRDefault="001E3316" w:rsidP="001E3316">
                      <w:pPr>
                        <w:rPr>
                          <w:lang w:val="en-US"/>
                        </w:rPr>
                      </w:pPr>
                      <w:r w:rsidRPr="00841F36">
                        <w:rPr>
                          <w:lang w:val="en-US"/>
                        </w:rPr>
                        <w:t>A solo female passenger requests a ride to a remote location at night. The app sends a notification to the driver, who reviews the details and accepts the ride. The passenger is notified of the driver's name, car make and color, and license plate number. The driver arrives at the pickup location and confirms the passenger's identity before proceeding. Along the way, the driver offers a bottle of water and asks the passenger if the temperature and music selection are comfortable. The ride ends without incident and the passenger rates the driver 5 stars.</w:t>
                      </w:r>
                    </w:p>
                    <w:p w14:paraId="277EEA24" w14:textId="77777777" w:rsidR="001E3316" w:rsidRDefault="001E3316" w:rsidP="001E3316">
                      <w:pPr>
                        <w:rPr>
                          <w:lang w:val="en-US"/>
                        </w:rPr>
                      </w:pPr>
                    </w:p>
                    <w:p w14:paraId="4AE9280A" w14:textId="77777777" w:rsidR="001E3316" w:rsidRPr="000E69B6" w:rsidRDefault="001E3316" w:rsidP="001E3316">
                      <w:pPr>
                        <w:rPr>
                          <w:b/>
                          <w:sz w:val="28"/>
                          <w:lang w:val="en-US"/>
                        </w:rPr>
                      </w:pPr>
                      <w:r>
                        <w:rPr>
                          <w:b/>
                          <w:sz w:val="28"/>
                          <w:lang w:val="en-US"/>
                        </w:rPr>
                        <w:t>Scenario 7</w:t>
                      </w:r>
                      <w:r w:rsidRPr="000E69B6">
                        <w:rPr>
                          <w:b/>
                          <w:sz w:val="28"/>
                          <w:lang w:val="en-US"/>
                        </w:rPr>
                        <w:t>: Late for a meeting</w:t>
                      </w:r>
                    </w:p>
                    <w:p w14:paraId="6DB1F3FA" w14:textId="77777777" w:rsidR="001E3316" w:rsidRDefault="001E3316" w:rsidP="001E3316">
                      <w:pPr>
                        <w:rPr>
                          <w:lang w:val="en-US"/>
                        </w:rPr>
                      </w:pPr>
                      <w:r w:rsidRPr="00841F36">
                        <w:rPr>
                          <w:lang w:val="en-US"/>
                        </w:rPr>
                        <w:t>A busy executive has an important meeting where they need to make a presentation. They use the ride-hailing app to request a ride and ask the driver to use the quickest route. The driver takes them there on time and helps carry the presentation materials to the meeting room.</w:t>
                      </w:r>
                    </w:p>
                    <w:p w14:paraId="5EE9B0AF" w14:textId="77777777" w:rsidR="001E3316" w:rsidRDefault="001E3316" w:rsidP="001E3316">
                      <w:pPr>
                        <w:rPr>
                          <w:lang w:val="en-US"/>
                        </w:rPr>
                      </w:pPr>
                    </w:p>
                    <w:p w14:paraId="462C14F2" w14:textId="77777777" w:rsidR="001E3316" w:rsidRDefault="001E3316" w:rsidP="001E3316">
                      <w:pPr>
                        <w:rPr>
                          <w:lang w:val="en-US"/>
                        </w:rPr>
                      </w:pPr>
                    </w:p>
                    <w:p w14:paraId="242C6CEB" w14:textId="77777777" w:rsidR="001E3316" w:rsidRDefault="001E3316" w:rsidP="001E3316">
                      <w:pPr>
                        <w:rPr>
                          <w:lang w:val="en-US"/>
                        </w:rPr>
                      </w:pPr>
                    </w:p>
                    <w:p w14:paraId="575B4784" w14:textId="77777777" w:rsidR="001E3316" w:rsidRDefault="001E3316" w:rsidP="001E3316">
                      <w:pPr>
                        <w:rPr>
                          <w:lang w:val="en-US"/>
                        </w:rPr>
                      </w:pPr>
                    </w:p>
                    <w:p w14:paraId="63D36C1E" w14:textId="77777777" w:rsidR="001E3316" w:rsidRDefault="001E3316" w:rsidP="001E3316">
                      <w:pPr>
                        <w:rPr>
                          <w:lang w:val="en-US"/>
                        </w:rPr>
                      </w:pPr>
                    </w:p>
                    <w:p w14:paraId="40E79A95" w14:textId="77777777" w:rsidR="001E3316" w:rsidRDefault="001E3316" w:rsidP="001E3316">
                      <w:pPr>
                        <w:rPr>
                          <w:lang w:val="en-US"/>
                        </w:rPr>
                      </w:pPr>
                    </w:p>
                    <w:p w14:paraId="10221E3F" w14:textId="77777777" w:rsidR="001E3316" w:rsidRDefault="001E3316" w:rsidP="001E3316">
                      <w:pPr>
                        <w:rPr>
                          <w:lang w:val="en-US"/>
                        </w:rPr>
                      </w:pPr>
                    </w:p>
                    <w:p w14:paraId="07EF21BE" w14:textId="77777777" w:rsidR="001E3316" w:rsidRDefault="001E3316" w:rsidP="001E3316">
                      <w:pPr>
                        <w:rPr>
                          <w:lang w:val="en-US"/>
                        </w:rPr>
                      </w:pPr>
                    </w:p>
                    <w:p w14:paraId="7BEE3B1B" w14:textId="77777777" w:rsidR="001E3316" w:rsidRDefault="001E3316" w:rsidP="001E3316">
                      <w:pPr>
                        <w:rPr>
                          <w:lang w:val="en-US"/>
                        </w:rPr>
                      </w:pPr>
                    </w:p>
                    <w:p w14:paraId="7D5E66C7" w14:textId="77777777" w:rsidR="001E3316" w:rsidRDefault="001E3316" w:rsidP="001E3316">
                      <w:pPr>
                        <w:rPr>
                          <w:lang w:val="en-US"/>
                        </w:rPr>
                      </w:pPr>
                    </w:p>
                    <w:p w14:paraId="2999D6C2" w14:textId="77777777" w:rsidR="001E3316" w:rsidRDefault="001E3316" w:rsidP="001E3316">
                      <w:pPr>
                        <w:rPr>
                          <w:lang w:val="en-US"/>
                        </w:rPr>
                      </w:pPr>
                    </w:p>
                    <w:p w14:paraId="0DD08AB3" w14:textId="77777777" w:rsidR="001E3316" w:rsidRPr="00264E20" w:rsidRDefault="001E3316" w:rsidP="001E3316">
                      <w:pPr>
                        <w:rPr>
                          <w:lang w:val="en-US"/>
                        </w:rPr>
                      </w:pPr>
                    </w:p>
                  </w:txbxContent>
                </v:textbox>
              </v:shape>
            </w:pict>
          </mc:Fallback>
        </mc:AlternateContent>
      </w:r>
      <w:r w:rsidR="00131B4F">
        <w:rPr>
          <w:lang w:val="en-US"/>
        </w:rPr>
        <w:br w:type="page"/>
      </w:r>
    </w:p>
    <w:p w14:paraId="1A5CC762" w14:textId="77777777" w:rsidR="00131B4F" w:rsidRDefault="00131B4F">
      <w:pPr>
        <w:rPr>
          <w:lang w:val="en-US"/>
        </w:rPr>
      </w:pPr>
      <w:r>
        <w:rPr>
          <w:noProof/>
          <w:lang w:val="en-US" w:eastAsia="en-US"/>
        </w:rPr>
        <w:lastRenderedPageBreak/>
        <mc:AlternateContent>
          <mc:Choice Requires="wps">
            <w:drawing>
              <wp:anchor distT="0" distB="0" distL="114300" distR="114300" simplePos="0" relativeHeight="251672576" behindDoc="0" locked="0" layoutInCell="1" allowOverlap="1" wp14:anchorId="4AAA1D1D" wp14:editId="7B2BADBC">
                <wp:simplePos x="0" y="0"/>
                <wp:positionH relativeFrom="column">
                  <wp:posOffset>146685</wp:posOffset>
                </wp:positionH>
                <wp:positionV relativeFrom="paragraph">
                  <wp:posOffset>1277954</wp:posOffset>
                </wp:positionV>
                <wp:extent cx="7258050" cy="7905750"/>
                <wp:effectExtent l="0" t="0" r="0" b="0"/>
                <wp:wrapNone/>
                <wp:docPr id="10"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3098F3C0" w14:textId="5E2060BC" w:rsidR="00131B4F" w:rsidRPr="00604001" w:rsidRDefault="00131B4F" w:rsidP="00131B4F">
                            <w:pPr>
                              <w:jc w:val="center"/>
                              <w:rPr>
                                <w:b/>
                                <w:sz w:val="36"/>
                                <w:szCs w:val="36"/>
                                <w:u w:val="single"/>
                                <w:lang w:val="en-US"/>
                              </w:rPr>
                            </w:pPr>
                            <w:r w:rsidRPr="00604001">
                              <w:rPr>
                                <w:b/>
                                <w:sz w:val="36"/>
                                <w:szCs w:val="36"/>
                                <w:u w:val="single"/>
                                <w:lang w:val="en-US"/>
                              </w:rPr>
                              <w:t>Q</w:t>
                            </w:r>
                            <w:r w:rsidR="0014772F">
                              <w:rPr>
                                <w:b/>
                                <w:sz w:val="36"/>
                                <w:szCs w:val="36"/>
                                <w:u w:val="single"/>
                                <w:lang w:val="en-US"/>
                              </w:rPr>
                              <w:t>uestion.3</w:t>
                            </w:r>
                          </w:p>
                          <w:p w14:paraId="76CBDA39" w14:textId="2CE8784F" w:rsidR="00131B4F" w:rsidRPr="000E69B6" w:rsidRDefault="00131B4F" w:rsidP="00131B4F">
                            <w:pPr>
                              <w:jc w:val="center"/>
                              <w:rPr>
                                <w:b/>
                                <w:sz w:val="32"/>
                                <w:lang w:val="en-US"/>
                              </w:rPr>
                            </w:pPr>
                            <w:r>
                              <w:rPr>
                                <w:b/>
                                <w:sz w:val="32"/>
                                <w:lang w:val="en-US"/>
                              </w:rPr>
                              <w:t>Questionnaire</w:t>
                            </w:r>
                          </w:p>
                          <w:p w14:paraId="057FB5DF" w14:textId="77777777" w:rsidR="00131B4F" w:rsidRDefault="00131B4F" w:rsidP="00131B4F">
                            <w:pPr>
                              <w:rPr>
                                <w:lang w:val="en-US"/>
                              </w:rPr>
                            </w:pPr>
                          </w:p>
                          <w:p w14:paraId="6D9A7486" w14:textId="77777777" w:rsidR="00F108C3" w:rsidRDefault="00F108C3" w:rsidP="00131B4F">
                            <w:pPr>
                              <w:rPr>
                                <w:lang w:val="en-US"/>
                              </w:rPr>
                            </w:pPr>
                            <w:r>
                              <w:rPr>
                                <w:lang w:val="en-US"/>
                              </w:rPr>
                              <w:t>We prepare questionnaire on Ride Hailing App and the link of questionnaires is given below:</w:t>
                            </w:r>
                          </w:p>
                          <w:p w14:paraId="2D73C816" w14:textId="77777777" w:rsidR="00F108C3" w:rsidRDefault="00F108C3" w:rsidP="00131B4F">
                            <w:pPr>
                              <w:rPr>
                                <w:lang w:val="en-US"/>
                              </w:rPr>
                            </w:pPr>
                          </w:p>
                          <w:p w14:paraId="0F70D48D" w14:textId="2DD00E04" w:rsidR="00131B4F" w:rsidRDefault="00DD3F52" w:rsidP="00131B4F">
                            <w:pPr>
                              <w:rPr>
                                <w:lang w:val="en-US"/>
                              </w:rPr>
                            </w:pPr>
                            <w:hyperlink r:id="rId11" w:history="1">
                              <w:r w:rsidR="00F108C3" w:rsidRPr="00B47126">
                                <w:rPr>
                                  <w:rStyle w:val="Hyperlink"/>
                                  <w:lang w:val="en-US"/>
                                </w:rPr>
                                <w:t>https://docs.google.com/forms/d/e/1FAIpQLSfZmE7JvrOTuc4GH4_5_jgF7S1aiJ1DhcgIIyli-D9gUjMZpQ/viewform?usp=pp_url</w:t>
                              </w:r>
                            </w:hyperlink>
                            <w:r w:rsidR="00F108C3">
                              <w:rPr>
                                <w:lang w:val="en-US"/>
                              </w:rPr>
                              <w:t xml:space="preserve"> </w:t>
                            </w:r>
                          </w:p>
                          <w:p w14:paraId="36018E1B" w14:textId="77777777" w:rsidR="00F108C3" w:rsidRDefault="00F108C3" w:rsidP="00131B4F">
                            <w:pPr>
                              <w:rPr>
                                <w:lang w:val="en-US"/>
                              </w:rPr>
                            </w:pPr>
                          </w:p>
                          <w:p w14:paraId="62DE9862" w14:textId="71C1B12D" w:rsidR="00F108C3" w:rsidRDefault="00F108C3" w:rsidP="00131B4F">
                            <w:pPr>
                              <w:rPr>
                                <w:lang w:val="en-US"/>
                              </w:rPr>
                            </w:pPr>
                            <w:r>
                              <w:rPr>
                                <w:lang w:val="en-US"/>
                              </w:rPr>
                              <w:t>We send this link to multiple people and receive following number of responses:</w:t>
                            </w:r>
                          </w:p>
                          <w:p w14:paraId="4000A96F" w14:textId="77777777" w:rsidR="00F108C3" w:rsidRDefault="00F108C3" w:rsidP="00131B4F">
                            <w:pPr>
                              <w:rPr>
                                <w:lang w:val="en-US"/>
                              </w:rPr>
                            </w:pPr>
                          </w:p>
                          <w:p w14:paraId="29F0B4A1" w14:textId="37BD7DE5" w:rsidR="00F108C3" w:rsidRDefault="00F108C3" w:rsidP="00131B4F">
                            <w:pPr>
                              <w:rPr>
                                <w:lang w:val="en-US"/>
                              </w:rPr>
                            </w:pPr>
                            <w:r>
                              <w:rPr>
                                <w:noProof/>
                                <w:lang w:val="en-US" w:eastAsia="en-US"/>
                              </w:rPr>
                              <w:drawing>
                                <wp:inline distT="0" distB="0" distL="0" distR="0" wp14:anchorId="7B938F62" wp14:editId="5315D507">
                                  <wp:extent cx="7075170" cy="4086225"/>
                                  <wp:effectExtent l="0" t="0" r="0" b="9525"/>
                                  <wp:docPr id="195992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20346" name=""/>
                                          <pic:cNvPicPr/>
                                        </pic:nvPicPr>
                                        <pic:blipFill>
                                          <a:blip r:embed="rId12"/>
                                          <a:stretch>
                                            <a:fillRect/>
                                          </a:stretch>
                                        </pic:blipFill>
                                        <pic:spPr>
                                          <a:xfrm>
                                            <a:off x="0" y="0"/>
                                            <a:ext cx="7075170" cy="4086225"/>
                                          </a:xfrm>
                                          <a:prstGeom prst="rect">
                                            <a:avLst/>
                                          </a:prstGeom>
                                        </pic:spPr>
                                      </pic:pic>
                                    </a:graphicData>
                                  </a:graphic>
                                </wp:inline>
                              </w:drawing>
                            </w:r>
                          </w:p>
                          <w:p w14:paraId="458322D5" w14:textId="77777777" w:rsidR="00F108C3" w:rsidRDefault="00F108C3" w:rsidP="00131B4F">
                            <w:pPr>
                              <w:rPr>
                                <w:lang w:val="en-US"/>
                              </w:rPr>
                            </w:pPr>
                          </w:p>
                          <w:p w14:paraId="3F6116E7" w14:textId="77777777" w:rsidR="00F108C3" w:rsidRDefault="00F108C3" w:rsidP="00131B4F">
                            <w:pPr>
                              <w:rPr>
                                <w:lang w:val="en-US"/>
                              </w:rPr>
                            </w:pPr>
                          </w:p>
                          <w:p w14:paraId="601795D4" w14:textId="3262E3B1" w:rsidR="00F108C3" w:rsidRDefault="00F108C3" w:rsidP="00131B4F">
                            <w:pPr>
                              <w:rPr>
                                <w:lang w:val="en-US"/>
                              </w:rPr>
                            </w:pPr>
                            <w:r>
                              <w:rPr>
                                <w:noProof/>
                                <w:lang w:val="en-US" w:eastAsia="en-US"/>
                              </w:rPr>
                              <w:drawing>
                                <wp:inline distT="0" distB="0" distL="0" distR="0" wp14:anchorId="16C5C469" wp14:editId="74D1E490">
                                  <wp:extent cx="7075170" cy="2125345"/>
                                  <wp:effectExtent l="0" t="0" r="0" b="8255"/>
                                  <wp:docPr id="169883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34674" name=""/>
                                          <pic:cNvPicPr/>
                                        </pic:nvPicPr>
                                        <pic:blipFill>
                                          <a:blip r:embed="rId13"/>
                                          <a:stretch>
                                            <a:fillRect/>
                                          </a:stretch>
                                        </pic:blipFill>
                                        <pic:spPr>
                                          <a:xfrm>
                                            <a:off x="0" y="0"/>
                                            <a:ext cx="7075170" cy="2125345"/>
                                          </a:xfrm>
                                          <a:prstGeom prst="rect">
                                            <a:avLst/>
                                          </a:prstGeom>
                                        </pic:spPr>
                                      </pic:pic>
                                    </a:graphicData>
                                  </a:graphic>
                                </wp:inline>
                              </w:drawing>
                            </w:r>
                          </w:p>
                          <w:p w14:paraId="7696E2F6" w14:textId="77777777" w:rsidR="00131B4F" w:rsidRDefault="00131B4F" w:rsidP="00131B4F">
                            <w:pPr>
                              <w:rPr>
                                <w:lang w:val="en-US"/>
                              </w:rPr>
                            </w:pPr>
                          </w:p>
                          <w:p w14:paraId="158DEAFC" w14:textId="77777777" w:rsidR="00131B4F" w:rsidRDefault="00131B4F" w:rsidP="00131B4F">
                            <w:pPr>
                              <w:rPr>
                                <w:lang w:val="en-US"/>
                              </w:rPr>
                            </w:pPr>
                          </w:p>
                          <w:p w14:paraId="007C8384" w14:textId="77777777" w:rsidR="00131B4F" w:rsidRDefault="00131B4F" w:rsidP="00131B4F">
                            <w:pPr>
                              <w:rPr>
                                <w:lang w:val="en-US"/>
                              </w:rPr>
                            </w:pPr>
                          </w:p>
                          <w:p w14:paraId="43CE1ABF" w14:textId="77777777" w:rsidR="00131B4F" w:rsidRDefault="00131B4F" w:rsidP="00131B4F">
                            <w:pPr>
                              <w:rPr>
                                <w:lang w:val="en-US"/>
                              </w:rPr>
                            </w:pPr>
                          </w:p>
                          <w:p w14:paraId="54E4E947" w14:textId="77777777" w:rsidR="00131B4F" w:rsidRDefault="00131B4F" w:rsidP="00131B4F">
                            <w:pPr>
                              <w:rPr>
                                <w:lang w:val="en-US"/>
                              </w:rPr>
                            </w:pPr>
                          </w:p>
                          <w:p w14:paraId="6CD63091" w14:textId="77777777" w:rsidR="00131B4F" w:rsidRDefault="00131B4F" w:rsidP="00131B4F">
                            <w:pPr>
                              <w:rPr>
                                <w:lang w:val="en-US"/>
                              </w:rPr>
                            </w:pPr>
                          </w:p>
                          <w:p w14:paraId="70121A77" w14:textId="77777777" w:rsidR="00131B4F" w:rsidRDefault="00131B4F" w:rsidP="00131B4F">
                            <w:pPr>
                              <w:rPr>
                                <w:lang w:val="en-US"/>
                              </w:rPr>
                            </w:pPr>
                          </w:p>
                          <w:p w14:paraId="018E47BD" w14:textId="77777777" w:rsidR="00131B4F" w:rsidRDefault="00131B4F" w:rsidP="00131B4F">
                            <w:pPr>
                              <w:rPr>
                                <w:lang w:val="en-US"/>
                              </w:rPr>
                            </w:pPr>
                          </w:p>
                          <w:p w14:paraId="4A62BE8E" w14:textId="77777777" w:rsidR="00131B4F" w:rsidRDefault="00131B4F" w:rsidP="00131B4F">
                            <w:pPr>
                              <w:rPr>
                                <w:lang w:val="en-US"/>
                              </w:rPr>
                            </w:pPr>
                          </w:p>
                          <w:p w14:paraId="49351D76" w14:textId="77777777" w:rsidR="00131B4F" w:rsidRDefault="00131B4F" w:rsidP="00131B4F">
                            <w:pPr>
                              <w:rPr>
                                <w:lang w:val="en-US"/>
                              </w:rPr>
                            </w:pPr>
                          </w:p>
                          <w:p w14:paraId="15B80EF0" w14:textId="77777777" w:rsidR="00131B4F" w:rsidRDefault="00131B4F" w:rsidP="00131B4F">
                            <w:pPr>
                              <w:rPr>
                                <w:lang w:val="en-US"/>
                              </w:rPr>
                            </w:pPr>
                          </w:p>
                          <w:p w14:paraId="5121C336" w14:textId="77777777" w:rsidR="00131B4F" w:rsidRDefault="00131B4F" w:rsidP="00131B4F">
                            <w:pPr>
                              <w:rPr>
                                <w:lang w:val="en-US"/>
                              </w:rPr>
                            </w:pPr>
                          </w:p>
                          <w:p w14:paraId="174AC709" w14:textId="77777777" w:rsidR="00131B4F" w:rsidRDefault="00131B4F" w:rsidP="00131B4F">
                            <w:pPr>
                              <w:rPr>
                                <w:lang w:val="en-US"/>
                              </w:rPr>
                            </w:pPr>
                          </w:p>
                          <w:p w14:paraId="2AC264A2" w14:textId="77777777" w:rsidR="00131B4F" w:rsidRDefault="00131B4F" w:rsidP="00131B4F">
                            <w:pPr>
                              <w:rPr>
                                <w:lang w:val="en-US"/>
                              </w:rPr>
                            </w:pPr>
                          </w:p>
                          <w:p w14:paraId="7E9B75D0" w14:textId="77777777" w:rsidR="00131B4F" w:rsidRDefault="00131B4F" w:rsidP="00131B4F">
                            <w:pPr>
                              <w:rPr>
                                <w:lang w:val="en-US"/>
                              </w:rPr>
                            </w:pPr>
                          </w:p>
                          <w:p w14:paraId="2D039A09" w14:textId="77777777" w:rsidR="00131B4F" w:rsidRDefault="00131B4F" w:rsidP="00131B4F">
                            <w:pPr>
                              <w:rPr>
                                <w:lang w:val="en-US"/>
                              </w:rPr>
                            </w:pPr>
                          </w:p>
                          <w:p w14:paraId="7E390D47" w14:textId="77777777" w:rsidR="00131B4F" w:rsidRDefault="00131B4F" w:rsidP="00131B4F">
                            <w:pPr>
                              <w:rPr>
                                <w:lang w:val="en-US"/>
                              </w:rPr>
                            </w:pPr>
                          </w:p>
                          <w:p w14:paraId="6DBF5DF8" w14:textId="77777777" w:rsidR="00131B4F" w:rsidRPr="000E69B6" w:rsidRDefault="00131B4F" w:rsidP="00131B4F">
                            <w:pPr>
                              <w:jc w:val="center"/>
                              <w:rPr>
                                <w:b/>
                                <w:sz w:val="32"/>
                                <w:lang w:val="en-US"/>
                              </w:rPr>
                            </w:pPr>
                            <w:r w:rsidRPr="000E69B6">
                              <w:rPr>
                                <w:b/>
                                <w:sz w:val="32"/>
                                <w:lang w:val="en-US"/>
                              </w:rPr>
                              <w:t>Question.</w:t>
                            </w:r>
                            <w:r>
                              <w:rPr>
                                <w:b/>
                                <w:sz w:val="32"/>
                                <w:lang w:val="en-US"/>
                              </w:rPr>
                              <w:t>6</w:t>
                            </w:r>
                          </w:p>
                          <w:p w14:paraId="6184D2A0" w14:textId="77777777" w:rsidR="00131B4F" w:rsidRPr="000E69B6" w:rsidRDefault="00131B4F" w:rsidP="00131B4F">
                            <w:pPr>
                              <w:jc w:val="center"/>
                              <w:rPr>
                                <w:b/>
                                <w:sz w:val="32"/>
                                <w:lang w:val="en-US"/>
                              </w:rPr>
                            </w:pPr>
                            <w:r>
                              <w:rPr>
                                <w:b/>
                                <w:sz w:val="32"/>
                                <w:lang w:val="en-US"/>
                              </w:rPr>
                              <w:t>Interviews</w:t>
                            </w:r>
                          </w:p>
                          <w:p w14:paraId="3F9134BE" w14:textId="77777777" w:rsidR="00131B4F" w:rsidRPr="00264E20" w:rsidRDefault="00131B4F" w:rsidP="00131B4F">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033" type="#_x0000_t202" style="position:absolute;margin-left:11.55pt;margin-top:100.65pt;width:571.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" filled="f" fillcolor="#f2f2f2" stroked="f" strokecolor="#f2f2f2">
                <v:textbox>
                  <w:txbxContent>
                    <w:p w14:paraId="3098F3C0" w14:textId="5E2060BC" w:rsidR="00131B4F" w:rsidRPr="00604001" w:rsidRDefault="00131B4F" w:rsidP="00131B4F">
                      <w:pPr>
                        <w:jc w:val="center"/>
                        <w:rPr>
                          <w:b/>
                          <w:sz w:val="36"/>
                          <w:szCs w:val="36"/>
                          <w:u w:val="single"/>
                          <w:lang w:val="en-US"/>
                        </w:rPr>
                      </w:pPr>
                      <w:r w:rsidRPr="00604001">
                        <w:rPr>
                          <w:b/>
                          <w:sz w:val="36"/>
                          <w:szCs w:val="36"/>
                          <w:u w:val="single"/>
                          <w:lang w:val="en-US"/>
                        </w:rPr>
                        <w:t>Q</w:t>
                      </w:r>
                      <w:r w:rsidR="0014772F">
                        <w:rPr>
                          <w:b/>
                          <w:sz w:val="36"/>
                          <w:szCs w:val="36"/>
                          <w:u w:val="single"/>
                          <w:lang w:val="en-US"/>
                        </w:rPr>
                        <w:t>uestion.3</w:t>
                      </w:r>
                    </w:p>
                    <w:p w14:paraId="76CBDA39" w14:textId="2CE8784F" w:rsidR="00131B4F" w:rsidRPr="000E69B6" w:rsidRDefault="00131B4F" w:rsidP="00131B4F">
                      <w:pPr>
                        <w:jc w:val="center"/>
                        <w:rPr>
                          <w:b/>
                          <w:sz w:val="32"/>
                          <w:lang w:val="en-US"/>
                        </w:rPr>
                      </w:pPr>
                      <w:r>
                        <w:rPr>
                          <w:b/>
                          <w:sz w:val="32"/>
                          <w:lang w:val="en-US"/>
                        </w:rPr>
                        <w:t>Questionnaire</w:t>
                      </w:r>
                    </w:p>
                    <w:p w14:paraId="057FB5DF" w14:textId="77777777" w:rsidR="00131B4F" w:rsidRDefault="00131B4F" w:rsidP="00131B4F">
                      <w:pPr>
                        <w:rPr>
                          <w:lang w:val="en-US"/>
                        </w:rPr>
                      </w:pPr>
                    </w:p>
                    <w:p w14:paraId="6D9A7486" w14:textId="77777777" w:rsidR="00F108C3" w:rsidRDefault="00F108C3" w:rsidP="00131B4F">
                      <w:pPr>
                        <w:rPr>
                          <w:lang w:val="en-US"/>
                        </w:rPr>
                      </w:pPr>
                      <w:r>
                        <w:rPr>
                          <w:lang w:val="en-US"/>
                        </w:rPr>
                        <w:t>We prepare questionnaire on Ride Hailing App and the link of questionnaires is given below:</w:t>
                      </w:r>
                    </w:p>
                    <w:p w14:paraId="2D73C816" w14:textId="77777777" w:rsidR="00F108C3" w:rsidRDefault="00F108C3" w:rsidP="00131B4F">
                      <w:pPr>
                        <w:rPr>
                          <w:lang w:val="en-US"/>
                        </w:rPr>
                      </w:pPr>
                    </w:p>
                    <w:p w14:paraId="0F70D48D" w14:textId="2DD00E04" w:rsidR="00131B4F" w:rsidRDefault="00DD3F52" w:rsidP="00131B4F">
                      <w:pPr>
                        <w:rPr>
                          <w:lang w:val="en-US"/>
                        </w:rPr>
                      </w:pPr>
                      <w:hyperlink r:id="rId14" w:history="1">
                        <w:r w:rsidR="00F108C3" w:rsidRPr="00B47126">
                          <w:rPr>
                            <w:rStyle w:val="Hyperlink"/>
                            <w:lang w:val="en-US"/>
                          </w:rPr>
                          <w:t>https://docs.google.com/forms/d/e/1FAIpQLSfZmE7JvrOTuc4GH4_5_jgF7S1aiJ1DhcgIIyli-D9gUjMZpQ/viewform?usp=pp_url</w:t>
                        </w:r>
                      </w:hyperlink>
                      <w:r w:rsidR="00F108C3">
                        <w:rPr>
                          <w:lang w:val="en-US"/>
                        </w:rPr>
                        <w:t xml:space="preserve"> </w:t>
                      </w:r>
                    </w:p>
                    <w:p w14:paraId="36018E1B" w14:textId="77777777" w:rsidR="00F108C3" w:rsidRDefault="00F108C3" w:rsidP="00131B4F">
                      <w:pPr>
                        <w:rPr>
                          <w:lang w:val="en-US"/>
                        </w:rPr>
                      </w:pPr>
                    </w:p>
                    <w:p w14:paraId="62DE9862" w14:textId="71C1B12D" w:rsidR="00F108C3" w:rsidRDefault="00F108C3" w:rsidP="00131B4F">
                      <w:pPr>
                        <w:rPr>
                          <w:lang w:val="en-US"/>
                        </w:rPr>
                      </w:pPr>
                      <w:r>
                        <w:rPr>
                          <w:lang w:val="en-US"/>
                        </w:rPr>
                        <w:t>We send this link to multiple people and receive following number of responses:</w:t>
                      </w:r>
                    </w:p>
                    <w:p w14:paraId="4000A96F" w14:textId="77777777" w:rsidR="00F108C3" w:rsidRDefault="00F108C3" w:rsidP="00131B4F">
                      <w:pPr>
                        <w:rPr>
                          <w:lang w:val="en-US"/>
                        </w:rPr>
                      </w:pPr>
                    </w:p>
                    <w:p w14:paraId="29F0B4A1" w14:textId="37BD7DE5" w:rsidR="00F108C3" w:rsidRDefault="00F108C3" w:rsidP="00131B4F">
                      <w:pPr>
                        <w:rPr>
                          <w:lang w:val="en-US"/>
                        </w:rPr>
                      </w:pPr>
                      <w:r>
                        <w:rPr>
                          <w:noProof/>
                          <w:lang w:val="en-US" w:eastAsia="en-US"/>
                        </w:rPr>
                        <w:drawing>
                          <wp:inline distT="0" distB="0" distL="0" distR="0" wp14:anchorId="7B938F62" wp14:editId="5315D507">
                            <wp:extent cx="7075170" cy="4086225"/>
                            <wp:effectExtent l="0" t="0" r="0" b="9525"/>
                            <wp:docPr id="195992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20346" name=""/>
                                    <pic:cNvPicPr/>
                                  </pic:nvPicPr>
                                  <pic:blipFill>
                                    <a:blip r:embed="rId12"/>
                                    <a:stretch>
                                      <a:fillRect/>
                                    </a:stretch>
                                  </pic:blipFill>
                                  <pic:spPr>
                                    <a:xfrm>
                                      <a:off x="0" y="0"/>
                                      <a:ext cx="7075170" cy="4086225"/>
                                    </a:xfrm>
                                    <a:prstGeom prst="rect">
                                      <a:avLst/>
                                    </a:prstGeom>
                                  </pic:spPr>
                                </pic:pic>
                              </a:graphicData>
                            </a:graphic>
                          </wp:inline>
                        </w:drawing>
                      </w:r>
                    </w:p>
                    <w:p w14:paraId="458322D5" w14:textId="77777777" w:rsidR="00F108C3" w:rsidRDefault="00F108C3" w:rsidP="00131B4F">
                      <w:pPr>
                        <w:rPr>
                          <w:lang w:val="en-US"/>
                        </w:rPr>
                      </w:pPr>
                    </w:p>
                    <w:p w14:paraId="3F6116E7" w14:textId="77777777" w:rsidR="00F108C3" w:rsidRDefault="00F108C3" w:rsidP="00131B4F">
                      <w:pPr>
                        <w:rPr>
                          <w:lang w:val="en-US"/>
                        </w:rPr>
                      </w:pPr>
                    </w:p>
                    <w:p w14:paraId="601795D4" w14:textId="3262E3B1" w:rsidR="00F108C3" w:rsidRDefault="00F108C3" w:rsidP="00131B4F">
                      <w:pPr>
                        <w:rPr>
                          <w:lang w:val="en-US"/>
                        </w:rPr>
                      </w:pPr>
                      <w:r>
                        <w:rPr>
                          <w:noProof/>
                          <w:lang w:val="en-US" w:eastAsia="en-US"/>
                        </w:rPr>
                        <w:drawing>
                          <wp:inline distT="0" distB="0" distL="0" distR="0" wp14:anchorId="16C5C469" wp14:editId="74D1E490">
                            <wp:extent cx="7075170" cy="2125345"/>
                            <wp:effectExtent l="0" t="0" r="0" b="8255"/>
                            <wp:docPr id="169883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34674" name=""/>
                                    <pic:cNvPicPr/>
                                  </pic:nvPicPr>
                                  <pic:blipFill>
                                    <a:blip r:embed="rId13"/>
                                    <a:stretch>
                                      <a:fillRect/>
                                    </a:stretch>
                                  </pic:blipFill>
                                  <pic:spPr>
                                    <a:xfrm>
                                      <a:off x="0" y="0"/>
                                      <a:ext cx="7075170" cy="2125345"/>
                                    </a:xfrm>
                                    <a:prstGeom prst="rect">
                                      <a:avLst/>
                                    </a:prstGeom>
                                  </pic:spPr>
                                </pic:pic>
                              </a:graphicData>
                            </a:graphic>
                          </wp:inline>
                        </w:drawing>
                      </w:r>
                    </w:p>
                    <w:p w14:paraId="7696E2F6" w14:textId="77777777" w:rsidR="00131B4F" w:rsidRDefault="00131B4F" w:rsidP="00131B4F">
                      <w:pPr>
                        <w:rPr>
                          <w:lang w:val="en-US"/>
                        </w:rPr>
                      </w:pPr>
                    </w:p>
                    <w:p w14:paraId="158DEAFC" w14:textId="77777777" w:rsidR="00131B4F" w:rsidRDefault="00131B4F" w:rsidP="00131B4F">
                      <w:pPr>
                        <w:rPr>
                          <w:lang w:val="en-US"/>
                        </w:rPr>
                      </w:pPr>
                    </w:p>
                    <w:p w14:paraId="007C8384" w14:textId="77777777" w:rsidR="00131B4F" w:rsidRDefault="00131B4F" w:rsidP="00131B4F">
                      <w:pPr>
                        <w:rPr>
                          <w:lang w:val="en-US"/>
                        </w:rPr>
                      </w:pPr>
                    </w:p>
                    <w:p w14:paraId="43CE1ABF" w14:textId="77777777" w:rsidR="00131B4F" w:rsidRDefault="00131B4F" w:rsidP="00131B4F">
                      <w:pPr>
                        <w:rPr>
                          <w:lang w:val="en-US"/>
                        </w:rPr>
                      </w:pPr>
                    </w:p>
                    <w:p w14:paraId="54E4E947" w14:textId="77777777" w:rsidR="00131B4F" w:rsidRDefault="00131B4F" w:rsidP="00131B4F">
                      <w:pPr>
                        <w:rPr>
                          <w:lang w:val="en-US"/>
                        </w:rPr>
                      </w:pPr>
                    </w:p>
                    <w:p w14:paraId="6CD63091" w14:textId="77777777" w:rsidR="00131B4F" w:rsidRDefault="00131B4F" w:rsidP="00131B4F">
                      <w:pPr>
                        <w:rPr>
                          <w:lang w:val="en-US"/>
                        </w:rPr>
                      </w:pPr>
                    </w:p>
                    <w:p w14:paraId="70121A77" w14:textId="77777777" w:rsidR="00131B4F" w:rsidRDefault="00131B4F" w:rsidP="00131B4F">
                      <w:pPr>
                        <w:rPr>
                          <w:lang w:val="en-US"/>
                        </w:rPr>
                      </w:pPr>
                    </w:p>
                    <w:p w14:paraId="018E47BD" w14:textId="77777777" w:rsidR="00131B4F" w:rsidRDefault="00131B4F" w:rsidP="00131B4F">
                      <w:pPr>
                        <w:rPr>
                          <w:lang w:val="en-US"/>
                        </w:rPr>
                      </w:pPr>
                    </w:p>
                    <w:p w14:paraId="4A62BE8E" w14:textId="77777777" w:rsidR="00131B4F" w:rsidRDefault="00131B4F" w:rsidP="00131B4F">
                      <w:pPr>
                        <w:rPr>
                          <w:lang w:val="en-US"/>
                        </w:rPr>
                      </w:pPr>
                    </w:p>
                    <w:p w14:paraId="49351D76" w14:textId="77777777" w:rsidR="00131B4F" w:rsidRDefault="00131B4F" w:rsidP="00131B4F">
                      <w:pPr>
                        <w:rPr>
                          <w:lang w:val="en-US"/>
                        </w:rPr>
                      </w:pPr>
                    </w:p>
                    <w:p w14:paraId="15B80EF0" w14:textId="77777777" w:rsidR="00131B4F" w:rsidRDefault="00131B4F" w:rsidP="00131B4F">
                      <w:pPr>
                        <w:rPr>
                          <w:lang w:val="en-US"/>
                        </w:rPr>
                      </w:pPr>
                    </w:p>
                    <w:p w14:paraId="5121C336" w14:textId="77777777" w:rsidR="00131B4F" w:rsidRDefault="00131B4F" w:rsidP="00131B4F">
                      <w:pPr>
                        <w:rPr>
                          <w:lang w:val="en-US"/>
                        </w:rPr>
                      </w:pPr>
                    </w:p>
                    <w:p w14:paraId="174AC709" w14:textId="77777777" w:rsidR="00131B4F" w:rsidRDefault="00131B4F" w:rsidP="00131B4F">
                      <w:pPr>
                        <w:rPr>
                          <w:lang w:val="en-US"/>
                        </w:rPr>
                      </w:pPr>
                    </w:p>
                    <w:p w14:paraId="2AC264A2" w14:textId="77777777" w:rsidR="00131B4F" w:rsidRDefault="00131B4F" w:rsidP="00131B4F">
                      <w:pPr>
                        <w:rPr>
                          <w:lang w:val="en-US"/>
                        </w:rPr>
                      </w:pPr>
                    </w:p>
                    <w:p w14:paraId="7E9B75D0" w14:textId="77777777" w:rsidR="00131B4F" w:rsidRDefault="00131B4F" w:rsidP="00131B4F">
                      <w:pPr>
                        <w:rPr>
                          <w:lang w:val="en-US"/>
                        </w:rPr>
                      </w:pPr>
                    </w:p>
                    <w:p w14:paraId="2D039A09" w14:textId="77777777" w:rsidR="00131B4F" w:rsidRDefault="00131B4F" w:rsidP="00131B4F">
                      <w:pPr>
                        <w:rPr>
                          <w:lang w:val="en-US"/>
                        </w:rPr>
                      </w:pPr>
                    </w:p>
                    <w:p w14:paraId="7E390D47" w14:textId="77777777" w:rsidR="00131B4F" w:rsidRDefault="00131B4F" w:rsidP="00131B4F">
                      <w:pPr>
                        <w:rPr>
                          <w:lang w:val="en-US"/>
                        </w:rPr>
                      </w:pPr>
                    </w:p>
                    <w:p w14:paraId="6DBF5DF8" w14:textId="77777777" w:rsidR="00131B4F" w:rsidRPr="000E69B6" w:rsidRDefault="00131B4F" w:rsidP="00131B4F">
                      <w:pPr>
                        <w:jc w:val="center"/>
                        <w:rPr>
                          <w:b/>
                          <w:sz w:val="32"/>
                          <w:lang w:val="en-US"/>
                        </w:rPr>
                      </w:pPr>
                      <w:r w:rsidRPr="000E69B6">
                        <w:rPr>
                          <w:b/>
                          <w:sz w:val="32"/>
                          <w:lang w:val="en-US"/>
                        </w:rPr>
                        <w:t>Question.</w:t>
                      </w:r>
                      <w:r>
                        <w:rPr>
                          <w:b/>
                          <w:sz w:val="32"/>
                          <w:lang w:val="en-US"/>
                        </w:rPr>
                        <w:t>6</w:t>
                      </w:r>
                    </w:p>
                    <w:p w14:paraId="6184D2A0" w14:textId="77777777" w:rsidR="00131B4F" w:rsidRPr="000E69B6" w:rsidRDefault="00131B4F" w:rsidP="00131B4F">
                      <w:pPr>
                        <w:jc w:val="center"/>
                        <w:rPr>
                          <w:b/>
                          <w:sz w:val="32"/>
                          <w:lang w:val="en-US"/>
                        </w:rPr>
                      </w:pPr>
                      <w:r>
                        <w:rPr>
                          <w:b/>
                          <w:sz w:val="32"/>
                          <w:lang w:val="en-US"/>
                        </w:rPr>
                        <w:t>Interviews</w:t>
                      </w:r>
                    </w:p>
                    <w:p w14:paraId="3F9134BE" w14:textId="77777777" w:rsidR="00131B4F" w:rsidRPr="00264E20" w:rsidRDefault="00131B4F" w:rsidP="00131B4F">
                      <w:pPr>
                        <w:rPr>
                          <w:lang w:val="en-US"/>
                        </w:rPr>
                      </w:pPr>
                    </w:p>
                  </w:txbxContent>
                </v:textbox>
              </v:shape>
            </w:pict>
          </mc:Fallback>
        </mc:AlternateContent>
      </w:r>
      <w:r>
        <w:rPr>
          <w:noProof/>
          <w:lang w:val="en-US" w:eastAsia="en-US"/>
        </w:rPr>
        <w:drawing>
          <wp:anchor distT="0" distB="0" distL="114300" distR="114300" simplePos="0" relativeHeight="251670528" behindDoc="1" locked="0" layoutInCell="1" allowOverlap="1" wp14:anchorId="55B4FB15" wp14:editId="1B114327">
            <wp:simplePos x="0" y="0"/>
            <wp:positionH relativeFrom="column">
              <wp:posOffset>-157655</wp:posOffset>
            </wp:positionH>
            <wp:positionV relativeFrom="paragraph">
              <wp:posOffset>-678180</wp:posOffset>
            </wp:positionV>
            <wp:extent cx="7886700" cy="5058410"/>
            <wp:effectExtent l="0" t="0" r="0" b="8890"/>
            <wp:wrapNone/>
            <wp:docPr id="9" name="Picture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7459A917" w14:textId="77777777" w:rsidR="00131B4F" w:rsidRDefault="00131B4F" w:rsidP="00131B4F">
      <w:pPr>
        <w:rPr>
          <w:lang w:val="en-US"/>
        </w:rPr>
      </w:pPr>
      <w:r>
        <w:rPr>
          <w:noProof/>
          <w:lang w:val="en-US" w:eastAsia="en-US"/>
        </w:rPr>
        <w:lastRenderedPageBreak/>
        <w:drawing>
          <wp:anchor distT="0" distB="0" distL="114300" distR="114300" simplePos="0" relativeHeight="251674624" behindDoc="1" locked="0" layoutInCell="1" allowOverlap="1" wp14:anchorId="0049DF93" wp14:editId="2D12CAEB">
            <wp:simplePos x="0" y="0"/>
            <wp:positionH relativeFrom="column">
              <wp:posOffset>-5080</wp:posOffset>
            </wp:positionH>
            <wp:positionV relativeFrom="paragraph">
              <wp:posOffset>-694055</wp:posOffset>
            </wp:positionV>
            <wp:extent cx="7886700" cy="5058410"/>
            <wp:effectExtent l="0" t="0" r="0" b="8890"/>
            <wp:wrapNone/>
            <wp:docPr id="12" name="Picture 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B8DF8A" w14:textId="77777777" w:rsidR="00131B4F" w:rsidRDefault="00131B4F">
      <w:pPr>
        <w:rPr>
          <w:lang w:val="en-US"/>
        </w:rPr>
      </w:pPr>
      <w:r>
        <w:rPr>
          <w:noProof/>
          <w:lang w:val="en-US" w:eastAsia="en-US"/>
        </w:rPr>
        <mc:AlternateContent>
          <mc:Choice Requires="wps">
            <w:drawing>
              <wp:anchor distT="0" distB="0" distL="114300" distR="114300" simplePos="0" relativeHeight="251676672" behindDoc="0" locked="0" layoutInCell="1" allowOverlap="1" wp14:anchorId="44FF5BE9" wp14:editId="1375C6E6">
                <wp:simplePos x="0" y="0"/>
                <wp:positionH relativeFrom="column">
                  <wp:posOffset>130175</wp:posOffset>
                </wp:positionH>
                <wp:positionV relativeFrom="paragraph">
                  <wp:posOffset>1061720</wp:posOffset>
                </wp:positionV>
                <wp:extent cx="7258050" cy="7905750"/>
                <wp:effectExtent l="0" t="0" r="0" b="0"/>
                <wp:wrapNone/>
                <wp:docPr id="13"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03CB2D93" w14:textId="0CFF6AA4" w:rsidR="00131B4F" w:rsidRPr="0014772F" w:rsidRDefault="00131B4F" w:rsidP="00131B4F">
                            <w:pPr>
                              <w:jc w:val="center"/>
                              <w:rPr>
                                <w:b/>
                                <w:sz w:val="36"/>
                                <w:u w:val="single"/>
                                <w:lang w:val="en-US"/>
                              </w:rPr>
                            </w:pPr>
                            <w:r w:rsidRPr="0014772F">
                              <w:rPr>
                                <w:b/>
                                <w:sz w:val="36"/>
                                <w:u w:val="single"/>
                                <w:lang w:val="en-US"/>
                              </w:rPr>
                              <w:t>Question.</w:t>
                            </w:r>
                            <w:r w:rsidR="0014772F" w:rsidRPr="0014772F">
                              <w:rPr>
                                <w:b/>
                                <w:sz w:val="36"/>
                                <w:u w:val="single"/>
                                <w:lang w:val="en-US"/>
                              </w:rPr>
                              <w:t>5</w:t>
                            </w:r>
                          </w:p>
                          <w:p w14:paraId="24A00711" w14:textId="77777777" w:rsidR="00131B4F" w:rsidRPr="000E69B6" w:rsidRDefault="00131B4F" w:rsidP="00131B4F">
                            <w:pPr>
                              <w:jc w:val="center"/>
                              <w:rPr>
                                <w:b/>
                                <w:sz w:val="32"/>
                                <w:lang w:val="en-US"/>
                              </w:rPr>
                            </w:pPr>
                            <w:r>
                              <w:rPr>
                                <w:b/>
                                <w:sz w:val="32"/>
                                <w:lang w:val="en-US"/>
                              </w:rPr>
                              <w:t>Analyze Data</w:t>
                            </w:r>
                          </w:p>
                          <w:p w14:paraId="2A3BE687" w14:textId="77777777" w:rsidR="00131B4F" w:rsidRDefault="00131B4F" w:rsidP="00131B4F">
                            <w:pPr>
                              <w:rPr>
                                <w:lang w:val="en-US"/>
                              </w:rPr>
                            </w:pPr>
                          </w:p>
                          <w:p w14:paraId="57078A3B" w14:textId="77777777" w:rsidR="00131B4F" w:rsidRDefault="00131B4F" w:rsidP="00131B4F">
                            <w:pPr>
                              <w:rPr>
                                <w:lang w:val="en-US"/>
                              </w:rPr>
                            </w:pPr>
                          </w:p>
                          <w:p w14:paraId="574ED452" w14:textId="77777777" w:rsidR="00131B4F" w:rsidRDefault="00131B4F" w:rsidP="00131B4F">
                            <w:pPr>
                              <w:rPr>
                                <w:lang w:val="en-US"/>
                              </w:rPr>
                            </w:pPr>
                          </w:p>
                          <w:p w14:paraId="0634344B" w14:textId="1B2A26AA" w:rsidR="00131B4F" w:rsidRDefault="00F108C3" w:rsidP="00131B4F">
                            <w:pPr>
                              <w:rPr>
                                <w:lang w:val="en-US"/>
                              </w:rPr>
                            </w:pPr>
                            <w:r>
                              <w:rPr>
                                <w:noProof/>
                                <w:lang w:val="en-US" w:eastAsia="en-US"/>
                              </w:rPr>
                              <w:drawing>
                                <wp:inline distT="0" distB="0" distL="0" distR="0" wp14:anchorId="45344E12" wp14:editId="18D0589B">
                                  <wp:extent cx="7075170" cy="3359785"/>
                                  <wp:effectExtent l="0" t="0" r="0" b="0"/>
                                  <wp:docPr id="2051919104" name="Picture 1" descr="Forms response chart. Question title: Name.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Name. Number of responses: 40 respons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75170" cy="3359785"/>
                                          </a:xfrm>
                                          <a:prstGeom prst="rect">
                                            <a:avLst/>
                                          </a:prstGeom>
                                          <a:noFill/>
                                          <a:ln>
                                            <a:noFill/>
                                          </a:ln>
                                        </pic:spPr>
                                      </pic:pic>
                                    </a:graphicData>
                                  </a:graphic>
                                </wp:inline>
                              </w:drawing>
                            </w:r>
                          </w:p>
                          <w:p w14:paraId="403B29F8" w14:textId="6137074A" w:rsidR="00F108C3" w:rsidRDefault="00F108C3" w:rsidP="00131B4F">
                            <w:pPr>
                              <w:rPr>
                                <w:lang w:val="en-US"/>
                              </w:rPr>
                            </w:pPr>
                            <w:r>
                              <w:rPr>
                                <w:noProof/>
                                <w:lang w:val="en-US" w:eastAsia="en-US"/>
                              </w:rPr>
                              <w:drawing>
                                <wp:inline distT="0" distB="0" distL="0" distR="0" wp14:anchorId="75C079FC" wp14:editId="54E0E6AA">
                                  <wp:extent cx="7075170" cy="3359785"/>
                                  <wp:effectExtent l="0" t="0" r="0" b="0"/>
                                  <wp:docPr id="1555440995" name="Picture 2" descr="Forms response chart. Question title: Age .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ge . Number of responses: 40 respons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75170" cy="3359785"/>
                                          </a:xfrm>
                                          <a:prstGeom prst="rect">
                                            <a:avLst/>
                                          </a:prstGeom>
                                          <a:noFill/>
                                          <a:ln>
                                            <a:noFill/>
                                          </a:ln>
                                        </pic:spPr>
                                      </pic:pic>
                                    </a:graphicData>
                                  </a:graphic>
                                </wp:inline>
                              </w:drawing>
                            </w:r>
                          </w:p>
                          <w:p w14:paraId="73457F69" w14:textId="77777777" w:rsidR="00F108C3" w:rsidRDefault="00F108C3" w:rsidP="00131B4F">
                            <w:pPr>
                              <w:rPr>
                                <w:lang w:val="en-US"/>
                              </w:rPr>
                            </w:pPr>
                          </w:p>
                          <w:p w14:paraId="642473C9" w14:textId="4F6BBEF5" w:rsidR="00F108C3" w:rsidRDefault="00F108C3" w:rsidP="00131B4F">
                            <w:pPr>
                              <w:rPr>
                                <w:lang w:val="en-US"/>
                              </w:rPr>
                            </w:pPr>
                            <w:r>
                              <w:rPr>
                                <w:noProof/>
                                <w:lang w:val="en-US" w:eastAsia="en-US"/>
                              </w:rPr>
                              <w:drawing>
                                <wp:inline distT="0" distB="0" distL="0" distR="0" wp14:anchorId="117ACC9C" wp14:editId="6DA5AE92">
                                  <wp:extent cx="7075170" cy="3359785"/>
                                  <wp:effectExtent l="0" t="0" r="0" b="0"/>
                                  <wp:docPr id="1526794313" name="Picture 3" descr="Forms response chart. Question title: Education.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Education. Number of responses: 40 respons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5170" cy="3359785"/>
                                          </a:xfrm>
                                          <a:prstGeom prst="rect">
                                            <a:avLst/>
                                          </a:prstGeom>
                                          <a:noFill/>
                                          <a:ln>
                                            <a:noFill/>
                                          </a:ln>
                                        </pic:spPr>
                                      </pic:pic>
                                    </a:graphicData>
                                  </a:graphic>
                                </wp:inline>
                              </w:drawing>
                            </w:r>
                          </w:p>
                          <w:p w14:paraId="1BC6E74E" w14:textId="77777777" w:rsidR="00131B4F" w:rsidRDefault="00131B4F" w:rsidP="00131B4F">
                            <w:pPr>
                              <w:rPr>
                                <w:lang w:val="en-US"/>
                              </w:rPr>
                            </w:pPr>
                          </w:p>
                          <w:p w14:paraId="38A46ECF" w14:textId="77777777" w:rsidR="00131B4F" w:rsidRDefault="00131B4F" w:rsidP="00131B4F">
                            <w:pPr>
                              <w:rPr>
                                <w:lang w:val="en-US"/>
                              </w:rPr>
                            </w:pPr>
                          </w:p>
                          <w:p w14:paraId="173BBC04" w14:textId="77777777" w:rsidR="00131B4F" w:rsidRDefault="00131B4F" w:rsidP="00131B4F">
                            <w:pPr>
                              <w:rPr>
                                <w:lang w:val="en-US"/>
                              </w:rPr>
                            </w:pPr>
                          </w:p>
                          <w:p w14:paraId="69A89D7F" w14:textId="77777777" w:rsidR="00131B4F" w:rsidRDefault="00131B4F" w:rsidP="00131B4F">
                            <w:pPr>
                              <w:rPr>
                                <w:lang w:val="en-US"/>
                              </w:rPr>
                            </w:pPr>
                          </w:p>
                          <w:p w14:paraId="04AF0C3F" w14:textId="77777777" w:rsidR="00131B4F" w:rsidRDefault="00131B4F" w:rsidP="00131B4F">
                            <w:pPr>
                              <w:rPr>
                                <w:lang w:val="en-US"/>
                              </w:rPr>
                            </w:pPr>
                          </w:p>
                          <w:p w14:paraId="4A759112" w14:textId="77777777" w:rsidR="00131B4F" w:rsidRDefault="00131B4F" w:rsidP="00131B4F">
                            <w:pPr>
                              <w:rPr>
                                <w:lang w:val="en-US"/>
                              </w:rPr>
                            </w:pPr>
                          </w:p>
                          <w:p w14:paraId="1B4B449F" w14:textId="77777777" w:rsidR="00131B4F" w:rsidRDefault="00131B4F" w:rsidP="00131B4F">
                            <w:pPr>
                              <w:rPr>
                                <w:lang w:val="en-US"/>
                              </w:rPr>
                            </w:pPr>
                          </w:p>
                          <w:p w14:paraId="31943C83" w14:textId="77777777" w:rsidR="00131B4F" w:rsidRDefault="00131B4F" w:rsidP="00131B4F">
                            <w:pPr>
                              <w:rPr>
                                <w:lang w:val="en-US"/>
                              </w:rPr>
                            </w:pPr>
                          </w:p>
                          <w:p w14:paraId="1EE242A3" w14:textId="77777777" w:rsidR="00131B4F" w:rsidRDefault="00131B4F" w:rsidP="00131B4F">
                            <w:pPr>
                              <w:rPr>
                                <w:lang w:val="en-US"/>
                              </w:rPr>
                            </w:pPr>
                          </w:p>
                          <w:p w14:paraId="692320E8" w14:textId="77777777" w:rsidR="00131B4F" w:rsidRDefault="00131B4F" w:rsidP="00131B4F">
                            <w:pPr>
                              <w:rPr>
                                <w:lang w:val="en-US"/>
                              </w:rPr>
                            </w:pPr>
                          </w:p>
                          <w:p w14:paraId="03B25F3E" w14:textId="77777777" w:rsidR="00131B4F" w:rsidRDefault="00131B4F" w:rsidP="00131B4F">
                            <w:pPr>
                              <w:rPr>
                                <w:lang w:val="en-US"/>
                              </w:rPr>
                            </w:pPr>
                          </w:p>
                          <w:p w14:paraId="6CFC83C5" w14:textId="77777777" w:rsidR="00131B4F" w:rsidRDefault="00131B4F" w:rsidP="00131B4F">
                            <w:pPr>
                              <w:rPr>
                                <w:lang w:val="en-US"/>
                              </w:rPr>
                            </w:pPr>
                          </w:p>
                          <w:p w14:paraId="2E5809E3" w14:textId="77777777" w:rsidR="00131B4F" w:rsidRDefault="00131B4F" w:rsidP="00131B4F">
                            <w:pPr>
                              <w:rPr>
                                <w:lang w:val="en-US"/>
                              </w:rPr>
                            </w:pPr>
                          </w:p>
                          <w:p w14:paraId="028023E8" w14:textId="77777777" w:rsidR="00131B4F" w:rsidRDefault="00131B4F" w:rsidP="00131B4F">
                            <w:pPr>
                              <w:rPr>
                                <w:lang w:val="en-US"/>
                              </w:rPr>
                            </w:pPr>
                          </w:p>
                          <w:p w14:paraId="08EE37FA" w14:textId="77777777" w:rsidR="00131B4F" w:rsidRDefault="00131B4F" w:rsidP="00131B4F">
                            <w:pPr>
                              <w:rPr>
                                <w:lang w:val="en-US"/>
                              </w:rPr>
                            </w:pPr>
                          </w:p>
                          <w:p w14:paraId="35E62A3F" w14:textId="77777777" w:rsidR="00131B4F" w:rsidRPr="00264E20" w:rsidRDefault="00131B4F" w:rsidP="00131B4F">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10.25pt;margin-top:83.6pt;width:571.5pt;height:6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" filled="f" fillcolor="#f2f2f2" stroked="f" strokecolor="#f2f2f2">
                <v:textbox>
                  <w:txbxContent>
                    <w:p w14:paraId="03CB2D93" w14:textId="0CFF6AA4" w:rsidR="00131B4F" w:rsidRPr="0014772F" w:rsidRDefault="00131B4F" w:rsidP="00131B4F">
                      <w:pPr>
                        <w:jc w:val="center"/>
                        <w:rPr>
                          <w:b/>
                          <w:sz w:val="36"/>
                          <w:u w:val="single"/>
                          <w:lang w:val="en-US"/>
                        </w:rPr>
                      </w:pPr>
                      <w:r w:rsidRPr="0014772F">
                        <w:rPr>
                          <w:b/>
                          <w:sz w:val="36"/>
                          <w:u w:val="single"/>
                          <w:lang w:val="en-US"/>
                        </w:rPr>
                        <w:t>Question.</w:t>
                      </w:r>
                      <w:r w:rsidR="0014772F" w:rsidRPr="0014772F">
                        <w:rPr>
                          <w:b/>
                          <w:sz w:val="36"/>
                          <w:u w:val="single"/>
                          <w:lang w:val="en-US"/>
                        </w:rPr>
                        <w:t>5</w:t>
                      </w:r>
                    </w:p>
                    <w:p w14:paraId="24A00711" w14:textId="77777777" w:rsidR="00131B4F" w:rsidRPr="000E69B6" w:rsidRDefault="00131B4F" w:rsidP="00131B4F">
                      <w:pPr>
                        <w:jc w:val="center"/>
                        <w:rPr>
                          <w:b/>
                          <w:sz w:val="32"/>
                          <w:lang w:val="en-US"/>
                        </w:rPr>
                      </w:pPr>
                      <w:r>
                        <w:rPr>
                          <w:b/>
                          <w:sz w:val="32"/>
                          <w:lang w:val="en-US"/>
                        </w:rPr>
                        <w:t>Analyze Data</w:t>
                      </w:r>
                    </w:p>
                    <w:p w14:paraId="2A3BE687" w14:textId="77777777" w:rsidR="00131B4F" w:rsidRDefault="00131B4F" w:rsidP="00131B4F">
                      <w:pPr>
                        <w:rPr>
                          <w:lang w:val="en-US"/>
                        </w:rPr>
                      </w:pPr>
                    </w:p>
                    <w:p w14:paraId="57078A3B" w14:textId="77777777" w:rsidR="00131B4F" w:rsidRDefault="00131B4F" w:rsidP="00131B4F">
                      <w:pPr>
                        <w:rPr>
                          <w:lang w:val="en-US"/>
                        </w:rPr>
                      </w:pPr>
                    </w:p>
                    <w:p w14:paraId="574ED452" w14:textId="77777777" w:rsidR="00131B4F" w:rsidRDefault="00131B4F" w:rsidP="00131B4F">
                      <w:pPr>
                        <w:rPr>
                          <w:lang w:val="en-US"/>
                        </w:rPr>
                      </w:pPr>
                    </w:p>
                    <w:p w14:paraId="0634344B" w14:textId="1B2A26AA" w:rsidR="00131B4F" w:rsidRDefault="00F108C3" w:rsidP="00131B4F">
                      <w:pPr>
                        <w:rPr>
                          <w:lang w:val="en-US"/>
                        </w:rPr>
                      </w:pPr>
                      <w:r>
                        <w:rPr>
                          <w:noProof/>
                          <w:lang w:val="en-US" w:eastAsia="en-US"/>
                        </w:rPr>
                        <w:drawing>
                          <wp:inline distT="0" distB="0" distL="0" distR="0" wp14:anchorId="45344E12" wp14:editId="18D0589B">
                            <wp:extent cx="7075170" cy="3359785"/>
                            <wp:effectExtent l="0" t="0" r="0" b="0"/>
                            <wp:docPr id="2051919104" name="Picture 1" descr="Forms response chart. Question title: Name.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Name. Number of responses: 40 respons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75170" cy="3359785"/>
                                    </a:xfrm>
                                    <a:prstGeom prst="rect">
                                      <a:avLst/>
                                    </a:prstGeom>
                                    <a:noFill/>
                                    <a:ln>
                                      <a:noFill/>
                                    </a:ln>
                                  </pic:spPr>
                                </pic:pic>
                              </a:graphicData>
                            </a:graphic>
                          </wp:inline>
                        </w:drawing>
                      </w:r>
                    </w:p>
                    <w:p w14:paraId="403B29F8" w14:textId="6137074A" w:rsidR="00F108C3" w:rsidRDefault="00F108C3" w:rsidP="00131B4F">
                      <w:pPr>
                        <w:rPr>
                          <w:lang w:val="en-US"/>
                        </w:rPr>
                      </w:pPr>
                      <w:r>
                        <w:rPr>
                          <w:noProof/>
                          <w:lang w:val="en-US" w:eastAsia="en-US"/>
                        </w:rPr>
                        <w:drawing>
                          <wp:inline distT="0" distB="0" distL="0" distR="0" wp14:anchorId="75C079FC" wp14:editId="54E0E6AA">
                            <wp:extent cx="7075170" cy="3359785"/>
                            <wp:effectExtent l="0" t="0" r="0" b="0"/>
                            <wp:docPr id="1555440995" name="Picture 2" descr="Forms response chart. Question title: Age .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ge . Number of responses: 40 respons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75170" cy="3359785"/>
                                    </a:xfrm>
                                    <a:prstGeom prst="rect">
                                      <a:avLst/>
                                    </a:prstGeom>
                                    <a:noFill/>
                                    <a:ln>
                                      <a:noFill/>
                                    </a:ln>
                                  </pic:spPr>
                                </pic:pic>
                              </a:graphicData>
                            </a:graphic>
                          </wp:inline>
                        </w:drawing>
                      </w:r>
                    </w:p>
                    <w:p w14:paraId="73457F69" w14:textId="77777777" w:rsidR="00F108C3" w:rsidRDefault="00F108C3" w:rsidP="00131B4F">
                      <w:pPr>
                        <w:rPr>
                          <w:lang w:val="en-US"/>
                        </w:rPr>
                      </w:pPr>
                    </w:p>
                    <w:p w14:paraId="642473C9" w14:textId="4F6BBEF5" w:rsidR="00F108C3" w:rsidRDefault="00F108C3" w:rsidP="00131B4F">
                      <w:pPr>
                        <w:rPr>
                          <w:lang w:val="en-US"/>
                        </w:rPr>
                      </w:pPr>
                      <w:r>
                        <w:rPr>
                          <w:noProof/>
                          <w:lang w:val="en-US" w:eastAsia="en-US"/>
                        </w:rPr>
                        <w:drawing>
                          <wp:inline distT="0" distB="0" distL="0" distR="0" wp14:anchorId="117ACC9C" wp14:editId="6DA5AE92">
                            <wp:extent cx="7075170" cy="3359785"/>
                            <wp:effectExtent l="0" t="0" r="0" b="0"/>
                            <wp:docPr id="1526794313" name="Picture 3" descr="Forms response chart. Question title: Education.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Education. Number of responses: 40 respons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5170" cy="3359785"/>
                                    </a:xfrm>
                                    <a:prstGeom prst="rect">
                                      <a:avLst/>
                                    </a:prstGeom>
                                    <a:noFill/>
                                    <a:ln>
                                      <a:noFill/>
                                    </a:ln>
                                  </pic:spPr>
                                </pic:pic>
                              </a:graphicData>
                            </a:graphic>
                          </wp:inline>
                        </w:drawing>
                      </w:r>
                    </w:p>
                    <w:p w14:paraId="1BC6E74E" w14:textId="77777777" w:rsidR="00131B4F" w:rsidRDefault="00131B4F" w:rsidP="00131B4F">
                      <w:pPr>
                        <w:rPr>
                          <w:lang w:val="en-US"/>
                        </w:rPr>
                      </w:pPr>
                    </w:p>
                    <w:p w14:paraId="38A46ECF" w14:textId="77777777" w:rsidR="00131B4F" w:rsidRDefault="00131B4F" w:rsidP="00131B4F">
                      <w:pPr>
                        <w:rPr>
                          <w:lang w:val="en-US"/>
                        </w:rPr>
                      </w:pPr>
                    </w:p>
                    <w:p w14:paraId="173BBC04" w14:textId="77777777" w:rsidR="00131B4F" w:rsidRDefault="00131B4F" w:rsidP="00131B4F">
                      <w:pPr>
                        <w:rPr>
                          <w:lang w:val="en-US"/>
                        </w:rPr>
                      </w:pPr>
                    </w:p>
                    <w:p w14:paraId="69A89D7F" w14:textId="77777777" w:rsidR="00131B4F" w:rsidRDefault="00131B4F" w:rsidP="00131B4F">
                      <w:pPr>
                        <w:rPr>
                          <w:lang w:val="en-US"/>
                        </w:rPr>
                      </w:pPr>
                    </w:p>
                    <w:p w14:paraId="04AF0C3F" w14:textId="77777777" w:rsidR="00131B4F" w:rsidRDefault="00131B4F" w:rsidP="00131B4F">
                      <w:pPr>
                        <w:rPr>
                          <w:lang w:val="en-US"/>
                        </w:rPr>
                      </w:pPr>
                    </w:p>
                    <w:p w14:paraId="4A759112" w14:textId="77777777" w:rsidR="00131B4F" w:rsidRDefault="00131B4F" w:rsidP="00131B4F">
                      <w:pPr>
                        <w:rPr>
                          <w:lang w:val="en-US"/>
                        </w:rPr>
                      </w:pPr>
                    </w:p>
                    <w:p w14:paraId="1B4B449F" w14:textId="77777777" w:rsidR="00131B4F" w:rsidRDefault="00131B4F" w:rsidP="00131B4F">
                      <w:pPr>
                        <w:rPr>
                          <w:lang w:val="en-US"/>
                        </w:rPr>
                      </w:pPr>
                    </w:p>
                    <w:p w14:paraId="31943C83" w14:textId="77777777" w:rsidR="00131B4F" w:rsidRDefault="00131B4F" w:rsidP="00131B4F">
                      <w:pPr>
                        <w:rPr>
                          <w:lang w:val="en-US"/>
                        </w:rPr>
                      </w:pPr>
                    </w:p>
                    <w:p w14:paraId="1EE242A3" w14:textId="77777777" w:rsidR="00131B4F" w:rsidRDefault="00131B4F" w:rsidP="00131B4F">
                      <w:pPr>
                        <w:rPr>
                          <w:lang w:val="en-US"/>
                        </w:rPr>
                      </w:pPr>
                    </w:p>
                    <w:p w14:paraId="692320E8" w14:textId="77777777" w:rsidR="00131B4F" w:rsidRDefault="00131B4F" w:rsidP="00131B4F">
                      <w:pPr>
                        <w:rPr>
                          <w:lang w:val="en-US"/>
                        </w:rPr>
                      </w:pPr>
                    </w:p>
                    <w:p w14:paraId="03B25F3E" w14:textId="77777777" w:rsidR="00131B4F" w:rsidRDefault="00131B4F" w:rsidP="00131B4F">
                      <w:pPr>
                        <w:rPr>
                          <w:lang w:val="en-US"/>
                        </w:rPr>
                      </w:pPr>
                    </w:p>
                    <w:p w14:paraId="6CFC83C5" w14:textId="77777777" w:rsidR="00131B4F" w:rsidRDefault="00131B4F" w:rsidP="00131B4F">
                      <w:pPr>
                        <w:rPr>
                          <w:lang w:val="en-US"/>
                        </w:rPr>
                      </w:pPr>
                    </w:p>
                    <w:p w14:paraId="2E5809E3" w14:textId="77777777" w:rsidR="00131B4F" w:rsidRDefault="00131B4F" w:rsidP="00131B4F">
                      <w:pPr>
                        <w:rPr>
                          <w:lang w:val="en-US"/>
                        </w:rPr>
                      </w:pPr>
                    </w:p>
                    <w:p w14:paraId="028023E8" w14:textId="77777777" w:rsidR="00131B4F" w:rsidRDefault="00131B4F" w:rsidP="00131B4F">
                      <w:pPr>
                        <w:rPr>
                          <w:lang w:val="en-US"/>
                        </w:rPr>
                      </w:pPr>
                    </w:p>
                    <w:p w14:paraId="08EE37FA" w14:textId="77777777" w:rsidR="00131B4F" w:rsidRDefault="00131B4F" w:rsidP="00131B4F">
                      <w:pPr>
                        <w:rPr>
                          <w:lang w:val="en-US"/>
                        </w:rPr>
                      </w:pPr>
                    </w:p>
                    <w:p w14:paraId="35E62A3F" w14:textId="77777777" w:rsidR="00131B4F" w:rsidRPr="00264E20" w:rsidRDefault="00131B4F" w:rsidP="00131B4F">
                      <w:pPr>
                        <w:rPr>
                          <w:lang w:val="en-US"/>
                        </w:rPr>
                      </w:pPr>
                    </w:p>
                  </w:txbxContent>
                </v:textbox>
              </v:shape>
            </w:pict>
          </mc:Fallback>
        </mc:AlternateContent>
      </w:r>
      <w:r>
        <w:rPr>
          <w:lang w:val="en-US"/>
        </w:rPr>
        <w:br w:type="page"/>
      </w:r>
    </w:p>
    <w:p w14:paraId="05647CE4" w14:textId="77777777" w:rsidR="00131B4F" w:rsidRDefault="00131B4F" w:rsidP="00131B4F">
      <w:pPr>
        <w:rPr>
          <w:lang w:val="en-US"/>
        </w:rPr>
      </w:pPr>
      <w:r>
        <w:rPr>
          <w:noProof/>
          <w:lang w:val="en-US" w:eastAsia="en-US"/>
        </w:rPr>
        <w:lastRenderedPageBreak/>
        <w:drawing>
          <wp:anchor distT="0" distB="0" distL="114300" distR="114300" simplePos="0" relativeHeight="251678720" behindDoc="1" locked="0" layoutInCell="1" allowOverlap="1" wp14:anchorId="285C2372" wp14:editId="71C8A799">
            <wp:simplePos x="0" y="0"/>
            <wp:positionH relativeFrom="column">
              <wp:posOffset>-20955</wp:posOffset>
            </wp:positionH>
            <wp:positionV relativeFrom="paragraph">
              <wp:posOffset>-709930</wp:posOffset>
            </wp:positionV>
            <wp:extent cx="7886700" cy="5058410"/>
            <wp:effectExtent l="0" t="0" r="0" b="8890"/>
            <wp:wrapNone/>
            <wp:docPr id="14" name="Picture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7DC70" w14:textId="77777777" w:rsidR="00131B4F" w:rsidRDefault="00131B4F">
      <w:pPr>
        <w:rPr>
          <w:lang w:val="en-US"/>
        </w:rPr>
      </w:pPr>
      <w:r>
        <w:rPr>
          <w:noProof/>
          <w:lang w:val="en-US" w:eastAsia="en-US"/>
        </w:rPr>
        <mc:AlternateContent>
          <mc:Choice Requires="wps">
            <w:drawing>
              <wp:anchor distT="0" distB="0" distL="114300" distR="114300" simplePos="0" relativeHeight="251680768" behindDoc="0" locked="0" layoutInCell="1" allowOverlap="1" wp14:anchorId="39D29AF5" wp14:editId="5F8F84F0">
                <wp:simplePos x="0" y="0"/>
                <wp:positionH relativeFrom="column">
                  <wp:posOffset>113665</wp:posOffset>
                </wp:positionH>
                <wp:positionV relativeFrom="paragraph">
                  <wp:posOffset>996950</wp:posOffset>
                </wp:positionV>
                <wp:extent cx="7258050" cy="7905750"/>
                <wp:effectExtent l="0" t="0" r="0" b="0"/>
                <wp:wrapNone/>
                <wp:docPr id="15"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59F2189D" w14:textId="77777777" w:rsidR="00131B4F" w:rsidRDefault="00131B4F" w:rsidP="00131B4F">
                            <w:pPr>
                              <w:rPr>
                                <w:lang w:val="en-US"/>
                              </w:rPr>
                            </w:pPr>
                          </w:p>
                          <w:p w14:paraId="37A71979" w14:textId="77777777" w:rsidR="00131B4F" w:rsidRDefault="00131B4F" w:rsidP="00131B4F">
                            <w:pPr>
                              <w:rPr>
                                <w:lang w:val="en-US"/>
                              </w:rPr>
                            </w:pPr>
                          </w:p>
                          <w:p w14:paraId="20891A04" w14:textId="77777777" w:rsidR="00131B4F" w:rsidRDefault="00131B4F" w:rsidP="00131B4F">
                            <w:pPr>
                              <w:rPr>
                                <w:lang w:val="en-US"/>
                              </w:rPr>
                            </w:pPr>
                          </w:p>
                          <w:p w14:paraId="46B7C3E0" w14:textId="1BB9985A" w:rsidR="00131B4F" w:rsidRDefault="00F108C3" w:rsidP="00131B4F">
                            <w:pPr>
                              <w:rPr>
                                <w:lang w:val="en-US"/>
                              </w:rPr>
                            </w:pPr>
                            <w:r>
                              <w:rPr>
                                <w:noProof/>
                                <w:lang w:val="en-US" w:eastAsia="en-US"/>
                              </w:rPr>
                              <w:drawing>
                                <wp:inline distT="0" distB="0" distL="0" distR="0" wp14:anchorId="40D879A5" wp14:editId="57739A53">
                                  <wp:extent cx="7075170" cy="3359785"/>
                                  <wp:effectExtent l="0" t="0" r="0" b="0"/>
                                  <wp:docPr id="35989620" name="Picture 4" descr="Forms response chart. Question title: Education.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Education. Number of responses: 40 respons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5170" cy="3359785"/>
                                          </a:xfrm>
                                          <a:prstGeom prst="rect">
                                            <a:avLst/>
                                          </a:prstGeom>
                                          <a:noFill/>
                                          <a:ln>
                                            <a:noFill/>
                                          </a:ln>
                                        </pic:spPr>
                                      </pic:pic>
                                    </a:graphicData>
                                  </a:graphic>
                                </wp:inline>
                              </w:drawing>
                            </w:r>
                          </w:p>
                          <w:p w14:paraId="1BB71C12" w14:textId="3A5FE885" w:rsidR="00F108C3" w:rsidRDefault="00F108C3" w:rsidP="00131B4F">
                            <w:pPr>
                              <w:rPr>
                                <w:lang w:val="en-US"/>
                              </w:rPr>
                            </w:pPr>
                          </w:p>
                          <w:p w14:paraId="65029F75" w14:textId="54792FAE" w:rsidR="00F108C3" w:rsidRDefault="00F108C3" w:rsidP="00131B4F">
                            <w:pPr>
                              <w:rPr>
                                <w:lang w:val="en-US"/>
                              </w:rPr>
                            </w:pPr>
                          </w:p>
                          <w:p w14:paraId="12E2399A" w14:textId="17483106" w:rsidR="00131B4F" w:rsidRDefault="00131B4F" w:rsidP="00131B4F">
                            <w:pPr>
                              <w:rPr>
                                <w:lang w:val="en-US"/>
                              </w:rPr>
                            </w:pPr>
                          </w:p>
                          <w:p w14:paraId="0BC87887" w14:textId="478D6B00" w:rsidR="00131B4F" w:rsidRDefault="00EB31A1" w:rsidP="00131B4F">
                            <w:pPr>
                              <w:rPr>
                                <w:lang w:val="en-US"/>
                              </w:rPr>
                            </w:pPr>
                            <w:r>
                              <w:rPr>
                                <w:noProof/>
                                <w:lang w:val="en-US" w:eastAsia="en-US"/>
                              </w:rPr>
                              <w:drawing>
                                <wp:inline distT="0" distB="0" distL="0" distR="0" wp14:anchorId="174EC534" wp14:editId="70C6046E">
                                  <wp:extent cx="7075170" cy="2973070"/>
                                  <wp:effectExtent l="0" t="0" r="0" b="0"/>
                                  <wp:docPr id="1510515599" name="Picture 5" descr="Forms response chart. Question title: Disability.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isability. Number of responses: 40 respons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24C493A2" w14:textId="77777777" w:rsidR="00131B4F" w:rsidRDefault="00131B4F" w:rsidP="00131B4F">
                            <w:pPr>
                              <w:rPr>
                                <w:lang w:val="en-US"/>
                              </w:rPr>
                            </w:pPr>
                          </w:p>
                          <w:p w14:paraId="2460775C" w14:textId="77777777" w:rsidR="00131B4F" w:rsidRDefault="00131B4F" w:rsidP="00131B4F">
                            <w:pPr>
                              <w:rPr>
                                <w:lang w:val="en-US"/>
                              </w:rPr>
                            </w:pPr>
                          </w:p>
                          <w:p w14:paraId="23CFBF2B" w14:textId="77777777" w:rsidR="00131B4F" w:rsidRDefault="00131B4F" w:rsidP="00131B4F">
                            <w:pPr>
                              <w:rPr>
                                <w:lang w:val="en-US"/>
                              </w:rPr>
                            </w:pPr>
                          </w:p>
                          <w:p w14:paraId="73E597AE" w14:textId="77777777" w:rsidR="00131B4F" w:rsidRDefault="00131B4F" w:rsidP="00131B4F">
                            <w:pPr>
                              <w:rPr>
                                <w:lang w:val="en-US"/>
                              </w:rPr>
                            </w:pPr>
                          </w:p>
                          <w:p w14:paraId="49F8DDDB" w14:textId="77777777" w:rsidR="00131B4F" w:rsidRDefault="00131B4F" w:rsidP="00131B4F">
                            <w:pPr>
                              <w:rPr>
                                <w:lang w:val="en-US"/>
                              </w:rPr>
                            </w:pPr>
                          </w:p>
                          <w:p w14:paraId="6B63E6E8" w14:textId="77777777" w:rsidR="00131B4F" w:rsidRDefault="00131B4F" w:rsidP="00131B4F">
                            <w:pPr>
                              <w:rPr>
                                <w:lang w:val="en-US"/>
                              </w:rPr>
                            </w:pPr>
                          </w:p>
                          <w:p w14:paraId="729E5601" w14:textId="77777777" w:rsidR="00131B4F" w:rsidRDefault="00131B4F" w:rsidP="00131B4F">
                            <w:pPr>
                              <w:rPr>
                                <w:lang w:val="en-US"/>
                              </w:rPr>
                            </w:pPr>
                          </w:p>
                          <w:p w14:paraId="3F564ACA" w14:textId="77777777" w:rsidR="00131B4F" w:rsidRDefault="00131B4F" w:rsidP="00131B4F">
                            <w:pPr>
                              <w:rPr>
                                <w:lang w:val="en-US"/>
                              </w:rPr>
                            </w:pPr>
                          </w:p>
                          <w:p w14:paraId="6C800CE9" w14:textId="77777777" w:rsidR="00131B4F" w:rsidRDefault="00131B4F" w:rsidP="00131B4F">
                            <w:pPr>
                              <w:rPr>
                                <w:lang w:val="en-US"/>
                              </w:rPr>
                            </w:pPr>
                          </w:p>
                          <w:p w14:paraId="077C2535" w14:textId="77777777" w:rsidR="00131B4F" w:rsidRDefault="00131B4F" w:rsidP="00131B4F">
                            <w:pPr>
                              <w:rPr>
                                <w:lang w:val="en-US"/>
                              </w:rPr>
                            </w:pPr>
                          </w:p>
                          <w:p w14:paraId="40AC1EB9" w14:textId="77777777" w:rsidR="00131B4F" w:rsidRDefault="00131B4F" w:rsidP="00131B4F">
                            <w:pPr>
                              <w:rPr>
                                <w:lang w:val="en-US"/>
                              </w:rPr>
                            </w:pPr>
                          </w:p>
                          <w:p w14:paraId="26236917" w14:textId="77777777" w:rsidR="00131B4F" w:rsidRDefault="00131B4F" w:rsidP="00131B4F">
                            <w:pPr>
                              <w:rPr>
                                <w:lang w:val="en-US"/>
                              </w:rPr>
                            </w:pPr>
                          </w:p>
                          <w:p w14:paraId="37834E94" w14:textId="77777777" w:rsidR="00131B4F" w:rsidRDefault="00131B4F" w:rsidP="00131B4F">
                            <w:pPr>
                              <w:rPr>
                                <w:lang w:val="en-US"/>
                              </w:rPr>
                            </w:pPr>
                          </w:p>
                          <w:p w14:paraId="436A5896" w14:textId="77777777" w:rsidR="00131B4F" w:rsidRPr="00264E20" w:rsidRDefault="00131B4F" w:rsidP="00131B4F">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margin-left:8.95pt;margin-top:78.5pt;width:571.5pt;height:6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" filled="f" fillcolor="#f2f2f2" stroked="f" strokecolor="#f2f2f2">
                <v:textbox>
                  <w:txbxContent>
                    <w:p w14:paraId="59F2189D" w14:textId="77777777" w:rsidR="00131B4F" w:rsidRDefault="00131B4F" w:rsidP="00131B4F">
                      <w:pPr>
                        <w:rPr>
                          <w:lang w:val="en-US"/>
                        </w:rPr>
                      </w:pPr>
                    </w:p>
                    <w:p w14:paraId="37A71979" w14:textId="77777777" w:rsidR="00131B4F" w:rsidRDefault="00131B4F" w:rsidP="00131B4F">
                      <w:pPr>
                        <w:rPr>
                          <w:lang w:val="en-US"/>
                        </w:rPr>
                      </w:pPr>
                    </w:p>
                    <w:p w14:paraId="20891A04" w14:textId="77777777" w:rsidR="00131B4F" w:rsidRDefault="00131B4F" w:rsidP="00131B4F">
                      <w:pPr>
                        <w:rPr>
                          <w:lang w:val="en-US"/>
                        </w:rPr>
                      </w:pPr>
                    </w:p>
                    <w:p w14:paraId="46B7C3E0" w14:textId="1BB9985A" w:rsidR="00131B4F" w:rsidRDefault="00F108C3" w:rsidP="00131B4F">
                      <w:pPr>
                        <w:rPr>
                          <w:lang w:val="en-US"/>
                        </w:rPr>
                      </w:pPr>
                      <w:r>
                        <w:rPr>
                          <w:noProof/>
                          <w:lang w:val="en-US" w:eastAsia="en-US"/>
                        </w:rPr>
                        <w:drawing>
                          <wp:inline distT="0" distB="0" distL="0" distR="0" wp14:anchorId="40D879A5" wp14:editId="57739A53">
                            <wp:extent cx="7075170" cy="3359785"/>
                            <wp:effectExtent l="0" t="0" r="0" b="0"/>
                            <wp:docPr id="35989620" name="Picture 4" descr="Forms response chart. Question title: Education.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Education. Number of responses: 40 respons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75170" cy="3359785"/>
                                    </a:xfrm>
                                    <a:prstGeom prst="rect">
                                      <a:avLst/>
                                    </a:prstGeom>
                                    <a:noFill/>
                                    <a:ln>
                                      <a:noFill/>
                                    </a:ln>
                                  </pic:spPr>
                                </pic:pic>
                              </a:graphicData>
                            </a:graphic>
                          </wp:inline>
                        </w:drawing>
                      </w:r>
                    </w:p>
                    <w:p w14:paraId="1BB71C12" w14:textId="3A5FE885" w:rsidR="00F108C3" w:rsidRDefault="00F108C3" w:rsidP="00131B4F">
                      <w:pPr>
                        <w:rPr>
                          <w:lang w:val="en-US"/>
                        </w:rPr>
                      </w:pPr>
                    </w:p>
                    <w:p w14:paraId="65029F75" w14:textId="54792FAE" w:rsidR="00F108C3" w:rsidRDefault="00F108C3" w:rsidP="00131B4F">
                      <w:pPr>
                        <w:rPr>
                          <w:lang w:val="en-US"/>
                        </w:rPr>
                      </w:pPr>
                    </w:p>
                    <w:p w14:paraId="12E2399A" w14:textId="17483106" w:rsidR="00131B4F" w:rsidRDefault="00131B4F" w:rsidP="00131B4F">
                      <w:pPr>
                        <w:rPr>
                          <w:lang w:val="en-US"/>
                        </w:rPr>
                      </w:pPr>
                    </w:p>
                    <w:p w14:paraId="0BC87887" w14:textId="478D6B00" w:rsidR="00131B4F" w:rsidRDefault="00EB31A1" w:rsidP="00131B4F">
                      <w:pPr>
                        <w:rPr>
                          <w:lang w:val="en-US"/>
                        </w:rPr>
                      </w:pPr>
                      <w:r>
                        <w:rPr>
                          <w:noProof/>
                          <w:lang w:val="en-US" w:eastAsia="en-US"/>
                        </w:rPr>
                        <w:drawing>
                          <wp:inline distT="0" distB="0" distL="0" distR="0" wp14:anchorId="174EC534" wp14:editId="70C6046E">
                            <wp:extent cx="7075170" cy="2973070"/>
                            <wp:effectExtent l="0" t="0" r="0" b="0"/>
                            <wp:docPr id="1510515599" name="Picture 5" descr="Forms response chart. Question title: Disability.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isability. Number of responses: 40 respons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24C493A2" w14:textId="77777777" w:rsidR="00131B4F" w:rsidRDefault="00131B4F" w:rsidP="00131B4F">
                      <w:pPr>
                        <w:rPr>
                          <w:lang w:val="en-US"/>
                        </w:rPr>
                      </w:pPr>
                    </w:p>
                    <w:p w14:paraId="2460775C" w14:textId="77777777" w:rsidR="00131B4F" w:rsidRDefault="00131B4F" w:rsidP="00131B4F">
                      <w:pPr>
                        <w:rPr>
                          <w:lang w:val="en-US"/>
                        </w:rPr>
                      </w:pPr>
                    </w:p>
                    <w:p w14:paraId="23CFBF2B" w14:textId="77777777" w:rsidR="00131B4F" w:rsidRDefault="00131B4F" w:rsidP="00131B4F">
                      <w:pPr>
                        <w:rPr>
                          <w:lang w:val="en-US"/>
                        </w:rPr>
                      </w:pPr>
                    </w:p>
                    <w:p w14:paraId="73E597AE" w14:textId="77777777" w:rsidR="00131B4F" w:rsidRDefault="00131B4F" w:rsidP="00131B4F">
                      <w:pPr>
                        <w:rPr>
                          <w:lang w:val="en-US"/>
                        </w:rPr>
                      </w:pPr>
                    </w:p>
                    <w:p w14:paraId="49F8DDDB" w14:textId="77777777" w:rsidR="00131B4F" w:rsidRDefault="00131B4F" w:rsidP="00131B4F">
                      <w:pPr>
                        <w:rPr>
                          <w:lang w:val="en-US"/>
                        </w:rPr>
                      </w:pPr>
                    </w:p>
                    <w:p w14:paraId="6B63E6E8" w14:textId="77777777" w:rsidR="00131B4F" w:rsidRDefault="00131B4F" w:rsidP="00131B4F">
                      <w:pPr>
                        <w:rPr>
                          <w:lang w:val="en-US"/>
                        </w:rPr>
                      </w:pPr>
                    </w:p>
                    <w:p w14:paraId="729E5601" w14:textId="77777777" w:rsidR="00131B4F" w:rsidRDefault="00131B4F" w:rsidP="00131B4F">
                      <w:pPr>
                        <w:rPr>
                          <w:lang w:val="en-US"/>
                        </w:rPr>
                      </w:pPr>
                    </w:p>
                    <w:p w14:paraId="3F564ACA" w14:textId="77777777" w:rsidR="00131B4F" w:rsidRDefault="00131B4F" w:rsidP="00131B4F">
                      <w:pPr>
                        <w:rPr>
                          <w:lang w:val="en-US"/>
                        </w:rPr>
                      </w:pPr>
                    </w:p>
                    <w:p w14:paraId="6C800CE9" w14:textId="77777777" w:rsidR="00131B4F" w:rsidRDefault="00131B4F" w:rsidP="00131B4F">
                      <w:pPr>
                        <w:rPr>
                          <w:lang w:val="en-US"/>
                        </w:rPr>
                      </w:pPr>
                    </w:p>
                    <w:p w14:paraId="077C2535" w14:textId="77777777" w:rsidR="00131B4F" w:rsidRDefault="00131B4F" w:rsidP="00131B4F">
                      <w:pPr>
                        <w:rPr>
                          <w:lang w:val="en-US"/>
                        </w:rPr>
                      </w:pPr>
                    </w:p>
                    <w:p w14:paraId="40AC1EB9" w14:textId="77777777" w:rsidR="00131B4F" w:rsidRDefault="00131B4F" w:rsidP="00131B4F">
                      <w:pPr>
                        <w:rPr>
                          <w:lang w:val="en-US"/>
                        </w:rPr>
                      </w:pPr>
                    </w:p>
                    <w:p w14:paraId="26236917" w14:textId="77777777" w:rsidR="00131B4F" w:rsidRDefault="00131B4F" w:rsidP="00131B4F">
                      <w:pPr>
                        <w:rPr>
                          <w:lang w:val="en-US"/>
                        </w:rPr>
                      </w:pPr>
                    </w:p>
                    <w:p w14:paraId="37834E94" w14:textId="77777777" w:rsidR="00131B4F" w:rsidRDefault="00131B4F" w:rsidP="00131B4F">
                      <w:pPr>
                        <w:rPr>
                          <w:lang w:val="en-US"/>
                        </w:rPr>
                      </w:pPr>
                    </w:p>
                    <w:p w14:paraId="436A5896" w14:textId="77777777" w:rsidR="00131B4F" w:rsidRPr="00264E20" w:rsidRDefault="00131B4F" w:rsidP="00131B4F">
                      <w:pPr>
                        <w:rPr>
                          <w:lang w:val="en-US"/>
                        </w:rPr>
                      </w:pPr>
                    </w:p>
                  </w:txbxContent>
                </v:textbox>
              </v:shape>
            </w:pict>
          </mc:Fallback>
        </mc:AlternateContent>
      </w:r>
      <w:r>
        <w:rPr>
          <w:lang w:val="en-US"/>
        </w:rPr>
        <w:br w:type="page"/>
      </w:r>
    </w:p>
    <w:p w14:paraId="5D70BBEE" w14:textId="77777777" w:rsidR="00131B4F" w:rsidRDefault="00131B4F" w:rsidP="00131B4F">
      <w:pPr>
        <w:rPr>
          <w:lang w:val="en-US"/>
        </w:rPr>
      </w:pPr>
      <w:r>
        <w:rPr>
          <w:noProof/>
          <w:lang w:val="en-US" w:eastAsia="en-US"/>
        </w:rPr>
        <w:lastRenderedPageBreak/>
        <w:drawing>
          <wp:anchor distT="0" distB="0" distL="114300" distR="114300" simplePos="0" relativeHeight="251682816" behindDoc="1" locked="0" layoutInCell="1" allowOverlap="1" wp14:anchorId="1FEBE686" wp14:editId="37F75568">
            <wp:simplePos x="0" y="0"/>
            <wp:positionH relativeFrom="column">
              <wp:posOffset>-36830</wp:posOffset>
            </wp:positionH>
            <wp:positionV relativeFrom="paragraph">
              <wp:posOffset>-701675</wp:posOffset>
            </wp:positionV>
            <wp:extent cx="7886700" cy="5058410"/>
            <wp:effectExtent l="0" t="0" r="0" b="8890"/>
            <wp:wrapNone/>
            <wp:docPr id="16" name="Picture 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6946B" w14:textId="77777777" w:rsidR="00131B4F" w:rsidRDefault="00131B4F">
      <w:pPr>
        <w:rPr>
          <w:lang w:val="en-US"/>
        </w:rPr>
      </w:pPr>
      <w:r>
        <w:rPr>
          <w:noProof/>
          <w:lang w:val="en-US" w:eastAsia="en-US"/>
        </w:rPr>
        <mc:AlternateContent>
          <mc:Choice Requires="wps">
            <w:drawing>
              <wp:anchor distT="0" distB="0" distL="114300" distR="114300" simplePos="0" relativeHeight="251693056" behindDoc="0" locked="0" layoutInCell="1" allowOverlap="1" wp14:anchorId="26944F80" wp14:editId="22BA9760">
                <wp:simplePos x="0" y="0"/>
                <wp:positionH relativeFrom="column">
                  <wp:posOffset>121285</wp:posOffset>
                </wp:positionH>
                <wp:positionV relativeFrom="paragraph">
                  <wp:posOffset>1149350</wp:posOffset>
                </wp:positionV>
                <wp:extent cx="7258050" cy="7905750"/>
                <wp:effectExtent l="0" t="0" r="0" b="0"/>
                <wp:wrapNone/>
                <wp:docPr id="21"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6B28EEC4" w14:textId="77777777" w:rsidR="00131B4F" w:rsidRDefault="00131B4F" w:rsidP="00131B4F">
                            <w:pPr>
                              <w:rPr>
                                <w:lang w:val="en-US"/>
                              </w:rPr>
                            </w:pPr>
                          </w:p>
                          <w:p w14:paraId="1C5CD209" w14:textId="77777777" w:rsidR="00131B4F" w:rsidRDefault="00131B4F" w:rsidP="00131B4F">
                            <w:pPr>
                              <w:rPr>
                                <w:lang w:val="en-US"/>
                              </w:rPr>
                            </w:pPr>
                          </w:p>
                          <w:p w14:paraId="2FF26E6D" w14:textId="1BE60B01" w:rsidR="00131B4F" w:rsidRDefault="00F108C3" w:rsidP="00131B4F">
                            <w:pPr>
                              <w:rPr>
                                <w:lang w:val="en-US"/>
                              </w:rPr>
                            </w:pPr>
                            <w:r>
                              <w:rPr>
                                <w:noProof/>
                                <w:lang w:val="en-US" w:eastAsia="en-US"/>
                              </w:rPr>
                              <w:drawing>
                                <wp:inline distT="0" distB="0" distL="0" distR="0" wp14:anchorId="0CFB511C" wp14:editId="17268401">
                                  <wp:extent cx="7075170" cy="2973070"/>
                                  <wp:effectExtent l="0" t="0" r="0" b="0"/>
                                  <wp:docPr id="389382287" name="Picture 7" descr="Forms response chart. Question title: Gender.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Gender. Number of responses: 40 respon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6EC56E07" w14:textId="77777777" w:rsidR="00F108C3" w:rsidRDefault="00F108C3" w:rsidP="00131B4F">
                            <w:pPr>
                              <w:rPr>
                                <w:lang w:val="en-US"/>
                              </w:rPr>
                            </w:pPr>
                          </w:p>
                          <w:p w14:paraId="632C7FF7" w14:textId="62070974" w:rsidR="00F108C3" w:rsidRDefault="00F108C3" w:rsidP="00131B4F">
                            <w:pPr>
                              <w:rPr>
                                <w:lang w:val="en-US"/>
                              </w:rPr>
                            </w:pPr>
                            <w:r>
                              <w:rPr>
                                <w:noProof/>
                                <w:lang w:val="en-US" w:eastAsia="en-US"/>
                              </w:rPr>
                              <w:drawing>
                                <wp:inline distT="0" distB="0" distL="0" distR="0" wp14:anchorId="157C96EF" wp14:editId="229D1788">
                                  <wp:extent cx="7075170" cy="2973070"/>
                                  <wp:effectExtent l="0" t="0" r="0" b="0"/>
                                  <wp:docPr id="1085130394" name="Picture 8" descr="Forms response chart. Question title: Have you ever used any Ride Hailing App? .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ave you ever used any Ride Hailing App? . Number of responses: 40 respons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3020DB67" w14:textId="6E5F2A73" w:rsidR="00F108C3" w:rsidRDefault="00F108C3" w:rsidP="00131B4F">
                            <w:pPr>
                              <w:rPr>
                                <w:lang w:val="en-US"/>
                              </w:rPr>
                            </w:pPr>
                          </w:p>
                          <w:p w14:paraId="02830632" w14:textId="77777777" w:rsidR="00131B4F" w:rsidRDefault="00131B4F" w:rsidP="00131B4F">
                            <w:pPr>
                              <w:rPr>
                                <w:lang w:val="en-US"/>
                              </w:rPr>
                            </w:pPr>
                          </w:p>
                          <w:p w14:paraId="77916149" w14:textId="77777777" w:rsidR="00131B4F" w:rsidRDefault="00131B4F" w:rsidP="00131B4F">
                            <w:pPr>
                              <w:rPr>
                                <w:lang w:val="en-US"/>
                              </w:rPr>
                            </w:pPr>
                          </w:p>
                          <w:p w14:paraId="1F4E2569" w14:textId="77777777" w:rsidR="00131B4F" w:rsidRDefault="00131B4F" w:rsidP="00131B4F">
                            <w:pPr>
                              <w:rPr>
                                <w:lang w:val="en-US"/>
                              </w:rPr>
                            </w:pPr>
                          </w:p>
                          <w:p w14:paraId="13FDE951" w14:textId="77777777" w:rsidR="00131B4F" w:rsidRDefault="00131B4F" w:rsidP="00131B4F">
                            <w:pPr>
                              <w:rPr>
                                <w:lang w:val="en-US"/>
                              </w:rPr>
                            </w:pPr>
                          </w:p>
                          <w:p w14:paraId="0EEC766F" w14:textId="77777777" w:rsidR="00131B4F" w:rsidRDefault="00131B4F" w:rsidP="00131B4F">
                            <w:pPr>
                              <w:rPr>
                                <w:lang w:val="en-US"/>
                              </w:rPr>
                            </w:pPr>
                          </w:p>
                          <w:p w14:paraId="20884808" w14:textId="77777777" w:rsidR="00131B4F" w:rsidRDefault="00131B4F" w:rsidP="00131B4F">
                            <w:pPr>
                              <w:rPr>
                                <w:lang w:val="en-US"/>
                              </w:rPr>
                            </w:pPr>
                          </w:p>
                          <w:p w14:paraId="27402E3A" w14:textId="77777777" w:rsidR="00131B4F" w:rsidRDefault="00131B4F" w:rsidP="00131B4F">
                            <w:pPr>
                              <w:rPr>
                                <w:lang w:val="en-US"/>
                              </w:rPr>
                            </w:pPr>
                          </w:p>
                          <w:p w14:paraId="643A404F" w14:textId="77777777" w:rsidR="00131B4F" w:rsidRDefault="00131B4F" w:rsidP="00131B4F">
                            <w:pPr>
                              <w:rPr>
                                <w:lang w:val="en-US"/>
                              </w:rPr>
                            </w:pPr>
                          </w:p>
                          <w:p w14:paraId="29C1FD5A" w14:textId="77777777" w:rsidR="00131B4F" w:rsidRDefault="00131B4F" w:rsidP="00131B4F">
                            <w:pPr>
                              <w:rPr>
                                <w:lang w:val="en-US"/>
                              </w:rPr>
                            </w:pPr>
                          </w:p>
                          <w:p w14:paraId="122139B1" w14:textId="77777777" w:rsidR="00131B4F" w:rsidRDefault="00131B4F" w:rsidP="00131B4F">
                            <w:pPr>
                              <w:rPr>
                                <w:lang w:val="en-US"/>
                              </w:rPr>
                            </w:pPr>
                          </w:p>
                          <w:p w14:paraId="1FAF0688" w14:textId="77777777" w:rsidR="00131B4F" w:rsidRDefault="00131B4F" w:rsidP="00131B4F">
                            <w:pPr>
                              <w:rPr>
                                <w:lang w:val="en-US"/>
                              </w:rPr>
                            </w:pPr>
                          </w:p>
                          <w:p w14:paraId="189A50F9" w14:textId="77777777" w:rsidR="00131B4F" w:rsidRDefault="00131B4F" w:rsidP="00131B4F">
                            <w:pPr>
                              <w:rPr>
                                <w:lang w:val="en-US"/>
                              </w:rPr>
                            </w:pPr>
                          </w:p>
                          <w:p w14:paraId="73211175" w14:textId="77777777" w:rsidR="00131B4F" w:rsidRDefault="00131B4F" w:rsidP="00131B4F">
                            <w:pPr>
                              <w:rPr>
                                <w:lang w:val="en-US"/>
                              </w:rPr>
                            </w:pPr>
                          </w:p>
                          <w:p w14:paraId="56A7ADC3" w14:textId="77777777" w:rsidR="00131B4F" w:rsidRDefault="00131B4F" w:rsidP="00131B4F">
                            <w:pPr>
                              <w:rPr>
                                <w:lang w:val="en-US"/>
                              </w:rPr>
                            </w:pPr>
                          </w:p>
                          <w:p w14:paraId="79C20035" w14:textId="77777777" w:rsidR="00131B4F" w:rsidRDefault="00131B4F" w:rsidP="00131B4F">
                            <w:pPr>
                              <w:rPr>
                                <w:lang w:val="en-US"/>
                              </w:rPr>
                            </w:pPr>
                          </w:p>
                          <w:p w14:paraId="228EE073" w14:textId="77777777" w:rsidR="00131B4F" w:rsidRPr="00264E20" w:rsidRDefault="00131B4F" w:rsidP="00131B4F">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margin-left:9.55pt;margin-top:90.5pt;width:571.5pt;height:6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" filled="f" fillcolor="#f2f2f2" stroked="f" strokecolor="#f2f2f2">
                <v:textbox>
                  <w:txbxContent>
                    <w:p w14:paraId="6B28EEC4" w14:textId="77777777" w:rsidR="00131B4F" w:rsidRDefault="00131B4F" w:rsidP="00131B4F">
                      <w:pPr>
                        <w:rPr>
                          <w:lang w:val="en-US"/>
                        </w:rPr>
                      </w:pPr>
                    </w:p>
                    <w:p w14:paraId="1C5CD209" w14:textId="77777777" w:rsidR="00131B4F" w:rsidRDefault="00131B4F" w:rsidP="00131B4F">
                      <w:pPr>
                        <w:rPr>
                          <w:lang w:val="en-US"/>
                        </w:rPr>
                      </w:pPr>
                    </w:p>
                    <w:p w14:paraId="2FF26E6D" w14:textId="1BE60B01" w:rsidR="00131B4F" w:rsidRDefault="00F108C3" w:rsidP="00131B4F">
                      <w:pPr>
                        <w:rPr>
                          <w:lang w:val="en-US"/>
                        </w:rPr>
                      </w:pPr>
                      <w:r>
                        <w:rPr>
                          <w:noProof/>
                          <w:lang w:val="en-US" w:eastAsia="en-US"/>
                        </w:rPr>
                        <w:drawing>
                          <wp:inline distT="0" distB="0" distL="0" distR="0" wp14:anchorId="0CFB511C" wp14:editId="17268401">
                            <wp:extent cx="7075170" cy="2973070"/>
                            <wp:effectExtent l="0" t="0" r="0" b="0"/>
                            <wp:docPr id="389382287" name="Picture 7" descr="Forms response chart. Question title: Gender.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Gender. Number of responses: 40 respon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6EC56E07" w14:textId="77777777" w:rsidR="00F108C3" w:rsidRDefault="00F108C3" w:rsidP="00131B4F">
                      <w:pPr>
                        <w:rPr>
                          <w:lang w:val="en-US"/>
                        </w:rPr>
                      </w:pPr>
                    </w:p>
                    <w:p w14:paraId="632C7FF7" w14:textId="62070974" w:rsidR="00F108C3" w:rsidRDefault="00F108C3" w:rsidP="00131B4F">
                      <w:pPr>
                        <w:rPr>
                          <w:lang w:val="en-US"/>
                        </w:rPr>
                      </w:pPr>
                      <w:r>
                        <w:rPr>
                          <w:noProof/>
                          <w:lang w:val="en-US" w:eastAsia="en-US"/>
                        </w:rPr>
                        <w:drawing>
                          <wp:inline distT="0" distB="0" distL="0" distR="0" wp14:anchorId="157C96EF" wp14:editId="229D1788">
                            <wp:extent cx="7075170" cy="2973070"/>
                            <wp:effectExtent l="0" t="0" r="0" b="0"/>
                            <wp:docPr id="1085130394" name="Picture 8" descr="Forms response chart. Question title: Have you ever used any Ride Hailing App? .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ave you ever used any Ride Hailing App? . Number of responses: 40 respons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3020DB67" w14:textId="6E5F2A73" w:rsidR="00F108C3" w:rsidRDefault="00F108C3" w:rsidP="00131B4F">
                      <w:pPr>
                        <w:rPr>
                          <w:lang w:val="en-US"/>
                        </w:rPr>
                      </w:pPr>
                    </w:p>
                    <w:p w14:paraId="02830632" w14:textId="77777777" w:rsidR="00131B4F" w:rsidRDefault="00131B4F" w:rsidP="00131B4F">
                      <w:pPr>
                        <w:rPr>
                          <w:lang w:val="en-US"/>
                        </w:rPr>
                      </w:pPr>
                    </w:p>
                    <w:p w14:paraId="77916149" w14:textId="77777777" w:rsidR="00131B4F" w:rsidRDefault="00131B4F" w:rsidP="00131B4F">
                      <w:pPr>
                        <w:rPr>
                          <w:lang w:val="en-US"/>
                        </w:rPr>
                      </w:pPr>
                    </w:p>
                    <w:p w14:paraId="1F4E2569" w14:textId="77777777" w:rsidR="00131B4F" w:rsidRDefault="00131B4F" w:rsidP="00131B4F">
                      <w:pPr>
                        <w:rPr>
                          <w:lang w:val="en-US"/>
                        </w:rPr>
                      </w:pPr>
                    </w:p>
                    <w:p w14:paraId="13FDE951" w14:textId="77777777" w:rsidR="00131B4F" w:rsidRDefault="00131B4F" w:rsidP="00131B4F">
                      <w:pPr>
                        <w:rPr>
                          <w:lang w:val="en-US"/>
                        </w:rPr>
                      </w:pPr>
                    </w:p>
                    <w:p w14:paraId="0EEC766F" w14:textId="77777777" w:rsidR="00131B4F" w:rsidRDefault="00131B4F" w:rsidP="00131B4F">
                      <w:pPr>
                        <w:rPr>
                          <w:lang w:val="en-US"/>
                        </w:rPr>
                      </w:pPr>
                    </w:p>
                    <w:p w14:paraId="20884808" w14:textId="77777777" w:rsidR="00131B4F" w:rsidRDefault="00131B4F" w:rsidP="00131B4F">
                      <w:pPr>
                        <w:rPr>
                          <w:lang w:val="en-US"/>
                        </w:rPr>
                      </w:pPr>
                    </w:p>
                    <w:p w14:paraId="27402E3A" w14:textId="77777777" w:rsidR="00131B4F" w:rsidRDefault="00131B4F" w:rsidP="00131B4F">
                      <w:pPr>
                        <w:rPr>
                          <w:lang w:val="en-US"/>
                        </w:rPr>
                      </w:pPr>
                    </w:p>
                    <w:p w14:paraId="643A404F" w14:textId="77777777" w:rsidR="00131B4F" w:rsidRDefault="00131B4F" w:rsidP="00131B4F">
                      <w:pPr>
                        <w:rPr>
                          <w:lang w:val="en-US"/>
                        </w:rPr>
                      </w:pPr>
                    </w:p>
                    <w:p w14:paraId="29C1FD5A" w14:textId="77777777" w:rsidR="00131B4F" w:rsidRDefault="00131B4F" w:rsidP="00131B4F">
                      <w:pPr>
                        <w:rPr>
                          <w:lang w:val="en-US"/>
                        </w:rPr>
                      </w:pPr>
                    </w:p>
                    <w:p w14:paraId="122139B1" w14:textId="77777777" w:rsidR="00131B4F" w:rsidRDefault="00131B4F" w:rsidP="00131B4F">
                      <w:pPr>
                        <w:rPr>
                          <w:lang w:val="en-US"/>
                        </w:rPr>
                      </w:pPr>
                    </w:p>
                    <w:p w14:paraId="1FAF0688" w14:textId="77777777" w:rsidR="00131B4F" w:rsidRDefault="00131B4F" w:rsidP="00131B4F">
                      <w:pPr>
                        <w:rPr>
                          <w:lang w:val="en-US"/>
                        </w:rPr>
                      </w:pPr>
                    </w:p>
                    <w:p w14:paraId="189A50F9" w14:textId="77777777" w:rsidR="00131B4F" w:rsidRDefault="00131B4F" w:rsidP="00131B4F">
                      <w:pPr>
                        <w:rPr>
                          <w:lang w:val="en-US"/>
                        </w:rPr>
                      </w:pPr>
                    </w:p>
                    <w:p w14:paraId="73211175" w14:textId="77777777" w:rsidR="00131B4F" w:rsidRDefault="00131B4F" w:rsidP="00131B4F">
                      <w:pPr>
                        <w:rPr>
                          <w:lang w:val="en-US"/>
                        </w:rPr>
                      </w:pPr>
                    </w:p>
                    <w:p w14:paraId="56A7ADC3" w14:textId="77777777" w:rsidR="00131B4F" w:rsidRDefault="00131B4F" w:rsidP="00131B4F">
                      <w:pPr>
                        <w:rPr>
                          <w:lang w:val="en-US"/>
                        </w:rPr>
                      </w:pPr>
                    </w:p>
                    <w:p w14:paraId="79C20035" w14:textId="77777777" w:rsidR="00131B4F" w:rsidRDefault="00131B4F" w:rsidP="00131B4F">
                      <w:pPr>
                        <w:rPr>
                          <w:lang w:val="en-US"/>
                        </w:rPr>
                      </w:pPr>
                    </w:p>
                    <w:p w14:paraId="228EE073" w14:textId="77777777" w:rsidR="00131B4F" w:rsidRPr="00264E20" w:rsidRDefault="00131B4F" w:rsidP="00131B4F">
                      <w:pPr>
                        <w:rPr>
                          <w:lang w:val="en-US"/>
                        </w:rPr>
                      </w:pPr>
                    </w:p>
                  </w:txbxContent>
                </v:textbox>
              </v:shape>
            </w:pict>
          </mc:Fallback>
        </mc:AlternateContent>
      </w:r>
      <w:r>
        <w:rPr>
          <w:lang w:val="en-US"/>
        </w:rPr>
        <w:br w:type="page"/>
      </w:r>
    </w:p>
    <w:p w14:paraId="50D8A97B" w14:textId="5F23E8F8" w:rsidR="00131B4F" w:rsidRDefault="00131B4F" w:rsidP="00131B4F">
      <w:pPr>
        <w:rPr>
          <w:lang w:val="en-US"/>
        </w:rPr>
      </w:pPr>
      <w:r>
        <w:rPr>
          <w:noProof/>
          <w:lang w:val="en-US" w:eastAsia="en-US"/>
        </w:rPr>
        <w:lastRenderedPageBreak/>
        <w:drawing>
          <wp:anchor distT="0" distB="0" distL="114300" distR="114300" simplePos="0" relativeHeight="251684864" behindDoc="1" locked="0" layoutInCell="1" allowOverlap="1" wp14:anchorId="6B4E085A" wp14:editId="3AFE2B2E">
            <wp:simplePos x="0" y="0"/>
            <wp:positionH relativeFrom="column">
              <wp:posOffset>10795</wp:posOffset>
            </wp:positionH>
            <wp:positionV relativeFrom="paragraph">
              <wp:posOffset>-701675</wp:posOffset>
            </wp:positionV>
            <wp:extent cx="7886700" cy="5058410"/>
            <wp:effectExtent l="0" t="0" r="0" b="8890"/>
            <wp:wrapNone/>
            <wp:docPr id="17" name="Picture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90D5E" w14:textId="77777777" w:rsidR="00962DF8" w:rsidRDefault="00962DF8">
      <w:pPr>
        <w:rPr>
          <w:lang w:val="en-US"/>
        </w:rPr>
      </w:pPr>
    </w:p>
    <w:p w14:paraId="02E96C91" w14:textId="7FAD6B66" w:rsidR="00962DF8" w:rsidRDefault="00962DF8">
      <w:pPr>
        <w:rPr>
          <w:lang w:val="en-US"/>
        </w:rPr>
      </w:pPr>
      <w:r>
        <w:rPr>
          <w:noProof/>
          <w:lang w:val="en-US" w:eastAsia="en-US"/>
        </w:rPr>
        <mc:AlternateContent>
          <mc:Choice Requires="wps">
            <w:drawing>
              <wp:anchor distT="0" distB="0" distL="114300" distR="114300" simplePos="0" relativeHeight="251732992" behindDoc="0" locked="0" layoutInCell="1" allowOverlap="1" wp14:anchorId="6A315595" wp14:editId="43CB58C1">
                <wp:simplePos x="0" y="0"/>
                <wp:positionH relativeFrom="column">
                  <wp:posOffset>178435</wp:posOffset>
                </wp:positionH>
                <wp:positionV relativeFrom="paragraph">
                  <wp:posOffset>878840</wp:posOffset>
                </wp:positionV>
                <wp:extent cx="7258050" cy="7905750"/>
                <wp:effectExtent l="0" t="0" r="0" b="0"/>
                <wp:wrapNone/>
                <wp:docPr id="40"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6B4FC4D0" w14:textId="77777777" w:rsidR="00962DF8" w:rsidRDefault="00962DF8" w:rsidP="00962DF8">
                            <w:pPr>
                              <w:rPr>
                                <w:lang w:val="en-US"/>
                              </w:rPr>
                            </w:pPr>
                          </w:p>
                          <w:p w14:paraId="6E3E4157" w14:textId="77777777" w:rsidR="00962DF8" w:rsidRDefault="00962DF8" w:rsidP="00962DF8">
                            <w:pPr>
                              <w:rPr>
                                <w:lang w:val="en-US"/>
                              </w:rPr>
                            </w:pPr>
                          </w:p>
                          <w:p w14:paraId="0A0451DF" w14:textId="77777777" w:rsidR="00962DF8" w:rsidRDefault="00962DF8" w:rsidP="00962DF8">
                            <w:pPr>
                              <w:rPr>
                                <w:lang w:val="en-US"/>
                              </w:rPr>
                            </w:pPr>
                          </w:p>
                          <w:p w14:paraId="62C583FE" w14:textId="57CDC38A" w:rsidR="00962DF8" w:rsidRDefault="00EB31A1" w:rsidP="00962DF8">
                            <w:pPr>
                              <w:rPr>
                                <w:lang w:val="en-US"/>
                              </w:rPr>
                            </w:pPr>
                            <w:r>
                              <w:rPr>
                                <w:noProof/>
                                <w:lang w:val="en-US" w:eastAsia="en-US"/>
                              </w:rPr>
                              <w:drawing>
                                <wp:inline distT="0" distB="0" distL="0" distR="0" wp14:anchorId="0BD3692A" wp14:editId="4876368A">
                                  <wp:extent cx="7075170" cy="2973070"/>
                                  <wp:effectExtent l="0" t="0" r="0" b="0"/>
                                  <wp:docPr id="43" name="Picture 9" descr="Forms response chart. Question title: 1. How easy was it to learn to use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1. How easy was it to learn to use the app?. Number of responses: 40 respon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4E659904" w14:textId="4EDEF88E" w:rsidR="00962DF8" w:rsidRDefault="00962DF8" w:rsidP="00962DF8">
                            <w:pPr>
                              <w:rPr>
                                <w:lang w:val="en-US"/>
                              </w:rPr>
                            </w:pPr>
                          </w:p>
                          <w:p w14:paraId="2AABFDF4" w14:textId="5D56D8EE" w:rsidR="00962DF8" w:rsidRDefault="00962DF8" w:rsidP="00962DF8">
                            <w:pPr>
                              <w:rPr>
                                <w:lang w:val="en-US"/>
                              </w:rPr>
                            </w:pPr>
                            <w:r>
                              <w:rPr>
                                <w:noProof/>
                                <w:lang w:val="en-US" w:eastAsia="en-US"/>
                              </w:rPr>
                              <w:drawing>
                                <wp:inline distT="0" distB="0" distL="0" distR="0" wp14:anchorId="67CD01B1" wp14:editId="4443FC56">
                                  <wp:extent cx="7067550" cy="3295650"/>
                                  <wp:effectExtent l="0" t="0" r="0" b="0"/>
                                  <wp:docPr id="11" name="Picture 10" descr="Forms response chart. Question title: 2. Was the sign-up process for the online riding system easy to complete?.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2. Was the sign-up process for the online riding system easy to complete?. Number of responses: 40 respon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75170" cy="3299203"/>
                                          </a:xfrm>
                                          <a:prstGeom prst="rect">
                                            <a:avLst/>
                                          </a:prstGeom>
                                          <a:noFill/>
                                          <a:ln>
                                            <a:noFill/>
                                          </a:ln>
                                        </pic:spPr>
                                      </pic:pic>
                                    </a:graphicData>
                                  </a:graphic>
                                </wp:inline>
                              </w:drawing>
                            </w:r>
                          </w:p>
                          <w:p w14:paraId="233A48C4" w14:textId="77777777" w:rsidR="00962DF8" w:rsidRDefault="00962DF8" w:rsidP="00962DF8">
                            <w:pPr>
                              <w:rPr>
                                <w:lang w:val="en-US"/>
                              </w:rPr>
                            </w:pPr>
                          </w:p>
                          <w:p w14:paraId="0E0659DA" w14:textId="77777777" w:rsidR="00962DF8" w:rsidRDefault="00962DF8" w:rsidP="00962DF8">
                            <w:pPr>
                              <w:rPr>
                                <w:lang w:val="en-US"/>
                              </w:rPr>
                            </w:pPr>
                          </w:p>
                          <w:p w14:paraId="24B1C116" w14:textId="0289A5C2" w:rsidR="00962DF8" w:rsidRDefault="00962DF8" w:rsidP="00962DF8">
                            <w:pPr>
                              <w:rPr>
                                <w:lang w:val="en-US"/>
                              </w:rPr>
                            </w:pPr>
                          </w:p>
                          <w:p w14:paraId="52492802" w14:textId="0B5BCA0A" w:rsidR="00962DF8" w:rsidRDefault="00962DF8" w:rsidP="00962DF8">
                            <w:pPr>
                              <w:rPr>
                                <w:lang w:val="en-US"/>
                              </w:rPr>
                            </w:pPr>
                          </w:p>
                          <w:p w14:paraId="5B90A559" w14:textId="51EAEA28" w:rsidR="00962DF8" w:rsidRDefault="00962DF8" w:rsidP="00962DF8">
                            <w:pPr>
                              <w:rPr>
                                <w:lang w:val="en-US"/>
                              </w:rPr>
                            </w:pPr>
                          </w:p>
                          <w:p w14:paraId="57243241" w14:textId="77777777" w:rsidR="00962DF8" w:rsidRDefault="00962DF8" w:rsidP="00962DF8">
                            <w:pPr>
                              <w:rPr>
                                <w:lang w:val="en-US"/>
                              </w:rPr>
                            </w:pPr>
                          </w:p>
                          <w:p w14:paraId="22A8C92C" w14:textId="77777777" w:rsidR="00962DF8" w:rsidRDefault="00962DF8" w:rsidP="00962DF8">
                            <w:pPr>
                              <w:rPr>
                                <w:lang w:val="en-US"/>
                              </w:rPr>
                            </w:pPr>
                          </w:p>
                          <w:p w14:paraId="403A637E" w14:textId="77777777" w:rsidR="00962DF8" w:rsidRDefault="00962DF8" w:rsidP="00962DF8">
                            <w:pPr>
                              <w:rPr>
                                <w:lang w:val="en-US"/>
                              </w:rPr>
                            </w:pPr>
                          </w:p>
                          <w:p w14:paraId="1B07AFB1" w14:textId="77777777" w:rsidR="00962DF8" w:rsidRDefault="00962DF8" w:rsidP="00962DF8">
                            <w:pPr>
                              <w:rPr>
                                <w:lang w:val="en-US"/>
                              </w:rPr>
                            </w:pPr>
                          </w:p>
                          <w:p w14:paraId="10EBE7C1" w14:textId="77777777" w:rsidR="00962DF8" w:rsidRDefault="00962DF8" w:rsidP="00962DF8">
                            <w:pPr>
                              <w:rPr>
                                <w:lang w:val="en-US"/>
                              </w:rPr>
                            </w:pPr>
                          </w:p>
                          <w:p w14:paraId="45269168" w14:textId="77777777" w:rsidR="00962DF8" w:rsidRDefault="00962DF8" w:rsidP="00962DF8">
                            <w:pPr>
                              <w:rPr>
                                <w:lang w:val="en-US"/>
                              </w:rPr>
                            </w:pPr>
                          </w:p>
                          <w:p w14:paraId="73A528C1" w14:textId="77777777" w:rsidR="00962DF8" w:rsidRDefault="00962DF8" w:rsidP="00962DF8">
                            <w:pPr>
                              <w:rPr>
                                <w:lang w:val="en-US"/>
                              </w:rPr>
                            </w:pPr>
                          </w:p>
                          <w:p w14:paraId="22197C7C" w14:textId="77777777" w:rsidR="00962DF8" w:rsidRDefault="00962DF8" w:rsidP="00962DF8">
                            <w:pPr>
                              <w:rPr>
                                <w:lang w:val="en-US"/>
                              </w:rPr>
                            </w:pPr>
                          </w:p>
                          <w:p w14:paraId="46C96B00" w14:textId="77777777" w:rsidR="00962DF8" w:rsidRDefault="00962DF8" w:rsidP="00962DF8">
                            <w:pPr>
                              <w:rPr>
                                <w:lang w:val="en-US"/>
                              </w:rPr>
                            </w:pPr>
                          </w:p>
                          <w:p w14:paraId="381AC38E" w14:textId="77777777" w:rsidR="00962DF8" w:rsidRPr="00264E20" w:rsidRDefault="00962DF8" w:rsidP="00962DF8">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margin-left:14.05pt;margin-top:69.2pt;width:571.5pt;height:6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" filled="f" fillcolor="#f2f2f2" stroked="f" strokecolor="#f2f2f2">
                <v:textbox>
                  <w:txbxContent>
                    <w:p w14:paraId="6B4FC4D0" w14:textId="77777777" w:rsidR="00962DF8" w:rsidRDefault="00962DF8" w:rsidP="00962DF8">
                      <w:pPr>
                        <w:rPr>
                          <w:lang w:val="en-US"/>
                        </w:rPr>
                      </w:pPr>
                    </w:p>
                    <w:p w14:paraId="6E3E4157" w14:textId="77777777" w:rsidR="00962DF8" w:rsidRDefault="00962DF8" w:rsidP="00962DF8">
                      <w:pPr>
                        <w:rPr>
                          <w:lang w:val="en-US"/>
                        </w:rPr>
                      </w:pPr>
                    </w:p>
                    <w:p w14:paraId="0A0451DF" w14:textId="77777777" w:rsidR="00962DF8" w:rsidRDefault="00962DF8" w:rsidP="00962DF8">
                      <w:pPr>
                        <w:rPr>
                          <w:lang w:val="en-US"/>
                        </w:rPr>
                      </w:pPr>
                    </w:p>
                    <w:p w14:paraId="62C583FE" w14:textId="57CDC38A" w:rsidR="00962DF8" w:rsidRDefault="00EB31A1" w:rsidP="00962DF8">
                      <w:pPr>
                        <w:rPr>
                          <w:lang w:val="en-US"/>
                        </w:rPr>
                      </w:pPr>
                      <w:r>
                        <w:rPr>
                          <w:noProof/>
                          <w:lang w:val="en-US" w:eastAsia="en-US"/>
                        </w:rPr>
                        <w:drawing>
                          <wp:inline distT="0" distB="0" distL="0" distR="0" wp14:anchorId="0BD3692A" wp14:editId="4876368A">
                            <wp:extent cx="7075170" cy="2973070"/>
                            <wp:effectExtent l="0" t="0" r="0" b="0"/>
                            <wp:docPr id="43" name="Picture 9" descr="Forms response chart. Question title: 1. How easy was it to learn to use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1. How easy was it to learn to use the app?. Number of responses: 40 respon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4E659904" w14:textId="4EDEF88E" w:rsidR="00962DF8" w:rsidRDefault="00962DF8" w:rsidP="00962DF8">
                      <w:pPr>
                        <w:rPr>
                          <w:lang w:val="en-US"/>
                        </w:rPr>
                      </w:pPr>
                    </w:p>
                    <w:p w14:paraId="2AABFDF4" w14:textId="5D56D8EE" w:rsidR="00962DF8" w:rsidRDefault="00962DF8" w:rsidP="00962DF8">
                      <w:pPr>
                        <w:rPr>
                          <w:lang w:val="en-US"/>
                        </w:rPr>
                      </w:pPr>
                      <w:r>
                        <w:rPr>
                          <w:noProof/>
                          <w:lang w:val="en-US" w:eastAsia="en-US"/>
                        </w:rPr>
                        <w:drawing>
                          <wp:inline distT="0" distB="0" distL="0" distR="0" wp14:anchorId="67CD01B1" wp14:editId="4443FC56">
                            <wp:extent cx="7067550" cy="3295650"/>
                            <wp:effectExtent l="0" t="0" r="0" b="0"/>
                            <wp:docPr id="11" name="Picture 10" descr="Forms response chart. Question title: 2. Was the sign-up process for the online riding system easy to complete?.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2. Was the sign-up process for the online riding system easy to complete?. Number of responses: 40 respon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75170" cy="3299203"/>
                                    </a:xfrm>
                                    <a:prstGeom prst="rect">
                                      <a:avLst/>
                                    </a:prstGeom>
                                    <a:noFill/>
                                    <a:ln>
                                      <a:noFill/>
                                    </a:ln>
                                  </pic:spPr>
                                </pic:pic>
                              </a:graphicData>
                            </a:graphic>
                          </wp:inline>
                        </w:drawing>
                      </w:r>
                    </w:p>
                    <w:p w14:paraId="233A48C4" w14:textId="77777777" w:rsidR="00962DF8" w:rsidRDefault="00962DF8" w:rsidP="00962DF8">
                      <w:pPr>
                        <w:rPr>
                          <w:lang w:val="en-US"/>
                        </w:rPr>
                      </w:pPr>
                    </w:p>
                    <w:p w14:paraId="0E0659DA" w14:textId="77777777" w:rsidR="00962DF8" w:rsidRDefault="00962DF8" w:rsidP="00962DF8">
                      <w:pPr>
                        <w:rPr>
                          <w:lang w:val="en-US"/>
                        </w:rPr>
                      </w:pPr>
                    </w:p>
                    <w:p w14:paraId="24B1C116" w14:textId="0289A5C2" w:rsidR="00962DF8" w:rsidRDefault="00962DF8" w:rsidP="00962DF8">
                      <w:pPr>
                        <w:rPr>
                          <w:lang w:val="en-US"/>
                        </w:rPr>
                      </w:pPr>
                    </w:p>
                    <w:p w14:paraId="52492802" w14:textId="0B5BCA0A" w:rsidR="00962DF8" w:rsidRDefault="00962DF8" w:rsidP="00962DF8">
                      <w:pPr>
                        <w:rPr>
                          <w:lang w:val="en-US"/>
                        </w:rPr>
                      </w:pPr>
                    </w:p>
                    <w:p w14:paraId="5B90A559" w14:textId="51EAEA28" w:rsidR="00962DF8" w:rsidRDefault="00962DF8" w:rsidP="00962DF8">
                      <w:pPr>
                        <w:rPr>
                          <w:lang w:val="en-US"/>
                        </w:rPr>
                      </w:pPr>
                    </w:p>
                    <w:p w14:paraId="57243241" w14:textId="77777777" w:rsidR="00962DF8" w:rsidRDefault="00962DF8" w:rsidP="00962DF8">
                      <w:pPr>
                        <w:rPr>
                          <w:lang w:val="en-US"/>
                        </w:rPr>
                      </w:pPr>
                    </w:p>
                    <w:p w14:paraId="22A8C92C" w14:textId="77777777" w:rsidR="00962DF8" w:rsidRDefault="00962DF8" w:rsidP="00962DF8">
                      <w:pPr>
                        <w:rPr>
                          <w:lang w:val="en-US"/>
                        </w:rPr>
                      </w:pPr>
                    </w:p>
                    <w:p w14:paraId="403A637E" w14:textId="77777777" w:rsidR="00962DF8" w:rsidRDefault="00962DF8" w:rsidP="00962DF8">
                      <w:pPr>
                        <w:rPr>
                          <w:lang w:val="en-US"/>
                        </w:rPr>
                      </w:pPr>
                    </w:p>
                    <w:p w14:paraId="1B07AFB1" w14:textId="77777777" w:rsidR="00962DF8" w:rsidRDefault="00962DF8" w:rsidP="00962DF8">
                      <w:pPr>
                        <w:rPr>
                          <w:lang w:val="en-US"/>
                        </w:rPr>
                      </w:pPr>
                    </w:p>
                    <w:p w14:paraId="10EBE7C1" w14:textId="77777777" w:rsidR="00962DF8" w:rsidRDefault="00962DF8" w:rsidP="00962DF8">
                      <w:pPr>
                        <w:rPr>
                          <w:lang w:val="en-US"/>
                        </w:rPr>
                      </w:pPr>
                    </w:p>
                    <w:p w14:paraId="45269168" w14:textId="77777777" w:rsidR="00962DF8" w:rsidRDefault="00962DF8" w:rsidP="00962DF8">
                      <w:pPr>
                        <w:rPr>
                          <w:lang w:val="en-US"/>
                        </w:rPr>
                      </w:pPr>
                    </w:p>
                    <w:p w14:paraId="73A528C1" w14:textId="77777777" w:rsidR="00962DF8" w:rsidRDefault="00962DF8" w:rsidP="00962DF8">
                      <w:pPr>
                        <w:rPr>
                          <w:lang w:val="en-US"/>
                        </w:rPr>
                      </w:pPr>
                    </w:p>
                    <w:p w14:paraId="22197C7C" w14:textId="77777777" w:rsidR="00962DF8" w:rsidRDefault="00962DF8" w:rsidP="00962DF8">
                      <w:pPr>
                        <w:rPr>
                          <w:lang w:val="en-US"/>
                        </w:rPr>
                      </w:pPr>
                    </w:p>
                    <w:p w14:paraId="46C96B00" w14:textId="77777777" w:rsidR="00962DF8" w:rsidRDefault="00962DF8" w:rsidP="00962DF8">
                      <w:pPr>
                        <w:rPr>
                          <w:lang w:val="en-US"/>
                        </w:rPr>
                      </w:pPr>
                    </w:p>
                    <w:p w14:paraId="381AC38E" w14:textId="77777777" w:rsidR="00962DF8" w:rsidRPr="00264E20" w:rsidRDefault="00962DF8" w:rsidP="00962DF8">
                      <w:pPr>
                        <w:rPr>
                          <w:lang w:val="en-US"/>
                        </w:rPr>
                      </w:pPr>
                    </w:p>
                  </w:txbxContent>
                </v:textbox>
              </v:shape>
            </w:pict>
          </mc:Fallback>
        </mc:AlternateContent>
      </w:r>
      <w:r>
        <w:rPr>
          <w:lang w:val="en-US"/>
        </w:rPr>
        <w:br w:type="page"/>
      </w:r>
    </w:p>
    <w:p w14:paraId="22EAC102" w14:textId="1B237799" w:rsidR="00131B4F" w:rsidRDefault="00962DF8">
      <w:pPr>
        <w:rPr>
          <w:lang w:val="en-US"/>
        </w:rPr>
      </w:pPr>
      <w:r>
        <w:rPr>
          <w:noProof/>
          <w:lang w:val="en-US" w:eastAsia="en-US"/>
        </w:rPr>
        <w:lastRenderedPageBreak/>
        <w:drawing>
          <wp:anchor distT="0" distB="0" distL="114300" distR="114300" simplePos="0" relativeHeight="251735040" behindDoc="1" locked="0" layoutInCell="1" allowOverlap="1" wp14:anchorId="1FE75C41" wp14:editId="3AAFE7BF">
            <wp:simplePos x="0" y="0"/>
            <wp:positionH relativeFrom="column">
              <wp:posOffset>-108585</wp:posOffset>
            </wp:positionH>
            <wp:positionV relativeFrom="paragraph">
              <wp:posOffset>-682625</wp:posOffset>
            </wp:positionV>
            <wp:extent cx="7886700" cy="5058410"/>
            <wp:effectExtent l="0" t="0" r="0" b="8890"/>
            <wp:wrapNone/>
            <wp:docPr id="44" name="Picture 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1B4F">
        <w:rPr>
          <w:noProof/>
          <w:lang w:val="en-US" w:eastAsia="en-US"/>
        </w:rPr>
        <mc:AlternateContent>
          <mc:Choice Requires="wps">
            <w:drawing>
              <wp:anchor distT="0" distB="0" distL="114300" distR="114300" simplePos="0" relativeHeight="251695104" behindDoc="0" locked="0" layoutInCell="1" allowOverlap="1" wp14:anchorId="33CD7B0C" wp14:editId="6CF6507A">
                <wp:simplePos x="0" y="0"/>
                <wp:positionH relativeFrom="column">
                  <wp:posOffset>145415</wp:posOffset>
                </wp:positionH>
                <wp:positionV relativeFrom="paragraph">
                  <wp:posOffset>1004570</wp:posOffset>
                </wp:positionV>
                <wp:extent cx="7258050" cy="7905750"/>
                <wp:effectExtent l="0" t="0" r="0" b="0"/>
                <wp:wrapNone/>
                <wp:docPr id="22"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5AAE8974" w14:textId="77777777" w:rsidR="00131B4F" w:rsidRDefault="00131B4F" w:rsidP="00131B4F">
                            <w:pPr>
                              <w:rPr>
                                <w:lang w:val="en-US"/>
                              </w:rPr>
                            </w:pPr>
                          </w:p>
                          <w:p w14:paraId="74DC168E" w14:textId="77777777" w:rsidR="00131B4F" w:rsidRDefault="00131B4F" w:rsidP="00131B4F">
                            <w:pPr>
                              <w:rPr>
                                <w:lang w:val="en-US"/>
                              </w:rPr>
                            </w:pPr>
                          </w:p>
                          <w:p w14:paraId="3A5A499C" w14:textId="77777777" w:rsidR="00131B4F" w:rsidRDefault="00131B4F" w:rsidP="00131B4F">
                            <w:pPr>
                              <w:rPr>
                                <w:lang w:val="en-US"/>
                              </w:rPr>
                            </w:pPr>
                          </w:p>
                          <w:p w14:paraId="34C6C19C" w14:textId="5748785F" w:rsidR="00131B4F" w:rsidRDefault="00131B4F" w:rsidP="00131B4F">
                            <w:pPr>
                              <w:rPr>
                                <w:lang w:val="en-US"/>
                              </w:rPr>
                            </w:pPr>
                          </w:p>
                          <w:p w14:paraId="725D8C4D" w14:textId="2848FFAB" w:rsidR="00F108C3" w:rsidRDefault="00F108C3" w:rsidP="00131B4F">
                            <w:pPr>
                              <w:rPr>
                                <w:lang w:val="en-US"/>
                              </w:rPr>
                            </w:pPr>
                            <w:r>
                              <w:rPr>
                                <w:noProof/>
                                <w:lang w:val="en-US" w:eastAsia="en-US"/>
                              </w:rPr>
                              <w:drawing>
                                <wp:inline distT="0" distB="0" distL="0" distR="0" wp14:anchorId="074919F8" wp14:editId="7D71C2E1">
                                  <wp:extent cx="7075170" cy="2973070"/>
                                  <wp:effectExtent l="0" t="0" r="0" b="0"/>
                                  <wp:docPr id="39" name="Picture 11" descr="Forms response chart. Question title: 3. Was it easy to navigate between different parts of the online riding system?.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3. Was it easy to navigate between different parts of the online riding system?. Number of responses: 40 respons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222104D6" w14:textId="77777777" w:rsidR="00F108C3" w:rsidRDefault="00F108C3" w:rsidP="00131B4F">
                            <w:pPr>
                              <w:rPr>
                                <w:lang w:val="en-US"/>
                              </w:rPr>
                            </w:pPr>
                          </w:p>
                          <w:p w14:paraId="47FE52A4" w14:textId="64FFD81D" w:rsidR="00131B4F" w:rsidRDefault="00131B4F" w:rsidP="00131B4F">
                            <w:pPr>
                              <w:rPr>
                                <w:lang w:val="en-US"/>
                              </w:rPr>
                            </w:pPr>
                          </w:p>
                          <w:p w14:paraId="02B536AC" w14:textId="30DDBA07" w:rsidR="00131B4F" w:rsidRDefault="00131B4F" w:rsidP="00131B4F">
                            <w:pPr>
                              <w:rPr>
                                <w:lang w:val="en-US"/>
                              </w:rPr>
                            </w:pPr>
                          </w:p>
                          <w:p w14:paraId="7CFF16D5" w14:textId="77EB3282" w:rsidR="00131B4F" w:rsidRDefault="00EB31A1" w:rsidP="00131B4F">
                            <w:pPr>
                              <w:rPr>
                                <w:lang w:val="en-US"/>
                              </w:rPr>
                            </w:pPr>
                            <w:r>
                              <w:rPr>
                                <w:noProof/>
                                <w:lang w:val="en-US" w:eastAsia="en-US"/>
                              </w:rPr>
                              <w:drawing>
                                <wp:inline distT="0" distB="0" distL="0" distR="0" wp14:anchorId="14FDB04C" wp14:editId="63610BE1">
                                  <wp:extent cx="7075170" cy="2973070"/>
                                  <wp:effectExtent l="0" t="0" r="0" b="0"/>
                                  <wp:docPr id="698307044" name="Picture 12" descr="Forms response chart. Question title: 4. Error messages were clear and helpful?.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4. Error messages were clear and helpful?. Number of responses: 40 respon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611BEBFB" w14:textId="44BBDFCC" w:rsidR="00131B4F" w:rsidRDefault="00131B4F" w:rsidP="00131B4F">
                            <w:pPr>
                              <w:rPr>
                                <w:lang w:val="en-US"/>
                              </w:rPr>
                            </w:pPr>
                          </w:p>
                          <w:p w14:paraId="0738DDAB" w14:textId="31C89433" w:rsidR="00131B4F" w:rsidRDefault="00131B4F" w:rsidP="00131B4F">
                            <w:pPr>
                              <w:rPr>
                                <w:lang w:val="en-US"/>
                              </w:rPr>
                            </w:pPr>
                          </w:p>
                          <w:p w14:paraId="2B9CA8A9" w14:textId="77777777" w:rsidR="00131B4F" w:rsidRDefault="00131B4F" w:rsidP="00131B4F">
                            <w:pPr>
                              <w:rPr>
                                <w:lang w:val="en-US"/>
                              </w:rPr>
                            </w:pPr>
                          </w:p>
                          <w:p w14:paraId="33FF366F" w14:textId="77777777" w:rsidR="00131B4F" w:rsidRDefault="00131B4F" w:rsidP="00131B4F">
                            <w:pPr>
                              <w:rPr>
                                <w:lang w:val="en-US"/>
                              </w:rPr>
                            </w:pPr>
                          </w:p>
                          <w:p w14:paraId="60D80E66" w14:textId="77777777" w:rsidR="00131B4F" w:rsidRDefault="00131B4F" w:rsidP="00131B4F">
                            <w:pPr>
                              <w:rPr>
                                <w:lang w:val="en-US"/>
                              </w:rPr>
                            </w:pPr>
                          </w:p>
                          <w:p w14:paraId="5BAD433C" w14:textId="77777777" w:rsidR="00131B4F" w:rsidRDefault="00131B4F" w:rsidP="00131B4F">
                            <w:pPr>
                              <w:rPr>
                                <w:lang w:val="en-US"/>
                              </w:rPr>
                            </w:pPr>
                          </w:p>
                          <w:p w14:paraId="20F92905" w14:textId="77777777" w:rsidR="00131B4F" w:rsidRDefault="00131B4F" w:rsidP="00131B4F">
                            <w:pPr>
                              <w:rPr>
                                <w:lang w:val="en-US"/>
                              </w:rPr>
                            </w:pPr>
                          </w:p>
                          <w:p w14:paraId="11A75E97" w14:textId="77777777" w:rsidR="00131B4F" w:rsidRDefault="00131B4F" w:rsidP="00131B4F">
                            <w:pPr>
                              <w:rPr>
                                <w:lang w:val="en-US"/>
                              </w:rPr>
                            </w:pPr>
                          </w:p>
                          <w:p w14:paraId="5CE47C0E" w14:textId="77777777" w:rsidR="00131B4F" w:rsidRDefault="00131B4F" w:rsidP="00131B4F">
                            <w:pPr>
                              <w:rPr>
                                <w:lang w:val="en-US"/>
                              </w:rPr>
                            </w:pPr>
                          </w:p>
                          <w:p w14:paraId="4477FD94" w14:textId="77777777" w:rsidR="00131B4F" w:rsidRDefault="00131B4F" w:rsidP="00131B4F">
                            <w:pPr>
                              <w:rPr>
                                <w:lang w:val="en-US"/>
                              </w:rPr>
                            </w:pPr>
                          </w:p>
                          <w:p w14:paraId="4A47DE19" w14:textId="77777777" w:rsidR="00131B4F" w:rsidRDefault="00131B4F" w:rsidP="00131B4F">
                            <w:pPr>
                              <w:rPr>
                                <w:lang w:val="en-US"/>
                              </w:rPr>
                            </w:pPr>
                          </w:p>
                          <w:p w14:paraId="42203BED" w14:textId="77777777" w:rsidR="00131B4F" w:rsidRDefault="00131B4F" w:rsidP="00131B4F">
                            <w:pPr>
                              <w:rPr>
                                <w:lang w:val="en-US"/>
                              </w:rPr>
                            </w:pPr>
                          </w:p>
                          <w:p w14:paraId="69A7BA94" w14:textId="77777777" w:rsidR="00131B4F" w:rsidRPr="00264E20" w:rsidRDefault="00131B4F" w:rsidP="00131B4F">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margin-left:11.45pt;margin-top:79.1pt;width:571.5pt;height:6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" filled="f" fillcolor="#f2f2f2" stroked="f" strokecolor="#f2f2f2">
                <v:textbox>
                  <w:txbxContent>
                    <w:p w14:paraId="5AAE8974" w14:textId="77777777" w:rsidR="00131B4F" w:rsidRDefault="00131B4F" w:rsidP="00131B4F">
                      <w:pPr>
                        <w:rPr>
                          <w:lang w:val="en-US"/>
                        </w:rPr>
                      </w:pPr>
                    </w:p>
                    <w:p w14:paraId="74DC168E" w14:textId="77777777" w:rsidR="00131B4F" w:rsidRDefault="00131B4F" w:rsidP="00131B4F">
                      <w:pPr>
                        <w:rPr>
                          <w:lang w:val="en-US"/>
                        </w:rPr>
                      </w:pPr>
                    </w:p>
                    <w:p w14:paraId="3A5A499C" w14:textId="77777777" w:rsidR="00131B4F" w:rsidRDefault="00131B4F" w:rsidP="00131B4F">
                      <w:pPr>
                        <w:rPr>
                          <w:lang w:val="en-US"/>
                        </w:rPr>
                      </w:pPr>
                    </w:p>
                    <w:p w14:paraId="34C6C19C" w14:textId="5748785F" w:rsidR="00131B4F" w:rsidRDefault="00131B4F" w:rsidP="00131B4F">
                      <w:pPr>
                        <w:rPr>
                          <w:lang w:val="en-US"/>
                        </w:rPr>
                      </w:pPr>
                    </w:p>
                    <w:p w14:paraId="725D8C4D" w14:textId="2848FFAB" w:rsidR="00F108C3" w:rsidRDefault="00F108C3" w:rsidP="00131B4F">
                      <w:pPr>
                        <w:rPr>
                          <w:lang w:val="en-US"/>
                        </w:rPr>
                      </w:pPr>
                      <w:r>
                        <w:rPr>
                          <w:noProof/>
                          <w:lang w:val="en-US" w:eastAsia="en-US"/>
                        </w:rPr>
                        <w:drawing>
                          <wp:inline distT="0" distB="0" distL="0" distR="0" wp14:anchorId="074919F8" wp14:editId="7D71C2E1">
                            <wp:extent cx="7075170" cy="2973070"/>
                            <wp:effectExtent l="0" t="0" r="0" b="0"/>
                            <wp:docPr id="39" name="Picture 11" descr="Forms response chart. Question title: 3. Was it easy to navigate between different parts of the online riding system?.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3. Was it easy to navigate between different parts of the online riding system?. Number of responses: 40 respons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222104D6" w14:textId="77777777" w:rsidR="00F108C3" w:rsidRDefault="00F108C3" w:rsidP="00131B4F">
                      <w:pPr>
                        <w:rPr>
                          <w:lang w:val="en-US"/>
                        </w:rPr>
                      </w:pPr>
                    </w:p>
                    <w:p w14:paraId="47FE52A4" w14:textId="64FFD81D" w:rsidR="00131B4F" w:rsidRDefault="00131B4F" w:rsidP="00131B4F">
                      <w:pPr>
                        <w:rPr>
                          <w:lang w:val="en-US"/>
                        </w:rPr>
                      </w:pPr>
                    </w:p>
                    <w:p w14:paraId="02B536AC" w14:textId="30DDBA07" w:rsidR="00131B4F" w:rsidRDefault="00131B4F" w:rsidP="00131B4F">
                      <w:pPr>
                        <w:rPr>
                          <w:lang w:val="en-US"/>
                        </w:rPr>
                      </w:pPr>
                    </w:p>
                    <w:p w14:paraId="7CFF16D5" w14:textId="77EB3282" w:rsidR="00131B4F" w:rsidRDefault="00EB31A1" w:rsidP="00131B4F">
                      <w:pPr>
                        <w:rPr>
                          <w:lang w:val="en-US"/>
                        </w:rPr>
                      </w:pPr>
                      <w:r>
                        <w:rPr>
                          <w:noProof/>
                          <w:lang w:val="en-US" w:eastAsia="en-US"/>
                        </w:rPr>
                        <w:drawing>
                          <wp:inline distT="0" distB="0" distL="0" distR="0" wp14:anchorId="14FDB04C" wp14:editId="63610BE1">
                            <wp:extent cx="7075170" cy="2973070"/>
                            <wp:effectExtent l="0" t="0" r="0" b="0"/>
                            <wp:docPr id="698307044" name="Picture 12" descr="Forms response chart. Question title: 4. Error messages were clear and helpful?.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4. Error messages were clear and helpful?. Number of responses: 40 respon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611BEBFB" w14:textId="44BBDFCC" w:rsidR="00131B4F" w:rsidRDefault="00131B4F" w:rsidP="00131B4F">
                      <w:pPr>
                        <w:rPr>
                          <w:lang w:val="en-US"/>
                        </w:rPr>
                      </w:pPr>
                    </w:p>
                    <w:p w14:paraId="0738DDAB" w14:textId="31C89433" w:rsidR="00131B4F" w:rsidRDefault="00131B4F" w:rsidP="00131B4F">
                      <w:pPr>
                        <w:rPr>
                          <w:lang w:val="en-US"/>
                        </w:rPr>
                      </w:pPr>
                    </w:p>
                    <w:p w14:paraId="2B9CA8A9" w14:textId="77777777" w:rsidR="00131B4F" w:rsidRDefault="00131B4F" w:rsidP="00131B4F">
                      <w:pPr>
                        <w:rPr>
                          <w:lang w:val="en-US"/>
                        </w:rPr>
                      </w:pPr>
                    </w:p>
                    <w:p w14:paraId="33FF366F" w14:textId="77777777" w:rsidR="00131B4F" w:rsidRDefault="00131B4F" w:rsidP="00131B4F">
                      <w:pPr>
                        <w:rPr>
                          <w:lang w:val="en-US"/>
                        </w:rPr>
                      </w:pPr>
                    </w:p>
                    <w:p w14:paraId="60D80E66" w14:textId="77777777" w:rsidR="00131B4F" w:rsidRDefault="00131B4F" w:rsidP="00131B4F">
                      <w:pPr>
                        <w:rPr>
                          <w:lang w:val="en-US"/>
                        </w:rPr>
                      </w:pPr>
                    </w:p>
                    <w:p w14:paraId="5BAD433C" w14:textId="77777777" w:rsidR="00131B4F" w:rsidRDefault="00131B4F" w:rsidP="00131B4F">
                      <w:pPr>
                        <w:rPr>
                          <w:lang w:val="en-US"/>
                        </w:rPr>
                      </w:pPr>
                    </w:p>
                    <w:p w14:paraId="20F92905" w14:textId="77777777" w:rsidR="00131B4F" w:rsidRDefault="00131B4F" w:rsidP="00131B4F">
                      <w:pPr>
                        <w:rPr>
                          <w:lang w:val="en-US"/>
                        </w:rPr>
                      </w:pPr>
                    </w:p>
                    <w:p w14:paraId="11A75E97" w14:textId="77777777" w:rsidR="00131B4F" w:rsidRDefault="00131B4F" w:rsidP="00131B4F">
                      <w:pPr>
                        <w:rPr>
                          <w:lang w:val="en-US"/>
                        </w:rPr>
                      </w:pPr>
                    </w:p>
                    <w:p w14:paraId="5CE47C0E" w14:textId="77777777" w:rsidR="00131B4F" w:rsidRDefault="00131B4F" w:rsidP="00131B4F">
                      <w:pPr>
                        <w:rPr>
                          <w:lang w:val="en-US"/>
                        </w:rPr>
                      </w:pPr>
                    </w:p>
                    <w:p w14:paraId="4477FD94" w14:textId="77777777" w:rsidR="00131B4F" w:rsidRDefault="00131B4F" w:rsidP="00131B4F">
                      <w:pPr>
                        <w:rPr>
                          <w:lang w:val="en-US"/>
                        </w:rPr>
                      </w:pPr>
                    </w:p>
                    <w:p w14:paraId="4A47DE19" w14:textId="77777777" w:rsidR="00131B4F" w:rsidRDefault="00131B4F" w:rsidP="00131B4F">
                      <w:pPr>
                        <w:rPr>
                          <w:lang w:val="en-US"/>
                        </w:rPr>
                      </w:pPr>
                    </w:p>
                    <w:p w14:paraId="42203BED" w14:textId="77777777" w:rsidR="00131B4F" w:rsidRDefault="00131B4F" w:rsidP="00131B4F">
                      <w:pPr>
                        <w:rPr>
                          <w:lang w:val="en-US"/>
                        </w:rPr>
                      </w:pPr>
                    </w:p>
                    <w:p w14:paraId="69A7BA94" w14:textId="77777777" w:rsidR="00131B4F" w:rsidRPr="00264E20" w:rsidRDefault="00131B4F" w:rsidP="00131B4F">
                      <w:pPr>
                        <w:rPr>
                          <w:lang w:val="en-US"/>
                        </w:rPr>
                      </w:pPr>
                    </w:p>
                  </w:txbxContent>
                </v:textbox>
              </v:shape>
            </w:pict>
          </mc:Fallback>
        </mc:AlternateContent>
      </w:r>
      <w:r w:rsidR="00131B4F">
        <w:rPr>
          <w:lang w:val="en-US"/>
        </w:rPr>
        <w:br w:type="page"/>
      </w:r>
    </w:p>
    <w:p w14:paraId="22FB1DBB" w14:textId="77777777" w:rsidR="00131B4F" w:rsidRDefault="00131B4F" w:rsidP="00131B4F">
      <w:pPr>
        <w:rPr>
          <w:lang w:val="en-US"/>
        </w:rPr>
      </w:pPr>
      <w:r>
        <w:rPr>
          <w:noProof/>
          <w:lang w:val="en-US" w:eastAsia="en-US"/>
        </w:rPr>
        <w:lastRenderedPageBreak/>
        <w:drawing>
          <wp:anchor distT="0" distB="0" distL="114300" distR="114300" simplePos="0" relativeHeight="251688960" behindDoc="1" locked="0" layoutInCell="1" allowOverlap="1" wp14:anchorId="407A3F59" wp14:editId="2CDD09E2">
            <wp:simplePos x="0" y="0"/>
            <wp:positionH relativeFrom="column">
              <wp:posOffset>-108585</wp:posOffset>
            </wp:positionH>
            <wp:positionV relativeFrom="paragraph">
              <wp:posOffset>-701675</wp:posOffset>
            </wp:positionV>
            <wp:extent cx="7886700" cy="5058410"/>
            <wp:effectExtent l="0" t="0" r="0" b="8890"/>
            <wp:wrapNone/>
            <wp:docPr id="19"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044A9" w14:textId="77777777" w:rsidR="00131B4F" w:rsidRDefault="00484A93">
      <w:pPr>
        <w:rPr>
          <w:lang w:val="en-US"/>
        </w:rPr>
      </w:pPr>
      <w:r>
        <w:rPr>
          <w:noProof/>
          <w:lang w:val="en-US" w:eastAsia="en-US"/>
        </w:rPr>
        <mc:AlternateContent>
          <mc:Choice Requires="wps">
            <w:drawing>
              <wp:anchor distT="0" distB="0" distL="114300" distR="114300" simplePos="0" relativeHeight="251697152" behindDoc="0" locked="0" layoutInCell="1" allowOverlap="1" wp14:anchorId="36D0E0B2" wp14:editId="0648CBFB">
                <wp:simplePos x="0" y="0"/>
                <wp:positionH relativeFrom="column">
                  <wp:posOffset>145415</wp:posOffset>
                </wp:positionH>
                <wp:positionV relativeFrom="paragraph">
                  <wp:posOffset>1004570</wp:posOffset>
                </wp:positionV>
                <wp:extent cx="7258050" cy="7905750"/>
                <wp:effectExtent l="0" t="0" r="0" b="0"/>
                <wp:wrapNone/>
                <wp:docPr id="23"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23D9113C" w14:textId="77777777" w:rsidR="00131B4F" w:rsidRDefault="00131B4F" w:rsidP="00131B4F">
                            <w:pPr>
                              <w:rPr>
                                <w:lang w:val="en-US"/>
                              </w:rPr>
                            </w:pPr>
                          </w:p>
                          <w:p w14:paraId="5976E71D" w14:textId="77777777" w:rsidR="00131B4F" w:rsidRDefault="00131B4F" w:rsidP="00131B4F">
                            <w:pPr>
                              <w:rPr>
                                <w:lang w:val="en-US"/>
                              </w:rPr>
                            </w:pPr>
                          </w:p>
                          <w:p w14:paraId="418D343A" w14:textId="69B026C1" w:rsidR="00131B4F" w:rsidRDefault="00131B4F" w:rsidP="00131B4F">
                            <w:pPr>
                              <w:rPr>
                                <w:lang w:val="en-US"/>
                              </w:rPr>
                            </w:pPr>
                          </w:p>
                          <w:p w14:paraId="28D4A5E7" w14:textId="24064658" w:rsidR="00131B4F" w:rsidRDefault="00F108C3" w:rsidP="00131B4F">
                            <w:pPr>
                              <w:rPr>
                                <w:lang w:val="en-US"/>
                              </w:rPr>
                            </w:pPr>
                            <w:r>
                              <w:rPr>
                                <w:noProof/>
                                <w:lang w:val="en-US" w:eastAsia="en-US"/>
                              </w:rPr>
                              <w:drawing>
                                <wp:inline distT="0" distB="0" distL="0" distR="0" wp14:anchorId="41D850CF" wp14:editId="020C712C">
                                  <wp:extent cx="7075170" cy="2973070"/>
                                  <wp:effectExtent l="0" t="0" r="0" b="0"/>
                                  <wp:docPr id="704084479" name="Picture 13" descr="Forms response chart. Question title: 5. Did the online riding system provide feedback for actions taken?.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5. Did the online riding system provide feedback for actions taken?. Number of responses: 40 respon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00ED5C53" w14:textId="77777777" w:rsidR="00131B4F" w:rsidRDefault="00131B4F" w:rsidP="00131B4F">
                            <w:pPr>
                              <w:rPr>
                                <w:lang w:val="en-US"/>
                              </w:rPr>
                            </w:pPr>
                          </w:p>
                          <w:p w14:paraId="2CFB819E" w14:textId="2FE0F85C" w:rsidR="00131B4F" w:rsidRDefault="00962DF8" w:rsidP="00131B4F">
                            <w:pPr>
                              <w:rPr>
                                <w:lang w:val="en-US"/>
                              </w:rPr>
                            </w:pPr>
                            <w:r>
                              <w:rPr>
                                <w:noProof/>
                                <w:lang w:val="en-US" w:eastAsia="en-US"/>
                              </w:rPr>
                              <w:drawing>
                                <wp:inline distT="0" distB="0" distL="0" distR="0" wp14:anchorId="64A4AEE5" wp14:editId="1E5E5597">
                                  <wp:extent cx="7075170" cy="2973070"/>
                                  <wp:effectExtent l="0" t="0" r="0" b="0"/>
                                  <wp:docPr id="8847880" name="Picture 14" descr="Forms response chart. Question title: 6. How much satisfied are you with the functionality of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6. How much satisfied are you with the functionality of the app?. Number of responses: 40 respons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47A85D58" w14:textId="77777777" w:rsidR="00131B4F" w:rsidRDefault="00131B4F" w:rsidP="00131B4F">
                            <w:pPr>
                              <w:rPr>
                                <w:lang w:val="en-US"/>
                              </w:rPr>
                            </w:pPr>
                          </w:p>
                          <w:p w14:paraId="2111E13C" w14:textId="77777777" w:rsidR="00131B4F" w:rsidRDefault="00131B4F" w:rsidP="00131B4F">
                            <w:pPr>
                              <w:rPr>
                                <w:lang w:val="en-US"/>
                              </w:rPr>
                            </w:pPr>
                          </w:p>
                          <w:p w14:paraId="45FA77F0" w14:textId="77777777" w:rsidR="00131B4F" w:rsidRDefault="00131B4F" w:rsidP="00131B4F">
                            <w:pPr>
                              <w:rPr>
                                <w:lang w:val="en-US"/>
                              </w:rPr>
                            </w:pPr>
                          </w:p>
                          <w:p w14:paraId="34D8146B" w14:textId="77777777" w:rsidR="00131B4F" w:rsidRDefault="00131B4F" w:rsidP="00131B4F">
                            <w:pPr>
                              <w:rPr>
                                <w:lang w:val="en-US"/>
                              </w:rPr>
                            </w:pPr>
                          </w:p>
                          <w:p w14:paraId="60942BBB" w14:textId="77777777" w:rsidR="00131B4F" w:rsidRDefault="00131B4F" w:rsidP="00131B4F">
                            <w:pPr>
                              <w:rPr>
                                <w:lang w:val="en-US"/>
                              </w:rPr>
                            </w:pPr>
                          </w:p>
                          <w:p w14:paraId="2F5E7D20" w14:textId="77777777" w:rsidR="00131B4F" w:rsidRDefault="00131B4F" w:rsidP="00131B4F">
                            <w:pPr>
                              <w:rPr>
                                <w:lang w:val="en-US"/>
                              </w:rPr>
                            </w:pPr>
                          </w:p>
                          <w:p w14:paraId="56F30672" w14:textId="77777777" w:rsidR="00131B4F" w:rsidRDefault="00131B4F" w:rsidP="00131B4F">
                            <w:pPr>
                              <w:rPr>
                                <w:lang w:val="en-US"/>
                              </w:rPr>
                            </w:pPr>
                          </w:p>
                          <w:p w14:paraId="444B2ABE" w14:textId="77777777" w:rsidR="00131B4F" w:rsidRDefault="00131B4F" w:rsidP="00131B4F">
                            <w:pPr>
                              <w:rPr>
                                <w:lang w:val="en-US"/>
                              </w:rPr>
                            </w:pPr>
                          </w:p>
                          <w:p w14:paraId="12B38102" w14:textId="77777777" w:rsidR="00131B4F" w:rsidRDefault="00131B4F" w:rsidP="00131B4F">
                            <w:pPr>
                              <w:rPr>
                                <w:lang w:val="en-US"/>
                              </w:rPr>
                            </w:pPr>
                          </w:p>
                          <w:p w14:paraId="0B68F63B" w14:textId="77777777" w:rsidR="00131B4F" w:rsidRDefault="00131B4F" w:rsidP="00131B4F">
                            <w:pPr>
                              <w:rPr>
                                <w:lang w:val="en-US"/>
                              </w:rPr>
                            </w:pPr>
                          </w:p>
                          <w:p w14:paraId="54BAFA5E" w14:textId="77777777" w:rsidR="00131B4F" w:rsidRDefault="00131B4F" w:rsidP="00131B4F">
                            <w:pPr>
                              <w:rPr>
                                <w:lang w:val="en-US"/>
                              </w:rPr>
                            </w:pPr>
                          </w:p>
                          <w:p w14:paraId="2423C62F" w14:textId="77777777" w:rsidR="00131B4F" w:rsidRDefault="00131B4F" w:rsidP="00131B4F">
                            <w:pPr>
                              <w:rPr>
                                <w:lang w:val="en-US"/>
                              </w:rPr>
                            </w:pPr>
                          </w:p>
                          <w:p w14:paraId="0B76D158" w14:textId="77777777" w:rsidR="00131B4F" w:rsidRPr="00264E20" w:rsidRDefault="00131B4F" w:rsidP="00131B4F">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margin-left:11.45pt;margin-top:79.1pt;width:571.5pt;height:6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" filled="f" fillcolor="#f2f2f2" stroked="f" strokecolor="#f2f2f2">
                <v:textbox>
                  <w:txbxContent>
                    <w:p w14:paraId="23D9113C" w14:textId="77777777" w:rsidR="00131B4F" w:rsidRDefault="00131B4F" w:rsidP="00131B4F">
                      <w:pPr>
                        <w:rPr>
                          <w:lang w:val="en-US"/>
                        </w:rPr>
                      </w:pPr>
                    </w:p>
                    <w:p w14:paraId="5976E71D" w14:textId="77777777" w:rsidR="00131B4F" w:rsidRDefault="00131B4F" w:rsidP="00131B4F">
                      <w:pPr>
                        <w:rPr>
                          <w:lang w:val="en-US"/>
                        </w:rPr>
                      </w:pPr>
                    </w:p>
                    <w:p w14:paraId="418D343A" w14:textId="69B026C1" w:rsidR="00131B4F" w:rsidRDefault="00131B4F" w:rsidP="00131B4F">
                      <w:pPr>
                        <w:rPr>
                          <w:lang w:val="en-US"/>
                        </w:rPr>
                      </w:pPr>
                    </w:p>
                    <w:p w14:paraId="28D4A5E7" w14:textId="24064658" w:rsidR="00131B4F" w:rsidRDefault="00F108C3" w:rsidP="00131B4F">
                      <w:pPr>
                        <w:rPr>
                          <w:lang w:val="en-US"/>
                        </w:rPr>
                      </w:pPr>
                      <w:r>
                        <w:rPr>
                          <w:noProof/>
                          <w:lang w:val="en-US" w:eastAsia="en-US"/>
                        </w:rPr>
                        <w:drawing>
                          <wp:inline distT="0" distB="0" distL="0" distR="0" wp14:anchorId="41D850CF" wp14:editId="020C712C">
                            <wp:extent cx="7075170" cy="2973070"/>
                            <wp:effectExtent l="0" t="0" r="0" b="0"/>
                            <wp:docPr id="704084479" name="Picture 13" descr="Forms response chart. Question title: 5. Did the online riding system provide feedback for actions taken?.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5. Did the online riding system provide feedback for actions taken?. Number of responses: 40 respon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00ED5C53" w14:textId="77777777" w:rsidR="00131B4F" w:rsidRDefault="00131B4F" w:rsidP="00131B4F">
                      <w:pPr>
                        <w:rPr>
                          <w:lang w:val="en-US"/>
                        </w:rPr>
                      </w:pPr>
                    </w:p>
                    <w:p w14:paraId="2CFB819E" w14:textId="2FE0F85C" w:rsidR="00131B4F" w:rsidRDefault="00962DF8" w:rsidP="00131B4F">
                      <w:pPr>
                        <w:rPr>
                          <w:lang w:val="en-US"/>
                        </w:rPr>
                      </w:pPr>
                      <w:r>
                        <w:rPr>
                          <w:noProof/>
                          <w:lang w:val="en-US" w:eastAsia="en-US"/>
                        </w:rPr>
                        <w:drawing>
                          <wp:inline distT="0" distB="0" distL="0" distR="0" wp14:anchorId="64A4AEE5" wp14:editId="1E5E5597">
                            <wp:extent cx="7075170" cy="2973070"/>
                            <wp:effectExtent l="0" t="0" r="0" b="0"/>
                            <wp:docPr id="8847880" name="Picture 14" descr="Forms response chart. Question title: 6. How much satisfied are you with the functionality of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6. How much satisfied are you with the functionality of the app?. Number of responses: 40 respons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47A85D58" w14:textId="77777777" w:rsidR="00131B4F" w:rsidRDefault="00131B4F" w:rsidP="00131B4F">
                      <w:pPr>
                        <w:rPr>
                          <w:lang w:val="en-US"/>
                        </w:rPr>
                      </w:pPr>
                    </w:p>
                    <w:p w14:paraId="2111E13C" w14:textId="77777777" w:rsidR="00131B4F" w:rsidRDefault="00131B4F" w:rsidP="00131B4F">
                      <w:pPr>
                        <w:rPr>
                          <w:lang w:val="en-US"/>
                        </w:rPr>
                      </w:pPr>
                    </w:p>
                    <w:p w14:paraId="45FA77F0" w14:textId="77777777" w:rsidR="00131B4F" w:rsidRDefault="00131B4F" w:rsidP="00131B4F">
                      <w:pPr>
                        <w:rPr>
                          <w:lang w:val="en-US"/>
                        </w:rPr>
                      </w:pPr>
                    </w:p>
                    <w:p w14:paraId="34D8146B" w14:textId="77777777" w:rsidR="00131B4F" w:rsidRDefault="00131B4F" w:rsidP="00131B4F">
                      <w:pPr>
                        <w:rPr>
                          <w:lang w:val="en-US"/>
                        </w:rPr>
                      </w:pPr>
                    </w:p>
                    <w:p w14:paraId="60942BBB" w14:textId="77777777" w:rsidR="00131B4F" w:rsidRDefault="00131B4F" w:rsidP="00131B4F">
                      <w:pPr>
                        <w:rPr>
                          <w:lang w:val="en-US"/>
                        </w:rPr>
                      </w:pPr>
                    </w:p>
                    <w:p w14:paraId="2F5E7D20" w14:textId="77777777" w:rsidR="00131B4F" w:rsidRDefault="00131B4F" w:rsidP="00131B4F">
                      <w:pPr>
                        <w:rPr>
                          <w:lang w:val="en-US"/>
                        </w:rPr>
                      </w:pPr>
                    </w:p>
                    <w:p w14:paraId="56F30672" w14:textId="77777777" w:rsidR="00131B4F" w:rsidRDefault="00131B4F" w:rsidP="00131B4F">
                      <w:pPr>
                        <w:rPr>
                          <w:lang w:val="en-US"/>
                        </w:rPr>
                      </w:pPr>
                    </w:p>
                    <w:p w14:paraId="444B2ABE" w14:textId="77777777" w:rsidR="00131B4F" w:rsidRDefault="00131B4F" w:rsidP="00131B4F">
                      <w:pPr>
                        <w:rPr>
                          <w:lang w:val="en-US"/>
                        </w:rPr>
                      </w:pPr>
                    </w:p>
                    <w:p w14:paraId="12B38102" w14:textId="77777777" w:rsidR="00131B4F" w:rsidRDefault="00131B4F" w:rsidP="00131B4F">
                      <w:pPr>
                        <w:rPr>
                          <w:lang w:val="en-US"/>
                        </w:rPr>
                      </w:pPr>
                    </w:p>
                    <w:p w14:paraId="0B68F63B" w14:textId="77777777" w:rsidR="00131B4F" w:rsidRDefault="00131B4F" w:rsidP="00131B4F">
                      <w:pPr>
                        <w:rPr>
                          <w:lang w:val="en-US"/>
                        </w:rPr>
                      </w:pPr>
                    </w:p>
                    <w:p w14:paraId="54BAFA5E" w14:textId="77777777" w:rsidR="00131B4F" w:rsidRDefault="00131B4F" w:rsidP="00131B4F">
                      <w:pPr>
                        <w:rPr>
                          <w:lang w:val="en-US"/>
                        </w:rPr>
                      </w:pPr>
                    </w:p>
                    <w:p w14:paraId="2423C62F" w14:textId="77777777" w:rsidR="00131B4F" w:rsidRDefault="00131B4F" w:rsidP="00131B4F">
                      <w:pPr>
                        <w:rPr>
                          <w:lang w:val="en-US"/>
                        </w:rPr>
                      </w:pPr>
                    </w:p>
                    <w:p w14:paraId="0B76D158" w14:textId="77777777" w:rsidR="00131B4F" w:rsidRPr="00264E20" w:rsidRDefault="00131B4F" w:rsidP="00131B4F">
                      <w:pPr>
                        <w:rPr>
                          <w:lang w:val="en-US"/>
                        </w:rPr>
                      </w:pPr>
                    </w:p>
                  </w:txbxContent>
                </v:textbox>
              </v:shape>
            </w:pict>
          </mc:Fallback>
        </mc:AlternateContent>
      </w:r>
      <w:r w:rsidR="00131B4F">
        <w:rPr>
          <w:lang w:val="en-US"/>
        </w:rPr>
        <w:br w:type="page"/>
      </w:r>
    </w:p>
    <w:p w14:paraId="0346C3F1" w14:textId="77777777" w:rsidR="00131B4F" w:rsidRDefault="00131B4F" w:rsidP="00131B4F">
      <w:pPr>
        <w:rPr>
          <w:lang w:val="en-US"/>
        </w:rPr>
      </w:pPr>
      <w:r>
        <w:rPr>
          <w:noProof/>
          <w:lang w:val="en-US" w:eastAsia="en-US"/>
        </w:rPr>
        <w:lastRenderedPageBreak/>
        <w:drawing>
          <wp:anchor distT="0" distB="0" distL="114300" distR="114300" simplePos="0" relativeHeight="251691008" behindDoc="1" locked="0" layoutInCell="1" allowOverlap="1" wp14:anchorId="31C62251" wp14:editId="191F57DE">
            <wp:simplePos x="0" y="0"/>
            <wp:positionH relativeFrom="column">
              <wp:posOffset>-133250</wp:posOffset>
            </wp:positionH>
            <wp:positionV relativeFrom="paragraph">
              <wp:posOffset>-677846</wp:posOffset>
            </wp:positionV>
            <wp:extent cx="7886700" cy="5058410"/>
            <wp:effectExtent l="0" t="0" r="0" b="8890"/>
            <wp:wrapNone/>
            <wp:docPr id="20" name="Picture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79F09" w14:textId="77777777" w:rsidR="00131B4F" w:rsidRDefault="00484A93">
      <w:pPr>
        <w:rPr>
          <w:lang w:val="en-US"/>
        </w:rPr>
      </w:pPr>
      <w:r>
        <w:rPr>
          <w:noProof/>
          <w:lang w:val="en-US" w:eastAsia="en-US"/>
        </w:rPr>
        <mc:AlternateContent>
          <mc:Choice Requires="wps">
            <w:drawing>
              <wp:anchor distT="0" distB="0" distL="114300" distR="114300" simplePos="0" relativeHeight="251699200" behindDoc="0" locked="0" layoutInCell="1" allowOverlap="1" wp14:anchorId="627A9C57" wp14:editId="14CC9465">
                <wp:simplePos x="0" y="0"/>
                <wp:positionH relativeFrom="column">
                  <wp:posOffset>145415</wp:posOffset>
                </wp:positionH>
                <wp:positionV relativeFrom="paragraph">
                  <wp:posOffset>1004570</wp:posOffset>
                </wp:positionV>
                <wp:extent cx="7258050" cy="7905750"/>
                <wp:effectExtent l="0" t="0" r="0" b="0"/>
                <wp:wrapNone/>
                <wp:docPr id="24"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0240FB11" w14:textId="77777777" w:rsidR="00484A93" w:rsidRDefault="00484A93" w:rsidP="00484A93">
                            <w:pPr>
                              <w:rPr>
                                <w:lang w:val="en-US"/>
                              </w:rPr>
                            </w:pPr>
                          </w:p>
                          <w:p w14:paraId="5C4CCEFE" w14:textId="4E125202" w:rsidR="00484A93" w:rsidRDefault="00484A93" w:rsidP="00484A93">
                            <w:pPr>
                              <w:rPr>
                                <w:lang w:val="en-US"/>
                              </w:rPr>
                            </w:pPr>
                          </w:p>
                          <w:p w14:paraId="4CBC95E0" w14:textId="77777777" w:rsidR="00F108C3" w:rsidRDefault="00F108C3" w:rsidP="00484A93">
                            <w:pPr>
                              <w:rPr>
                                <w:noProof/>
                              </w:rPr>
                            </w:pPr>
                          </w:p>
                          <w:p w14:paraId="20F6E5BB" w14:textId="091A3053" w:rsidR="00F108C3" w:rsidRDefault="00F108C3" w:rsidP="00484A93">
                            <w:pPr>
                              <w:rPr>
                                <w:lang w:val="en-US"/>
                              </w:rPr>
                            </w:pPr>
                            <w:r>
                              <w:rPr>
                                <w:noProof/>
                                <w:lang w:val="en-US" w:eastAsia="en-US"/>
                              </w:rPr>
                              <w:drawing>
                                <wp:inline distT="0" distB="0" distL="0" distR="0" wp14:anchorId="35553B18" wp14:editId="514CC479">
                                  <wp:extent cx="7075170" cy="2973070"/>
                                  <wp:effectExtent l="0" t="0" r="0" b="0"/>
                                  <wp:docPr id="928584128" name="Picture 15" descr="Forms response chart. Question title: 7. The time it took to complete tasks on the riding app was acceptable?.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7. The time it took to complete tasks on the riding app was acceptable?. Number of responses: 40 respons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6EE9605B" w14:textId="3E991A80" w:rsidR="00484A93" w:rsidRDefault="00962DF8" w:rsidP="00484A93">
                            <w:pPr>
                              <w:rPr>
                                <w:lang w:val="en-US"/>
                              </w:rPr>
                            </w:pPr>
                            <w:r>
                              <w:rPr>
                                <w:noProof/>
                                <w:lang w:val="en-US" w:eastAsia="en-US"/>
                              </w:rPr>
                              <w:drawing>
                                <wp:inline distT="0" distB="0" distL="0" distR="0" wp14:anchorId="129A6E21" wp14:editId="5DA20F94">
                                  <wp:extent cx="7075170" cy="2973070"/>
                                  <wp:effectExtent l="0" t="0" r="0" b="0"/>
                                  <wp:docPr id="106240149" name="Picture 16" descr="Forms response chart. Question title: 8.  The features of the app were relevant to your needs?.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8.  The features of the app were relevant to your needs?. Number of responses: 40 respons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0A226C7C" w14:textId="77777777" w:rsidR="00484A93" w:rsidRDefault="00484A93" w:rsidP="00484A93">
                            <w:pPr>
                              <w:rPr>
                                <w:lang w:val="en-US"/>
                              </w:rPr>
                            </w:pPr>
                          </w:p>
                          <w:p w14:paraId="65A89A66" w14:textId="77777777" w:rsidR="00484A93" w:rsidRDefault="00484A93" w:rsidP="00484A93">
                            <w:pPr>
                              <w:rPr>
                                <w:lang w:val="en-US"/>
                              </w:rPr>
                            </w:pPr>
                          </w:p>
                          <w:p w14:paraId="10383497" w14:textId="77777777" w:rsidR="00484A93" w:rsidRDefault="00484A93" w:rsidP="00484A93">
                            <w:pPr>
                              <w:rPr>
                                <w:lang w:val="en-US"/>
                              </w:rPr>
                            </w:pPr>
                          </w:p>
                          <w:p w14:paraId="57465028" w14:textId="77777777" w:rsidR="00484A93" w:rsidRDefault="00484A93" w:rsidP="00484A93">
                            <w:pPr>
                              <w:rPr>
                                <w:lang w:val="en-US"/>
                              </w:rPr>
                            </w:pPr>
                          </w:p>
                          <w:p w14:paraId="3F7DFD6D" w14:textId="77777777" w:rsidR="00484A93" w:rsidRDefault="00484A93" w:rsidP="00484A93">
                            <w:pPr>
                              <w:rPr>
                                <w:lang w:val="en-US"/>
                              </w:rPr>
                            </w:pPr>
                          </w:p>
                          <w:p w14:paraId="5F7011D7" w14:textId="77777777" w:rsidR="00484A93" w:rsidRDefault="00484A93" w:rsidP="00484A93">
                            <w:pPr>
                              <w:rPr>
                                <w:lang w:val="en-US"/>
                              </w:rPr>
                            </w:pPr>
                          </w:p>
                          <w:p w14:paraId="69695DBD" w14:textId="77777777" w:rsidR="00484A93" w:rsidRDefault="00484A93" w:rsidP="00484A93">
                            <w:pPr>
                              <w:rPr>
                                <w:lang w:val="en-US"/>
                              </w:rPr>
                            </w:pPr>
                          </w:p>
                          <w:p w14:paraId="0A3E0670" w14:textId="77777777" w:rsidR="00484A93" w:rsidRDefault="00484A93" w:rsidP="00484A93">
                            <w:pPr>
                              <w:rPr>
                                <w:lang w:val="en-US"/>
                              </w:rPr>
                            </w:pPr>
                          </w:p>
                          <w:p w14:paraId="0889A3F3" w14:textId="77777777" w:rsidR="00484A93" w:rsidRDefault="00484A93" w:rsidP="00484A93">
                            <w:pPr>
                              <w:rPr>
                                <w:lang w:val="en-US"/>
                              </w:rPr>
                            </w:pPr>
                          </w:p>
                          <w:p w14:paraId="236349AA" w14:textId="77777777" w:rsidR="00484A93" w:rsidRPr="00264E20" w:rsidRDefault="00484A93" w:rsidP="00484A93">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0" type="#_x0000_t202" style="position:absolute;margin-left:11.45pt;margin-top:79.1pt;width:571.5pt;height:6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" filled="f" fillcolor="#f2f2f2" stroked="f" strokecolor="#f2f2f2">
                <v:textbox>
                  <w:txbxContent>
                    <w:p w14:paraId="0240FB11" w14:textId="77777777" w:rsidR="00484A93" w:rsidRDefault="00484A93" w:rsidP="00484A93">
                      <w:pPr>
                        <w:rPr>
                          <w:lang w:val="en-US"/>
                        </w:rPr>
                      </w:pPr>
                    </w:p>
                    <w:p w14:paraId="5C4CCEFE" w14:textId="4E125202" w:rsidR="00484A93" w:rsidRDefault="00484A93" w:rsidP="00484A93">
                      <w:pPr>
                        <w:rPr>
                          <w:lang w:val="en-US"/>
                        </w:rPr>
                      </w:pPr>
                    </w:p>
                    <w:p w14:paraId="4CBC95E0" w14:textId="77777777" w:rsidR="00F108C3" w:rsidRDefault="00F108C3" w:rsidP="00484A93">
                      <w:pPr>
                        <w:rPr>
                          <w:noProof/>
                        </w:rPr>
                      </w:pPr>
                    </w:p>
                    <w:p w14:paraId="20F6E5BB" w14:textId="091A3053" w:rsidR="00F108C3" w:rsidRDefault="00F108C3" w:rsidP="00484A93">
                      <w:pPr>
                        <w:rPr>
                          <w:lang w:val="en-US"/>
                        </w:rPr>
                      </w:pPr>
                      <w:r>
                        <w:rPr>
                          <w:noProof/>
                          <w:lang w:val="en-US" w:eastAsia="en-US"/>
                        </w:rPr>
                        <w:drawing>
                          <wp:inline distT="0" distB="0" distL="0" distR="0" wp14:anchorId="35553B18" wp14:editId="514CC479">
                            <wp:extent cx="7075170" cy="2973070"/>
                            <wp:effectExtent l="0" t="0" r="0" b="0"/>
                            <wp:docPr id="928584128" name="Picture 15" descr="Forms response chart. Question title: 7. The time it took to complete tasks on the riding app was acceptable?.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7. The time it took to complete tasks on the riding app was acceptable?. Number of responses: 40 respons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6EE9605B" w14:textId="3E991A80" w:rsidR="00484A93" w:rsidRDefault="00962DF8" w:rsidP="00484A93">
                      <w:pPr>
                        <w:rPr>
                          <w:lang w:val="en-US"/>
                        </w:rPr>
                      </w:pPr>
                      <w:r>
                        <w:rPr>
                          <w:noProof/>
                          <w:lang w:val="en-US" w:eastAsia="en-US"/>
                        </w:rPr>
                        <w:drawing>
                          <wp:inline distT="0" distB="0" distL="0" distR="0" wp14:anchorId="129A6E21" wp14:editId="5DA20F94">
                            <wp:extent cx="7075170" cy="2973070"/>
                            <wp:effectExtent l="0" t="0" r="0" b="0"/>
                            <wp:docPr id="106240149" name="Picture 16" descr="Forms response chart. Question title: 8.  The features of the app were relevant to your needs?.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8.  The features of the app were relevant to your needs?. Number of responses: 40 respons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0A226C7C" w14:textId="77777777" w:rsidR="00484A93" w:rsidRDefault="00484A93" w:rsidP="00484A93">
                      <w:pPr>
                        <w:rPr>
                          <w:lang w:val="en-US"/>
                        </w:rPr>
                      </w:pPr>
                    </w:p>
                    <w:p w14:paraId="65A89A66" w14:textId="77777777" w:rsidR="00484A93" w:rsidRDefault="00484A93" w:rsidP="00484A93">
                      <w:pPr>
                        <w:rPr>
                          <w:lang w:val="en-US"/>
                        </w:rPr>
                      </w:pPr>
                    </w:p>
                    <w:p w14:paraId="10383497" w14:textId="77777777" w:rsidR="00484A93" w:rsidRDefault="00484A93" w:rsidP="00484A93">
                      <w:pPr>
                        <w:rPr>
                          <w:lang w:val="en-US"/>
                        </w:rPr>
                      </w:pPr>
                    </w:p>
                    <w:p w14:paraId="57465028" w14:textId="77777777" w:rsidR="00484A93" w:rsidRDefault="00484A93" w:rsidP="00484A93">
                      <w:pPr>
                        <w:rPr>
                          <w:lang w:val="en-US"/>
                        </w:rPr>
                      </w:pPr>
                    </w:p>
                    <w:p w14:paraId="3F7DFD6D" w14:textId="77777777" w:rsidR="00484A93" w:rsidRDefault="00484A93" w:rsidP="00484A93">
                      <w:pPr>
                        <w:rPr>
                          <w:lang w:val="en-US"/>
                        </w:rPr>
                      </w:pPr>
                    </w:p>
                    <w:p w14:paraId="5F7011D7" w14:textId="77777777" w:rsidR="00484A93" w:rsidRDefault="00484A93" w:rsidP="00484A93">
                      <w:pPr>
                        <w:rPr>
                          <w:lang w:val="en-US"/>
                        </w:rPr>
                      </w:pPr>
                    </w:p>
                    <w:p w14:paraId="69695DBD" w14:textId="77777777" w:rsidR="00484A93" w:rsidRDefault="00484A93" w:rsidP="00484A93">
                      <w:pPr>
                        <w:rPr>
                          <w:lang w:val="en-US"/>
                        </w:rPr>
                      </w:pPr>
                    </w:p>
                    <w:p w14:paraId="0A3E0670" w14:textId="77777777" w:rsidR="00484A93" w:rsidRDefault="00484A93" w:rsidP="00484A93">
                      <w:pPr>
                        <w:rPr>
                          <w:lang w:val="en-US"/>
                        </w:rPr>
                      </w:pPr>
                    </w:p>
                    <w:p w14:paraId="0889A3F3" w14:textId="77777777" w:rsidR="00484A93" w:rsidRDefault="00484A93" w:rsidP="00484A93">
                      <w:pPr>
                        <w:rPr>
                          <w:lang w:val="en-US"/>
                        </w:rPr>
                      </w:pPr>
                    </w:p>
                    <w:p w14:paraId="236349AA" w14:textId="77777777" w:rsidR="00484A93" w:rsidRPr="00264E20" w:rsidRDefault="00484A93" w:rsidP="00484A93">
                      <w:pPr>
                        <w:rPr>
                          <w:lang w:val="en-US"/>
                        </w:rPr>
                      </w:pPr>
                    </w:p>
                  </w:txbxContent>
                </v:textbox>
              </v:shape>
            </w:pict>
          </mc:Fallback>
        </mc:AlternateContent>
      </w:r>
      <w:r w:rsidR="00131B4F">
        <w:rPr>
          <w:lang w:val="en-US"/>
        </w:rPr>
        <w:br w:type="page"/>
      </w:r>
    </w:p>
    <w:p w14:paraId="06FCF5BD" w14:textId="77777777" w:rsidR="00484A93" w:rsidRDefault="00484A93" w:rsidP="00131B4F">
      <w:pPr>
        <w:rPr>
          <w:lang w:val="en-US"/>
        </w:rPr>
      </w:pPr>
      <w:r>
        <w:rPr>
          <w:noProof/>
          <w:lang w:val="en-US" w:eastAsia="en-US"/>
        </w:rPr>
        <w:lastRenderedPageBreak/>
        <w:drawing>
          <wp:anchor distT="0" distB="0" distL="114300" distR="114300" simplePos="0" relativeHeight="251703296" behindDoc="1" locked="0" layoutInCell="1" allowOverlap="1" wp14:anchorId="0765918E" wp14:editId="5E8DA42A">
            <wp:simplePos x="0" y="0"/>
            <wp:positionH relativeFrom="column">
              <wp:posOffset>-148590</wp:posOffset>
            </wp:positionH>
            <wp:positionV relativeFrom="paragraph">
              <wp:posOffset>-693420</wp:posOffset>
            </wp:positionV>
            <wp:extent cx="7886700" cy="5058410"/>
            <wp:effectExtent l="0" t="0" r="0" b="8890"/>
            <wp:wrapNone/>
            <wp:docPr id="26" name="Picture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C197F" w14:textId="77777777" w:rsidR="00484A93" w:rsidRDefault="00484A93">
      <w:pPr>
        <w:rPr>
          <w:lang w:val="en-US"/>
        </w:rPr>
      </w:pPr>
      <w:r>
        <w:rPr>
          <w:noProof/>
          <w:lang w:val="en-US" w:eastAsia="en-US"/>
        </w:rPr>
        <mc:AlternateContent>
          <mc:Choice Requires="wps">
            <w:drawing>
              <wp:anchor distT="0" distB="0" distL="114300" distR="114300" simplePos="0" relativeHeight="251709440" behindDoc="0" locked="0" layoutInCell="1" allowOverlap="1" wp14:anchorId="7ADFC635" wp14:editId="0B471A9A">
                <wp:simplePos x="0" y="0"/>
                <wp:positionH relativeFrom="column">
                  <wp:posOffset>152400</wp:posOffset>
                </wp:positionH>
                <wp:positionV relativeFrom="paragraph">
                  <wp:posOffset>990600</wp:posOffset>
                </wp:positionV>
                <wp:extent cx="7258050" cy="6965950"/>
                <wp:effectExtent l="0" t="0" r="0" b="6350"/>
                <wp:wrapNone/>
                <wp:docPr id="2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69659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6F5D2FD1" w14:textId="77777777" w:rsidR="00F108C3" w:rsidRPr="00962DF8" w:rsidRDefault="00F108C3" w:rsidP="00484A93">
                            <w:pPr>
                              <w:rPr>
                                <w:noProof/>
                                <w:lang w:val="en-US"/>
                              </w:rPr>
                            </w:pPr>
                          </w:p>
                          <w:p w14:paraId="4B180DCF" w14:textId="2AFE283E" w:rsidR="00F108C3" w:rsidRDefault="00F108C3" w:rsidP="00484A93">
                            <w:pPr>
                              <w:rPr>
                                <w:lang w:val="en-US"/>
                              </w:rPr>
                            </w:pPr>
                          </w:p>
                          <w:p w14:paraId="62EA2404" w14:textId="77777777" w:rsidR="00484A93" w:rsidRDefault="00484A93" w:rsidP="00484A93">
                            <w:pPr>
                              <w:rPr>
                                <w:lang w:val="en-US"/>
                              </w:rPr>
                            </w:pPr>
                          </w:p>
                          <w:p w14:paraId="4B74984D" w14:textId="735A9F79" w:rsidR="00484A93" w:rsidRDefault="00EB31A1" w:rsidP="00484A93">
                            <w:pPr>
                              <w:rPr>
                                <w:lang w:val="en-US"/>
                              </w:rPr>
                            </w:pPr>
                            <w:r>
                              <w:rPr>
                                <w:noProof/>
                                <w:lang w:val="en-US" w:eastAsia="en-US"/>
                              </w:rPr>
                              <w:drawing>
                                <wp:inline distT="0" distB="0" distL="0" distR="0" wp14:anchorId="76A4D3B3" wp14:editId="2C5A65DA">
                                  <wp:extent cx="7067550" cy="2971800"/>
                                  <wp:effectExtent l="0" t="0" r="0" b="0"/>
                                  <wp:docPr id="2114472098" name="Picture 17" descr="Forms response chart. Question title: 9. How likely are you to use the app again in the future?.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9. How likely are you to use the app again in the future?. Number of responses: 40 respons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75170" cy="2975004"/>
                                          </a:xfrm>
                                          <a:prstGeom prst="rect">
                                            <a:avLst/>
                                          </a:prstGeom>
                                          <a:noFill/>
                                          <a:ln>
                                            <a:noFill/>
                                          </a:ln>
                                        </pic:spPr>
                                      </pic:pic>
                                    </a:graphicData>
                                  </a:graphic>
                                </wp:inline>
                              </w:drawing>
                            </w:r>
                          </w:p>
                          <w:p w14:paraId="53039C8F" w14:textId="77777777" w:rsidR="00484A93" w:rsidRDefault="00484A93" w:rsidP="00484A93">
                            <w:pPr>
                              <w:rPr>
                                <w:lang w:val="en-US"/>
                              </w:rPr>
                            </w:pPr>
                          </w:p>
                          <w:p w14:paraId="4C9A0AF1" w14:textId="4A0E51E4" w:rsidR="00484A93" w:rsidRDefault="00962DF8" w:rsidP="00484A93">
                            <w:pPr>
                              <w:rPr>
                                <w:lang w:val="en-US"/>
                              </w:rPr>
                            </w:pPr>
                            <w:r>
                              <w:rPr>
                                <w:noProof/>
                                <w:lang w:val="en-US" w:eastAsia="en-US"/>
                              </w:rPr>
                              <w:drawing>
                                <wp:inline distT="0" distB="0" distL="0" distR="0" wp14:anchorId="226874AB" wp14:editId="59568F10">
                                  <wp:extent cx="7075170" cy="2973070"/>
                                  <wp:effectExtent l="0" t="0" r="0" b="0"/>
                                  <wp:docPr id="427409869" name="Picture 18" descr="Forms response chart. Question title: 10. Did you encounter technical issues while using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10. Did you encounter technical issues while using the app?. Number of responses: 40 respons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4CA29618" w14:textId="77777777" w:rsidR="00484A93" w:rsidRDefault="00484A93" w:rsidP="00484A93">
                            <w:pPr>
                              <w:rPr>
                                <w:lang w:val="en-US"/>
                              </w:rPr>
                            </w:pPr>
                          </w:p>
                          <w:p w14:paraId="1464E8B1" w14:textId="77777777" w:rsidR="00484A93" w:rsidRDefault="00484A93" w:rsidP="00484A93">
                            <w:pPr>
                              <w:rPr>
                                <w:lang w:val="en-US"/>
                              </w:rPr>
                            </w:pPr>
                          </w:p>
                          <w:p w14:paraId="7E3F9D32" w14:textId="77777777" w:rsidR="00484A93" w:rsidRDefault="00484A93" w:rsidP="00484A93">
                            <w:pPr>
                              <w:rPr>
                                <w:lang w:val="en-US"/>
                              </w:rPr>
                            </w:pPr>
                          </w:p>
                          <w:p w14:paraId="697E91A1" w14:textId="77777777" w:rsidR="00484A93" w:rsidRDefault="00484A93" w:rsidP="00484A93">
                            <w:pPr>
                              <w:rPr>
                                <w:lang w:val="en-US"/>
                              </w:rPr>
                            </w:pPr>
                          </w:p>
                          <w:p w14:paraId="37A5C11A" w14:textId="77777777" w:rsidR="00484A93" w:rsidRDefault="00484A93" w:rsidP="00484A93">
                            <w:pPr>
                              <w:rPr>
                                <w:lang w:val="en-US"/>
                              </w:rPr>
                            </w:pPr>
                          </w:p>
                          <w:p w14:paraId="6CEDE6B2" w14:textId="77777777" w:rsidR="00484A93" w:rsidRDefault="00484A93" w:rsidP="00484A93">
                            <w:pPr>
                              <w:rPr>
                                <w:lang w:val="en-US"/>
                              </w:rPr>
                            </w:pPr>
                          </w:p>
                          <w:p w14:paraId="7DB83C36" w14:textId="77777777" w:rsidR="00484A93" w:rsidRDefault="00484A93" w:rsidP="00484A93">
                            <w:pPr>
                              <w:rPr>
                                <w:lang w:val="en-US"/>
                              </w:rPr>
                            </w:pPr>
                          </w:p>
                          <w:p w14:paraId="1FEAE612" w14:textId="77777777" w:rsidR="00484A93" w:rsidRDefault="00484A93" w:rsidP="00484A93">
                            <w:pPr>
                              <w:rPr>
                                <w:lang w:val="en-US"/>
                              </w:rPr>
                            </w:pPr>
                          </w:p>
                          <w:p w14:paraId="1188FD29" w14:textId="77777777" w:rsidR="00484A93" w:rsidRDefault="00484A93" w:rsidP="00484A93">
                            <w:pPr>
                              <w:rPr>
                                <w:lang w:val="en-US"/>
                              </w:rPr>
                            </w:pPr>
                          </w:p>
                          <w:p w14:paraId="4F64BF59" w14:textId="77777777" w:rsidR="00484A93" w:rsidRDefault="00484A93" w:rsidP="00484A93">
                            <w:pPr>
                              <w:rPr>
                                <w:lang w:val="en-US"/>
                              </w:rPr>
                            </w:pPr>
                          </w:p>
                          <w:p w14:paraId="670D8EAC" w14:textId="77777777" w:rsidR="00484A93" w:rsidRPr="00264E20" w:rsidRDefault="00484A93" w:rsidP="00484A93">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margin-left:12pt;margin-top:78pt;width:571.5pt;height:54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" filled="f" fillcolor="#f2f2f2" stroked="f" strokecolor="#f2f2f2">
                <v:textbox>
                  <w:txbxContent>
                    <w:p w14:paraId="6F5D2FD1" w14:textId="77777777" w:rsidR="00F108C3" w:rsidRPr="00962DF8" w:rsidRDefault="00F108C3" w:rsidP="00484A93">
                      <w:pPr>
                        <w:rPr>
                          <w:noProof/>
                          <w:lang w:val="en-US"/>
                        </w:rPr>
                      </w:pPr>
                    </w:p>
                    <w:p w14:paraId="4B180DCF" w14:textId="2AFE283E" w:rsidR="00F108C3" w:rsidRDefault="00F108C3" w:rsidP="00484A93">
                      <w:pPr>
                        <w:rPr>
                          <w:lang w:val="en-US"/>
                        </w:rPr>
                      </w:pPr>
                    </w:p>
                    <w:p w14:paraId="62EA2404" w14:textId="77777777" w:rsidR="00484A93" w:rsidRDefault="00484A93" w:rsidP="00484A93">
                      <w:pPr>
                        <w:rPr>
                          <w:lang w:val="en-US"/>
                        </w:rPr>
                      </w:pPr>
                    </w:p>
                    <w:p w14:paraId="4B74984D" w14:textId="735A9F79" w:rsidR="00484A93" w:rsidRDefault="00EB31A1" w:rsidP="00484A93">
                      <w:pPr>
                        <w:rPr>
                          <w:lang w:val="en-US"/>
                        </w:rPr>
                      </w:pPr>
                      <w:r>
                        <w:rPr>
                          <w:noProof/>
                          <w:lang w:val="en-US" w:eastAsia="en-US"/>
                        </w:rPr>
                        <w:drawing>
                          <wp:inline distT="0" distB="0" distL="0" distR="0" wp14:anchorId="76A4D3B3" wp14:editId="2C5A65DA">
                            <wp:extent cx="7067550" cy="2971800"/>
                            <wp:effectExtent l="0" t="0" r="0" b="0"/>
                            <wp:docPr id="2114472098" name="Picture 17" descr="Forms response chart. Question title: 9. How likely are you to use the app again in the future?.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9. How likely are you to use the app again in the future?. Number of responses: 40 respons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75170" cy="2975004"/>
                                    </a:xfrm>
                                    <a:prstGeom prst="rect">
                                      <a:avLst/>
                                    </a:prstGeom>
                                    <a:noFill/>
                                    <a:ln>
                                      <a:noFill/>
                                    </a:ln>
                                  </pic:spPr>
                                </pic:pic>
                              </a:graphicData>
                            </a:graphic>
                          </wp:inline>
                        </w:drawing>
                      </w:r>
                    </w:p>
                    <w:p w14:paraId="53039C8F" w14:textId="77777777" w:rsidR="00484A93" w:rsidRDefault="00484A93" w:rsidP="00484A93">
                      <w:pPr>
                        <w:rPr>
                          <w:lang w:val="en-US"/>
                        </w:rPr>
                      </w:pPr>
                    </w:p>
                    <w:p w14:paraId="4C9A0AF1" w14:textId="4A0E51E4" w:rsidR="00484A93" w:rsidRDefault="00962DF8" w:rsidP="00484A93">
                      <w:pPr>
                        <w:rPr>
                          <w:lang w:val="en-US"/>
                        </w:rPr>
                      </w:pPr>
                      <w:r>
                        <w:rPr>
                          <w:noProof/>
                          <w:lang w:val="en-US" w:eastAsia="en-US"/>
                        </w:rPr>
                        <w:drawing>
                          <wp:inline distT="0" distB="0" distL="0" distR="0" wp14:anchorId="226874AB" wp14:editId="59568F10">
                            <wp:extent cx="7075170" cy="2973070"/>
                            <wp:effectExtent l="0" t="0" r="0" b="0"/>
                            <wp:docPr id="427409869" name="Picture 18" descr="Forms response chart. Question title: 10. Did you encounter technical issues while using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10. Did you encounter technical issues while using the app?. Number of responses: 40 respons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4CA29618" w14:textId="77777777" w:rsidR="00484A93" w:rsidRDefault="00484A93" w:rsidP="00484A93">
                      <w:pPr>
                        <w:rPr>
                          <w:lang w:val="en-US"/>
                        </w:rPr>
                      </w:pPr>
                    </w:p>
                    <w:p w14:paraId="1464E8B1" w14:textId="77777777" w:rsidR="00484A93" w:rsidRDefault="00484A93" w:rsidP="00484A93">
                      <w:pPr>
                        <w:rPr>
                          <w:lang w:val="en-US"/>
                        </w:rPr>
                      </w:pPr>
                    </w:p>
                    <w:p w14:paraId="7E3F9D32" w14:textId="77777777" w:rsidR="00484A93" w:rsidRDefault="00484A93" w:rsidP="00484A93">
                      <w:pPr>
                        <w:rPr>
                          <w:lang w:val="en-US"/>
                        </w:rPr>
                      </w:pPr>
                    </w:p>
                    <w:p w14:paraId="697E91A1" w14:textId="77777777" w:rsidR="00484A93" w:rsidRDefault="00484A93" w:rsidP="00484A93">
                      <w:pPr>
                        <w:rPr>
                          <w:lang w:val="en-US"/>
                        </w:rPr>
                      </w:pPr>
                    </w:p>
                    <w:p w14:paraId="37A5C11A" w14:textId="77777777" w:rsidR="00484A93" w:rsidRDefault="00484A93" w:rsidP="00484A93">
                      <w:pPr>
                        <w:rPr>
                          <w:lang w:val="en-US"/>
                        </w:rPr>
                      </w:pPr>
                    </w:p>
                    <w:p w14:paraId="6CEDE6B2" w14:textId="77777777" w:rsidR="00484A93" w:rsidRDefault="00484A93" w:rsidP="00484A93">
                      <w:pPr>
                        <w:rPr>
                          <w:lang w:val="en-US"/>
                        </w:rPr>
                      </w:pPr>
                    </w:p>
                    <w:p w14:paraId="7DB83C36" w14:textId="77777777" w:rsidR="00484A93" w:rsidRDefault="00484A93" w:rsidP="00484A93">
                      <w:pPr>
                        <w:rPr>
                          <w:lang w:val="en-US"/>
                        </w:rPr>
                      </w:pPr>
                    </w:p>
                    <w:p w14:paraId="1FEAE612" w14:textId="77777777" w:rsidR="00484A93" w:rsidRDefault="00484A93" w:rsidP="00484A93">
                      <w:pPr>
                        <w:rPr>
                          <w:lang w:val="en-US"/>
                        </w:rPr>
                      </w:pPr>
                    </w:p>
                    <w:p w14:paraId="1188FD29" w14:textId="77777777" w:rsidR="00484A93" w:rsidRDefault="00484A93" w:rsidP="00484A93">
                      <w:pPr>
                        <w:rPr>
                          <w:lang w:val="en-US"/>
                        </w:rPr>
                      </w:pPr>
                    </w:p>
                    <w:p w14:paraId="4F64BF59" w14:textId="77777777" w:rsidR="00484A93" w:rsidRDefault="00484A93" w:rsidP="00484A93">
                      <w:pPr>
                        <w:rPr>
                          <w:lang w:val="en-US"/>
                        </w:rPr>
                      </w:pPr>
                    </w:p>
                    <w:p w14:paraId="670D8EAC" w14:textId="77777777" w:rsidR="00484A93" w:rsidRPr="00264E20" w:rsidRDefault="00484A93" w:rsidP="00484A93">
                      <w:pPr>
                        <w:rPr>
                          <w:lang w:val="en-US"/>
                        </w:rPr>
                      </w:pPr>
                    </w:p>
                  </w:txbxContent>
                </v:textbox>
              </v:shape>
            </w:pict>
          </mc:Fallback>
        </mc:AlternateContent>
      </w:r>
      <w:r>
        <w:rPr>
          <w:lang w:val="en-US"/>
        </w:rPr>
        <w:br w:type="page"/>
      </w:r>
    </w:p>
    <w:p w14:paraId="1B1ADBB4" w14:textId="77777777" w:rsidR="00484A93" w:rsidRDefault="00484A93" w:rsidP="00131B4F">
      <w:pPr>
        <w:rPr>
          <w:lang w:val="en-US"/>
        </w:rPr>
      </w:pPr>
      <w:r>
        <w:rPr>
          <w:noProof/>
          <w:lang w:val="en-US" w:eastAsia="en-US"/>
        </w:rPr>
        <w:lastRenderedPageBreak/>
        <w:drawing>
          <wp:anchor distT="0" distB="0" distL="114300" distR="114300" simplePos="0" relativeHeight="251705344" behindDoc="1" locked="0" layoutInCell="1" allowOverlap="1" wp14:anchorId="73EDB971" wp14:editId="01F01486">
            <wp:simplePos x="0" y="0"/>
            <wp:positionH relativeFrom="column">
              <wp:posOffset>-148590</wp:posOffset>
            </wp:positionH>
            <wp:positionV relativeFrom="paragraph">
              <wp:posOffset>-669290</wp:posOffset>
            </wp:positionV>
            <wp:extent cx="7886700" cy="5058410"/>
            <wp:effectExtent l="0" t="0" r="0" b="8890"/>
            <wp:wrapNone/>
            <wp:docPr id="27" name="Picture 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6B5590" w14:textId="77777777" w:rsidR="00484A93" w:rsidRDefault="00484A93">
      <w:pPr>
        <w:rPr>
          <w:lang w:val="en-US"/>
        </w:rPr>
      </w:pPr>
      <w:r>
        <w:rPr>
          <w:noProof/>
          <w:lang w:val="en-US" w:eastAsia="en-US"/>
        </w:rPr>
        <mc:AlternateContent>
          <mc:Choice Requires="wps">
            <w:drawing>
              <wp:anchor distT="0" distB="0" distL="114300" distR="114300" simplePos="0" relativeHeight="251711488" behindDoc="0" locked="0" layoutInCell="1" allowOverlap="1" wp14:anchorId="724FFE84" wp14:editId="01E403BF">
                <wp:simplePos x="0" y="0"/>
                <wp:positionH relativeFrom="column">
                  <wp:posOffset>177165</wp:posOffset>
                </wp:positionH>
                <wp:positionV relativeFrom="paragraph">
                  <wp:posOffset>988060</wp:posOffset>
                </wp:positionV>
                <wp:extent cx="7258050" cy="7905750"/>
                <wp:effectExtent l="0" t="0" r="0" b="0"/>
                <wp:wrapNone/>
                <wp:docPr id="30"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78F1D659" w14:textId="7042B45D" w:rsidR="00484A93" w:rsidRDefault="00484A93" w:rsidP="00484A93">
                            <w:pPr>
                              <w:rPr>
                                <w:lang w:val="en-US"/>
                              </w:rPr>
                            </w:pPr>
                          </w:p>
                          <w:p w14:paraId="1A34B622" w14:textId="3AB7499E" w:rsidR="00F108C3" w:rsidRDefault="00F108C3" w:rsidP="00484A93">
                            <w:pPr>
                              <w:rPr>
                                <w:lang w:val="en-US"/>
                              </w:rPr>
                            </w:pPr>
                            <w:r>
                              <w:rPr>
                                <w:noProof/>
                                <w:lang w:val="en-US" w:eastAsia="en-US"/>
                              </w:rPr>
                              <w:drawing>
                                <wp:inline distT="0" distB="0" distL="0" distR="0" wp14:anchorId="0B42E699" wp14:editId="4AB63D7A">
                                  <wp:extent cx="7075170" cy="2973070"/>
                                  <wp:effectExtent l="0" t="0" r="0" b="0"/>
                                  <wp:docPr id="139" name="Picture 19" descr="Forms response chart. Question title: 11. Did the app offer multiple payment options?.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11. Did the app offer multiple payment options?. Number of responses: 40 respons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4AC6DE7D" w14:textId="77777777" w:rsidR="00F108C3" w:rsidRDefault="00F108C3" w:rsidP="00484A93">
                            <w:pPr>
                              <w:rPr>
                                <w:lang w:val="en-US"/>
                              </w:rPr>
                            </w:pPr>
                          </w:p>
                          <w:p w14:paraId="659F608A" w14:textId="77777777" w:rsidR="00962DF8" w:rsidRDefault="00962DF8" w:rsidP="00484A93">
                            <w:pPr>
                              <w:rPr>
                                <w:lang w:val="en-US"/>
                              </w:rPr>
                            </w:pPr>
                          </w:p>
                          <w:p w14:paraId="2E477383" w14:textId="77777777" w:rsidR="00962DF8" w:rsidRDefault="00962DF8" w:rsidP="00484A93">
                            <w:pPr>
                              <w:rPr>
                                <w:lang w:val="en-US"/>
                              </w:rPr>
                            </w:pPr>
                          </w:p>
                          <w:p w14:paraId="70B91E46" w14:textId="77ED2337" w:rsidR="00484A93" w:rsidRDefault="00962DF8" w:rsidP="00484A93">
                            <w:pPr>
                              <w:rPr>
                                <w:lang w:val="en-US"/>
                              </w:rPr>
                            </w:pPr>
                            <w:r>
                              <w:rPr>
                                <w:noProof/>
                                <w:lang w:val="en-US" w:eastAsia="en-US"/>
                              </w:rPr>
                              <w:drawing>
                                <wp:inline distT="0" distB="0" distL="0" distR="0" wp14:anchorId="5F6CF6C1" wp14:editId="0F85CD90">
                                  <wp:extent cx="7075170" cy="2973070"/>
                                  <wp:effectExtent l="0" t="0" r="0" b="0"/>
                                  <wp:docPr id="140" name="Picture 20" descr="Forms response chart. Question title: 12. Was it easy to book and schedule rides on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12. Was it easy to book and schedule rides on the app?. Number of responses: 40 respons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08CB4CB5" w14:textId="77777777" w:rsidR="00484A93" w:rsidRDefault="00484A93" w:rsidP="00484A93">
                            <w:pPr>
                              <w:rPr>
                                <w:lang w:val="en-US"/>
                              </w:rPr>
                            </w:pPr>
                          </w:p>
                          <w:p w14:paraId="7A4A772B" w14:textId="77777777" w:rsidR="00484A93" w:rsidRDefault="00484A93" w:rsidP="00484A93">
                            <w:pPr>
                              <w:rPr>
                                <w:lang w:val="en-US"/>
                              </w:rPr>
                            </w:pPr>
                          </w:p>
                          <w:p w14:paraId="15CAAE66" w14:textId="77777777" w:rsidR="00484A93" w:rsidRDefault="00484A93" w:rsidP="00484A93">
                            <w:pPr>
                              <w:rPr>
                                <w:lang w:val="en-US"/>
                              </w:rPr>
                            </w:pPr>
                          </w:p>
                          <w:p w14:paraId="1B91499C" w14:textId="77777777" w:rsidR="00484A93" w:rsidRDefault="00484A93" w:rsidP="00484A93">
                            <w:pPr>
                              <w:rPr>
                                <w:lang w:val="en-US"/>
                              </w:rPr>
                            </w:pPr>
                          </w:p>
                          <w:p w14:paraId="2FC1B53F" w14:textId="77777777" w:rsidR="00484A93" w:rsidRDefault="00484A93" w:rsidP="00484A93">
                            <w:pPr>
                              <w:rPr>
                                <w:lang w:val="en-US"/>
                              </w:rPr>
                            </w:pPr>
                          </w:p>
                          <w:p w14:paraId="355307FB" w14:textId="77777777" w:rsidR="00484A93" w:rsidRDefault="00484A93" w:rsidP="00484A93">
                            <w:pPr>
                              <w:rPr>
                                <w:lang w:val="en-US"/>
                              </w:rPr>
                            </w:pPr>
                          </w:p>
                          <w:p w14:paraId="4D65F6B5" w14:textId="77777777" w:rsidR="00484A93" w:rsidRDefault="00484A93" w:rsidP="00484A93">
                            <w:pPr>
                              <w:rPr>
                                <w:lang w:val="en-US"/>
                              </w:rPr>
                            </w:pPr>
                          </w:p>
                          <w:p w14:paraId="5BB66561" w14:textId="77777777" w:rsidR="00484A93" w:rsidRDefault="00484A93" w:rsidP="00484A93">
                            <w:pPr>
                              <w:rPr>
                                <w:lang w:val="en-US"/>
                              </w:rPr>
                            </w:pPr>
                          </w:p>
                          <w:p w14:paraId="7F5C1C17" w14:textId="77777777" w:rsidR="00484A93" w:rsidRDefault="00484A93" w:rsidP="00484A93">
                            <w:pPr>
                              <w:rPr>
                                <w:lang w:val="en-US"/>
                              </w:rPr>
                            </w:pPr>
                          </w:p>
                          <w:p w14:paraId="0BAEA71A" w14:textId="77777777" w:rsidR="00484A93" w:rsidRDefault="00484A93" w:rsidP="00484A93">
                            <w:pPr>
                              <w:rPr>
                                <w:lang w:val="en-US"/>
                              </w:rPr>
                            </w:pPr>
                          </w:p>
                          <w:p w14:paraId="464D56F4" w14:textId="77777777" w:rsidR="00484A93" w:rsidRDefault="00484A93" w:rsidP="00484A93">
                            <w:pPr>
                              <w:rPr>
                                <w:lang w:val="en-US"/>
                              </w:rPr>
                            </w:pPr>
                          </w:p>
                          <w:p w14:paraId="200DA58F" w14:textId="77777777" w:rsidR="00484A93" w:rsidRDefault="00484A93" w:rsidP="00484A93">
                            <w:pPr>
                              <w:rPr>
                                <w:lang w:val="en-US"/>
                              </w:rPr>
                            </w:pPr>
                          </w:p>
                          <w:p w14:paraId="46952D66" w14:textId="77777777" w:rsidR="00484A93" w:rsidRDefault="00484A93" w:rsidP="00484A93">
                            <w:pPr>
                              <w:rPr>
                                <w:lang w:val="en-US"/>
                              </w:rPr>
                            </w:pPr>
                          </w:p>
                          <w:p w14:paraId="63FB82B6" w14:textId="77777777" w:rsidR="00484A93" w:rsidRDefault="00484A93" w:rsidP="00484A93">
                            <w:pPr>
                              <w:rPr>
                                <w:lang w:val="en-US"/>
                              </w:rPr>
                            </w:pPr>
                          </w:p>
                          <w:p w14:paraId="42D26618" w14:textId="77777777" w:rsidR="00484A93" w:rsidRDefault="00484A93" w:rsidP="00484A93">
                            <w:pPr>
                              <w:rPr>
                                <w:lang w:val="en-US"/>
                              </w:rPr>
                            </w:pPr>
                          </w:p>
                          <w:p w14:paraId="1CA388BA" w14:textId="77777777" w:rsidR="00484A93" w:rsidRDefault="00484A93" w:rsidP="00484A93">
                            <w:pPr>
                              <w:rPr>
                                <w:lang w:val="en-US"/>
                              </w:rPr>
                            </w:pPr>
                          </w:p>
                          <w:p w14:paraId="48C11186" w14:textId="77777777" w:rsidR="00484A93" w:rsidRPr="00264E20" w:rsidRDefault="00484A93" w:rsidP="00484A93">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2" type="#_x0000_t202" style="position:absolute;margin-left:13.95pt;margin-top:77.8pt;width:571.5pt;height:6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" filled="f" fillcolor="#f2f2f2" stroked="f" strokecolor="#f2f2f2">
                <v:textbox>
                  <w:txbxContent>
                    <w:p w14:paraId="78F1D659" w14:textId="7042B45D" w:rsidR="00484A93" w:rsidRDefault="00484A93" w:rsidP="00484A93">
                      <w:pPr>
                        <w:rPr>
                          <w:lang w:val="en-US"/>
                        </w:rPr>
                      </w:pPr>
                    </w:p>
                    <w:p w14:paraId="1A34B622" w14:textId="3AB7499E" w:rsidR="00F108C3" w:rsidRDefault="00F108C3" w:rsidP="00484A93">
                      <w:pPr>
                        <w:rPr>
                          <w:lang w:val="en-US"/>
                        </w:rPr>
                      </w:pPr>
                      <w:r>
                        <w:rPr>
                          <w:noProof/>
                          <w:lang w:val="en-US" w:eastAsia="en-US"/>
                        </w:rPr>
                        <w:drawing>
                          <wp:inline distT="0" distB="0" distL="0" distR="0" wp14:anchorId="0B42E699" wp14:editId="4AB63D7A">
                            <wp:extent cx="7075170" cy="2973070"/>
                            <wp:effectExtent l="0" t="0" r="0" b="0"/>
                            <wp:docPr id="139" name="Picture 19" descr="Forms response chart. Question title: 11. Did the app offer multiple payment options?.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11. Did the app offer multiple payment options?. Number of responses: 40 respons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4AC6DE7D" w14:textId="77777777" w:rsidR="00F108C3" w:rsidRDefault="00F108C3" w:rsidP="00484A93">
                      <w:pPr>
                        <w:rPr>
                          <w:lang w:val="en-US"/>
                        </w:rPr>
                      </w:pPr>
                    </w:p>
                    <w:p w14:paraId="659F608A" w14:textId="77777777" w:rsidR="00962DF8" w:rsidRDefault="00962DF8" w:rsidP="00484A93">
                      <w:pPr>
                        <w:rPr>
                          <w:lang w:val="en-US"/>
                        </w:rPr>
                      </w:pPr>
                    </w:p>
                    <w:p w14:paraId="2E477383" w14:textId="77777777" w:rsidR="00962DF8" w:rsidRDefault="00962DF8" w:rsidP="00484A93">
                      <w:pPr>
                        <w:rPr>
                          <w:lang w:val="en-US"/>
                        </w:rPr>
                      </w:pPr>
                    </w:p>
                    <w:p w14:paraId="70B91E46" w14:textId="77ED2337" w:rsidR="00484A93" w:rsidRDefault="00962DF8" w:rsidP="00484A93">
                      <w:pPr>
                        <w:rPr>
                          <w:lang w:val="en-US"/>
                        </w:rPr>
                      </w:pPr>
                      <w:r>
                        <w:rPr>
                          <w:noProof/>
                          <w:lang w:val="en-US" w:eastAsia="en-US"/>
                        </w:rPr>
                        <w:drawing>
                          <wp:inline distT="0" distB="0" distL="0" distR="0" wp14:anchorId="5F6CF6C1" wp14:editId="0F85CD90">
                            <wp:extent cx="7075170" cy="2973070"/>
                            <wp:effectExtent l="0" t="0" r="0" b="0"/>
                            <wp:docPr id="140" name="Picture 20" descr="Forms response chart. Question title: 12. Was it easy to book and schedule rides on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12. Was it easy to book and schedule rides on the app?. Number of responses: 40 respons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08CB4CB5" w14:textId="77777777" w:rsidR="00484A93" w:rsidRDefault="00484A93" w:rsidP="00484A93">
                      <w:pPr>
                        <w:rPr>
                          <w:lang w:val="en-US"/>
                        </w:rPr>
                      </w:pPr>
                    </w:p>
                    <w:p w14:paraId="7A4A772B" w14:textId="77777777" w:rsidR="00484A93" w:rsidRDefault="00484A93" w:rsidP="00484A93">
                      <w:pPr>
                        <w:rPr>
                          <w:lang w:val="en-US"/>
                        </w:rPr>
                      </w:pPr>
                    </w:p>
                    <w:p w14:paraId="15CAAE66" w14:textId="77777777" w:rsidR="00484A93" w:rsidRDefault="00484A93" w:rsidP="00484A93">
                      <w:pPr>
                        <w:rPr>
                          <w:lang w:val="en-US"/>
                        </w:rPr>
                      </w:pPr>
                    </w:p>
                    <w:p w14:paraId="1B91499C" w14:textId="77777777" w:rsidR="00484A93" w:rsidRDefault="00484A93" w:rsidP="00484A93">
                      <w:pPr>
                        <w:rPr>
                          <w:lang w:val="en-US"/>
                        </w:rPr>
                      </w:pPr>
                    </w:p>
                    <w:p w14:paraId="2FC1B53F" w14:textId="77777777" w:rsidR="00484A93" w:rsidRDefault="00484A93" w:rsidP="00484A93">
                      <w:pPr>
                        <w:rPr>
                          <w:lang w:val="en-US"/>
                        </w:rPr>
                      </w:pPr>
                    </w:p>
                    <w:p w14:paraId="355307FB" w14:textId="77777777" w:rsidR="00484A93" w:rsidRDefault="00484A93" w:rsidP="00484A93">
                      <w:pPr>
                        <w:rPr>
                          <w:lang w:val="en-US"/>
                        </w:rPr>
                      </w:pPr>
                    </w:p>
                    <w:p w14:paraId="4D65F6B5" w14:textId="77777777" w:rsidR="00484A93" w:rsidRDefault="00484A93" w:rsidP="00484A93">
                      <w:pPr>
                        <w:rPr>
                          <w:lang w:val="en-US"/>
                        </w:rPr>
                      </w:pPr>
                    </w:p>
                    <w:p w14:paraId="5BB66561" w14:textId="77777777" w:rsidR="00484A93" w:rsidRDefault="00484A93" w:rsidP="00484A93">
                      <w:pPr>
                        <w:rPr>
                          <w:lang w:val="en-US"/>
                        </w:rPr>
                      </w:pPr>
                    </w:p>
                    <w:p w14:paraId="7F5C1C17" w14:textId="77777777" w:rsidR="00484A93" w:rsidRDefault="00484A93" w:rsidP="00484A93">
                      <w:pPr>
                        <w:rPr>
                          <w:lang w:val="en-US"/>
                        </w:rPr>
                      </w:pPr>
                    </w:p>
                    <w:p w14:paraId="0BAEA71A" w14:textId="77777777" w:rsidR="00484A93" w:rsidRDefault="00484A93" w:rsidP="00484A93">
                      <w:pPr>
                        <w:rPr>
                          <w:lang w:val="en-US"/>
                        </w:rPr>
                      </w:pPr>
                    </w:p>
                    <w:p w14:paraId="464D56F4" w14:textId="77777777" w:rsidR="00484A93" w:rsidRDefault="00484A93" w:rsidP="00484A93">
                      <w:pPr>
                        <w:rPr>
                          <w:lang w:val="en-US"/>
                        </w:rPr>
                      </w:pPr>
                    </w:p>
                    <w:p w14:paraId="200DA58F" w14:textId="77777777" w:rsidR="00484A93" w:rsidRDefault="00484A93" w:rsidP="00484A93">
                      <w:pPr>
                        <w:rPr>
                          <w:lang w:val="en-US"/>
                        </w:rPr>
                      </w:pPr>
                    </w:p>
                    <w:p w14:paraId="46952D66" w14:textId="77777777" w:rsidR="00484A93" w:rsidRDefault="00484A93" w:rsidP="00484A93">
                      <w:pPr>
                        <w:rPr>
                          <w:lang w:val="en-US"/>
                        </w:rPr>
                      </w:pPr>
                    </w:p>
                    <w:p w14:paraId="63FB82B6" w14:textId="77777777" w:rsidR="00484A93" w:rsidRDefault="00484A93" w:rsidP="00484A93">
                      <w:pPr>
                        <w:rPr>
                          <w:lang w:val="en-US"/>
                        </w:rPr>
                      </w:pPr>
                    </w:p>
                    <w:p w14:paraId="42D26618" w14:textId="77777777" w:rsidR="00484A93" w:rsidRDefault="00484A93" w:rsidP="00484A93">
                      <w:pPr>
                        <w:rPr>
                          <w:lang w:val="en-US"/>
                        </w:rPr>
                      </w:pPr>
                    </w:p>
                    <w:p w14:paraId="1CA388BA" w14:textId="77777777" w:rsidR="00484A93" w:rsidRDefault="00484A93" w:rsidP="00484A93">
                      <w:pPr>
                        <w:rPr>
                          <w:lang w:val="en-US"/>
                        </w:rPr>
                      </w:pPr>
                    </w:p>
                    <w:p w14:paraId="48C11186" w14:textId="77777777" w:rsidR="00484A93" w:rsidRPr="00264E20" w:rsidRDefault="00484A93" w:rsidP="00484A93">
                      <w:pPr>
                        <w:rPr>
                          <w:lang w:val="en-US"/>
                        </w:rPr>
                      </w:pPr>
                    </w:p>
                  </w:txbxContent>
                </v:textbox>
              </v:shape>
            </w:pict>
          </mc:Fallback>
        </mc:AlternateContent>
      </w:r>
      <w:r>
        <w:rPr>
          <w:lang w:val="en-US"/>
        </w:rPr>
        <w:br w:type="page"/>
      </w:r>
    </w:p>
    <w:p w14:paraId="60BE78F6" w14:textId="77777777" w:rsidR="00484A93" w:rsidRDefault="00484A93" w:rsidP="00131B4F">
      <w:pPr>
        <w:rPr>
          <w:lang w:val="en-US"/>
        </w:rPr>
      </w:pPr>
      <w:r>
        <w:rPr>
          <w:noProof/>
          <w:lang w:val="en-US" w:eastAsia="en-US"/>
        </w:rPr>
        <w:lastRenderedPageBreak/>
        <w:drawing>
          <wp:anchor distT="0" distB="0" distL="114300" distR="114300" simplePos="0" relativeHeight="251707392" behindDoc="1" locked="0" layoutInCell="1" allowOverlap="1" wp14:anchorId="23706F42" wp14:editId="3347A3D5">
            <wp:simplePos x="0" y="0"/>
            <wp:positionH relativeFrom="column">
              <wp:posOffset>-148590</wp:posOffset>
            </wp:positionH>
            <wp:positionV relativeFrom="paragraph">
              <wp:posOffset>-717550</wp:posOffset>
            </wp:positionV>
            <wp:extent cx="7886700" cy="5058410"/>
            <wp:effectExtent l="0" t="0" r="0" b="8890"/>
            <wp:wrapNone/>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3354C1" w14:textId="77777777" w:rsidR="00484A93" w:rsidRDefault="00484A93">
      <w:pPr>
        <w:rPr>
          <w:lang w:val="en-US"/>
        </w:rPr>
      </w:pPr>
      <w:r>
        <w:rPr>
          <w:noProof/>
          <w:lang w:val="en-US" w:eastAsia="en-US"/>
        </w:rPr>
        <mc:AlternateContent>
          <mc:Choice Requires="wps">
            <w:drawing>
              <wp:anchor distT="0" distB="0" distL="114300" distR="114300" simplePos="0" relativeHeight="251713536" behindDoc="0" locked="0" layoutInCell="1" allowOverlap="1" wp14:anchorId="77F0B385" wp14:editId="4381245A">
                <wp:simplePos x="0" y="0"/>
                <wp:positionH relativeFrom="column">
                  <wp:posOffset>152400</wp:posOffset>
                </wp:positionH>
                <wp:positionV relativeFrom="paragraph">
                  <wp:posOffset>971550</wp:posOffset>
                </wp:positionV>
                <wp:extent cx="7258050" cy="7562850"/>
                <wp:effectExtent l="0" t="0" r="0" b="0"/>
                <wp:wrapNone/>
                <wp:docPr id="31"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5628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765F970B" w14:textId="4E8C5030" w:rsidR="00484A93" w:rsidRDefault="00484A93" w:rsidP="00484A93">
                            <w:pPr>
                              <w:rPr>
                                <w:lang w:val="en-US"/>
                              </w:rPr>
                            </w:pPr>
                          </w:p>
                          <w:p w14:paraId="5B342C65" w14:textId="5CB8D399" w:rsidR="00F108C3" w:rsidRDefault="00F108C3" w:rsidP="00484A93">
                            <w:pPr>
                              <w:rPr>
                                <w:lang w:val="en-US"/>
                              </w:rPr>
                            </w:pPr>
                            <w:r>
                              <w:rPr>
                                <w:noProof/>
                                <w:lang w:val="en-US" w:eastAsia="en-US"/>
                              </w:rPr>
                              <w:drawing>
                                <wp:inline distT="0" distB="0" distL="0" distR="0" wp14:anchorId="4F387BAF" wp14:editId="0A553134">
                                  <wp:extent cx="7075170" cy="2973070"/>
                                  <wp:effectExtent l="0" t="0" r="0" b="0"/>
                                  <wp:docPr id="770536553" name="Picture 21" descr="Forms response chart. Question title: 13. Was it easy to cancel rides on the app if needed?.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13. Was it easy to cancel rides on the app if needed?. Number of responses: 40 respons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108D0194" w14:textId="77777777" w:rsidR="00F108C3" w:rsidRDefault="00F108C3" w:rsidP="00484A93">
                            <w:pPr>
                              <w:rPr>
                                <w:lang w:val="en-US"/>
                              </w:rPr>
                            </w:pPr>
                          </w:p>
                          <w:p w14:paraId="4C327AE7" w14:textId="77777777" w:rsidR="00484A93" w:rsidRDefault="00484A93" w:rsidP="00484A93">
                            <w:pPr>
                              <w:rPr>
                                <w:lang w:val="en-US"/>
                              </w:rPr>
                            </w:pPr>
                          </w:p>
                          <w:p w14:paraId="06273937" w14:textId="77777777" w:rsidR="00962DF8" w:rsidRDefault="00962DF8" w:rsidP="00484A93">
                            <w:pPr>
                              <w:rPr>
                                <w:lang w:val="en-US"/>
                              </w:rPr>
                            </w:pPr>
                          </w:p>
                          <w:p w14:paraId="47A1DE23" w14:textId="17FAD79C" w:rsidR="00484A93" w:rsidRDefault="00962DF8" w:rsidP="00484A93">
                            <w:pPr>
                              <w:rPr>
                                <w:lang w:val="en-US"/>
                              </w:rPr>
                            </w:pPr>
                            <w:r>
                              <w:rPr>
                                <w:noProof/>
                                <w:lang w:val="en-US" w:eastAsia="en-US"/>
                              </w:rPr>
                              <w:drawing>
                                <wp:inline distT="0" distB="0" distL="0" distR="0" wp14:anchorId="0D2E27A9" wp14:editId="68ECF5D2">
                                  <wp:extent cx="7075170" cy="2973070"/>
                                  <wp:effectExtent l="0" t="0" r="0" b="0"/>
                                  <wp:docPr id="360218804" name="Picture 22" descr="Forms response chart. Question title: 14. Did the app offer a user-friendly interface for mobile devices?.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s response chart. Question title: 14. Did the app offer a user-friendly interface for mobile devices?. Number of responses: 40 respons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27D3C5F9" w14:textId="77777777" w:rsidR="00484A93" w:rsidRDefault="00484A93" w:rsidP="00484A93">
                            <w:pPr>
                              <w:rPr>
                                <w:lang w:val="en-US"/>
                              </w:rPr>
                            </w:pPr>
                          </w:p>
                          <w:p w14:paraId="025EB275" w14:textId="77777777" w:rsidR="00484A93" w:rsidRDefault="00484A93" w:rsidP="00484A93">
                            <w:pPr>
                              <w:rPr>
                                <w:lang w:val="en-US"/>
                              </w:rPr>
                            </w:pPr>
                          </w:p>
                          <w:p w14:paraId="05F0F38C" w14:textId="77777777" w:rsidR="00484A93" w:rsidRDefault="00484A93" w:rsidP="00484A93">
                            <w:pPr>
                              <w:rPr>
                                <w:lang w:val="en-US"/>
                              </w:rPr>
                            </w:pPr>
                          </w:p>
                          <w:p w14:paraId="07BBE874" w14:textId="77777777" w:rsidR="00484A93" w:rsidRDefault="00484A93" w:rsidP="00484A93">
                            <w:pPr>
                              <w:rPr>
                                <w:lang w:val="en-US"/>
                              </w:rPr>
                            </w:pPr>
                          </w:p>
                          <w:p w14:paraId="4ED16327" w14:textId="77777777" w:rsidR="00484A93" w:rsidRDefault="00484A93" w:rsidP="00484A93">
                            <w:pPr>
                              <w:rPr>
                                <w:lang w:val="en-US"/>
                              </w:rPr>
                            </w:pPr>
                          </w:p>
                          <w:p w14:paraId="51D5A284" w14:textId="77777777" w:rsidR="00484A93" w:rsidRDefault="00484A93" w:rsidP="00484A93">
                            <w:pPr>
                              <w:rPr>
                                <w:lang w:val="en-US"/>
                              </w:rPr>
                            </w:pPr>
                          </w:p>
                          <w:p w14:paraId="0BC8829D" w14:textId="77777777" w:rsidR="00484A93" w:rsidRDefault="00484A93" w:rsidP="00484A93">
                            <w:pPr>
                              <w:rPr>
                                <w:lang w:val="en-US"/>
                              </w:rPr>
                            </w:pPr>
                          </w:p>
                          <w:p w14:paraId="264780A7" w14:textId="77777777" w:rsidR="00484A93" w:rsidRDefault="00484A93" w:rsidP="00484A93">
                            <w:pPr>
                              <w:rPr>
                                <w:lang w:val="en-US"/>
                              </w:rPr>
                            </w:pPr>
                          </w:p>
                          <w:p w14:paraId="201F4250" w14:textId="77777777" w:rsidR="00484A93" w:rsidRDefault="00484A93" w:rsidP="00484A93">
                            <w:pPr>
                              <w:rPr>
                                <w:lang w:val="en-US"/>
                              </w:rPr>
                            </w:pPr>
                          </w:p>
                          <w:p w14:paraId="6A3FC104" w14:textId="77777777" w:rsidR="00484A93" w:rsidRDefault="00484A93" w:rsidP="00484A93">
                            <w:pPr>
                              <w:rPr>
                                <w:lang w:val="en-US"/>
                              </w:rPr>
                            </w:pPr>
                          </w:p>
                          <w:p w14:paraId="2ADC9B02" w14:textId="77777777" w:rsidR="00484A93" w:rsidRDefault="00484A93" w:rsidP="00484A93">
                            <w:pPr>
                              <w:rPr>
                                <w:lang w:val="en-US"/>
                              </w:rPr>
                            </w:pPr>
                          </w:p>
                          <w:p w14:paraId="6C336C6C" w14:textId="77777777" w:rsidR="00484A93" w:rsidRDefault="00484A93" w:rsidP="00484A93">
                            <w:pPr>
                              <w:rPr>
                                <w:lang w:val="en-US"/>
                              </w:rPr>
                            </w:pPr>
                          </w:p>
                          <w:p w14:paraId="0BD35D21" w14:textId="77777777" w:rsidR="00484A93" w:rsidRDefault="00484A93" w:rsidP="00484A93">
                            <w:pPr>
                              <w:rPr>
                                <w:lang w:val="en-US"/>
                              </w:rPr>
                            </w:pPr>
                          </w:p>
                          <w:p w14:paraId="46A8720F" w14:textId="77777777" w:rsidR="00484A93" w:rsidRDefault="00484A93" w:rsidP="00484A93">
                            <w:pPr>
                              <w:rPr>
                                <w:lang w:val="en-US"/>
                              </w:rPr>
                            </w:pPr>
                          </w:p>
                          <w:p w14:paraId="472C96B2" w14:textId="77777777" w:rsidR="00484A93" w:rsidRDefault="00484A93" w:rsidP="00484A93">
                            <w:pPr>
                              <w:rPr>
                                <w:lang w:val="en-US"/>
                              </w:rPr>
                            </w:pPr>
                          </w:p>
                          <w:p w14:paraId="149DFE10" w14:textId="77777777" w:rsidR="00484A93" w:rsidRPr="00264E20" w:rsidRDefault="00484A93" w:rsidP="00484A93">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margin-left:12pt;margin-top:76.5pt;width:571.5pt;height:59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" filled="f" fillcolor="#f2f2f2" stroked="f" strokecolor="#f2f2f2">
                <v:textbox>
                  <w:txbxContent>
                    <w:p w14:paraId="765F970B" w14:textId="4E8C5030" w:rsidR="00484A93" w:rsidRDefault="00484A93" w:rsidP="00484A93">
                      <w:pPr>
                        <w:rPr>
                          <w:lang w:val="en-US"/>
                        </w:rPr>
                      </w:pPr>
                    </w:p>
                    <w:p w14:paraId="5B342C65" w14:textId="5CB8D399" w:rsidR="00F108C3" w:rsidRDefault="00F108C3" w:rsidP="00484A93">
                      <w:pPr>
                        <w:rPr>
                          <w:lang w:val="en-US"/>
                        </w:rPr>
                      </w:pPr>
                      <w:r>
                        <w:rPr>
                          <w:noProof/>
                          <w:lang w:val="en-US" w:eastAsia="en-US"/>
                        </w:rPr>
                        <w:drawing>
                          <wp:inline distT="0" distB="0" distL="0" distR="0" wp14:anchorId="4F387BAF" wp14:editId="0A553134">
                            <wp:extent cx="7075170" cy="2973070"/>
                            <wp:effectExtent l="0" t="0" r="0" b="0"/>
                            <wp:docPr id="770536553" name="Picture 21" descr="Forms response chart. Question title: 13. Was it easy to cancel rides on the app if needed?.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13. Was it easy to cancel rides on the app if needed?. Number of responses: 40 respons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108D0194" w14:textId="77777777" w:rsidR="00F108C3" w:rsidRDefault="00F108C3" w:rsidP="00484A93">
                      <w:pPr>
                        <w:rPr>
                          <w:lang w:val="en-US"/>
                        </w:rPr>
                      </w:pPr>
                    </w:p>
                    <w:p w14:paraId="4C327AE7" w14:textId="77777777" w:rsidR="00484A93" w:rsidRDefault="00484A93" w:rsidP="00484A93">
                      <w:pPr>
                        <w:rPr>
                          <w:lang w:val="en-US"/>
                        </w:rPr>
                      </w:pPr>
                    </w:p>
                    <w:p w14:paraId="06273937" w14:textId="77777777" w:rsidR="00962DF8" w:rsidRDefault="00962DF8" w:rsidP="00484A93">
                      <w:pPr>
                        <w:rPr>
                          <w:lang w:val="en-US"/>
                        </w:rPr>
                      </w:pPr>
                    </w:p>
                    <w:p w14:paraId="47A1DE23" w14:textId="17FAD79C" w:rsidR="00484A93" w:rsidRDefault="00962DF8" w:rsidP="00484A93">
                      <w:pPr>
                        <w:rPr>
                          <w:lang w:val="en-US"/>
                        </w:rPr>
                      </w:pPr>
                      <w:r>
                        <w:rPr>
                          <w:noProof/>
                          <w:lang w:val="en-US" w:eastAsia="en-US"/>
                        </w:rPr>
                        <w:drawing>
                          <wp:inline distT="0" distB="0" distL="0" distR="0" wp14:anchorId="0D2E27A9" wp14:editId="68ECF5D2">
                            <wp:extent cx="7075170" cy="2973070"/>
                            <wp:effectExtent l="0" t="0" r="0" b="0"/>
                            <wp:docPr id="360218804" name="Picture 22" descr="Forms response chart. Question title: 14. Did the app offer a user-friendly interface for mobile devices?.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s response chart. Question title: 14. Did the app offer a user-friendly interface for mobile devices?. Number of responses: 40 respons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27D3C5F9" w14:textId="77777777" w:rsidR="00484A93" w:rsidRDefault="00484A93" w:rsidP="00484A93">
                      <w:pPr>
                        <w:rPr>
                          <w:lang w:val="en-US"/>
                        </w:rPr>
                      </w:pPr>
                    </w:p>
                    <w:p w14:paraId="025EB275" w14:textId="77777777" w:rsidR="00484A93" w:rsidRDefault="00484A93" w:rsidP="00484A93">
                      <w:pPr>
                        <w:rPr>
                          <w:lang w:val="en-US"/>
                        </w:rPr>
                      </w:pPr>
                    </w:p>
                    <w:p w14:paraId="05F0F38C" w14:textId="77777777" w:rsidR="00484A93" w:rsidRDefault="00484A93" w:rsidP="00484A93">
                      <w:pPr>
                        <w:rPr>
                          <w:lang w:val="en-US"/>
                        </w:rPr>
                      </w:pPr>
                    </w:p>
                    <w:p w14:paraId="07BBE874" w14:textId="77777777" w:rsidR="00484A93" w:rsidRDefault="00484A93" w:rsidP="00484A93">
                      <w:pPr>
                        <w:rPr>
                          <w:lang w:val="en-US"/>
                        </w:rPr>
                      </w:pPr>
                    </w:p>
                    <w:p w14:paraId="4ED16327" w14:textId="77777777" w:rsidR="00484A93" w:rsidRDefault="00484A93" w:rsidP="00484A93">
                      <w:pPr>
                        <w:rPr>
                          <w:lang w:val="en-US"/>
                        </w:rPr>
                      </w:pPr>
                    </w:p>
                    <w:p w14:paraId="51D5A284" w14:textId="77777777" w:rsidR="00484A93" w:rsidRDefault="00484A93" w:rsidP="00484A93">
                      <w:pPr>
                        <w:rPr>
                          <w:lang w:val="en-US"/>
                        </w:rPr>
                      </w:pPr>
                    </w:p>
                    <w:p w14:paraId="0BC8829D" w14:textId="77777777" w:rsidR="00484A93" w:rsidRDefault="00484A93" w:rsidP="00484A93">
                      <w:pPr>
                        <w:rPr>
                          <w:lang w:val="en-US"/>
                        </w:rPr>
                      </w:pPr>
                    </w:p>
                    <w:p w14:paraId="264780A7" w14:textId="77777777" w:rsidR="00484A93" w:rsidRDefault="00484A93" w:rsidP="00484A93">
                      <w:pPr>
                        <w:rPr>
                          <w:lang w:val="en-US"/>
                        </w:rPr>
                      </w:pPr>
                    </w:p>
                    <w:p w14:paraId="201F4250" w14:textId="77777777" w:rsidR="00484A93" w:rsidRDefault="00484A93" w:rsidP="00484A93">
                      <w:pPr>
                        <w:rPr>
                          <w:lang w:val="en-US"/>
                        </w:rPr>
                      </w:pPr>
                    </w:p>
                    <w:p w14:paraId="6A3FC104" w14:textId="77777777" w:rsidR="00484A93" w:rsidRDefault="00484A93" w:rsidP="00484A93">
                      <w:pPr>
                        <w:rPr>
                          <w:lang w:val="en-US"/>
                        </w:rPr>
                      </w:pPr>
                    </w:p>
                    <w:p w14:paraId="2ADC9B02" w14:textId="77777777" w:rsidR="00484A93" w:rsidRDefault="00484A93" w:rsidP="00484A93">
                      <w:pPr>
                        <w:rPr>
                          <w:lang w:val="en-US"/>
                        </w:rPr>
                      </w:pPr>
                    </w:p>
                    <w:p w14:paraId="6C336C6C" w14:textId="77777777" w:rsidR="00484A93" w:rsidRDefault="00484A93" w:rsidP="00484A93">
                      <w:pPr>
                        <w:rPr>
                          <w:lang w:val="en-US"/>
                        </w:rPr>
                      </w:pPr>
                    </w:p>
                    <w:p w14:paraId="0BD35D21" w14:textId="77777777" w:rsidR="00484A93" w:rsidRDefault="00484A93" w:rsidP="00484A93">
                      <w:pPr>
                        <w:rPr>
                          <w:lang w:val="en-US"/>
                        </w:rPr>
                      </w:pPr>
                    </w:p>
                    <w:p w14:paraId="46A8720F" w14:textId="77777777" w:rsidR="00484A93" w:rsidRDefault="00484A93" w:rsidP="00484A93">
                      <w:pPr>
                        <w:rPr>
                          <w:lang w:val="en-US"/>
                        </w:rPr>
                      </w:pPr>
                    </w:p>
                    <w:p w14:paraId="472C96B2" w14:textId="77777777" w:rsidR="00484A93" w:rsidRDefault="00484A93" w:rsidP="00484A93">
                      <w:pPr>
                        <w:rPr>
                          <w:lang w:val="en-US"/>
                        </w:rPr>
                      </w:pPr>
                    </w:p>
                    <w:p w14:paraId="149DFE10" w14:textId="77777777" w:rsidR="00484A93" w:rsidRPr="00264E20" w:rsidRDefault="00484A93" w:rsidP="00484A93">
                      <w:pPr>
                        <w:rPr>
                          <w:lang w:val="en-US"/>
                        </w:rPr>
                      </w:pPr>
                    </w:p>
                  </w:txbxContent>
                </v:textbox>
              </v:shape>
            </w:pict>
          </mc:Fallback>
        </mc:AlternateContent>
      </w:r>
      <w:r>
        <w:rPr>
          <w:lang w:val="en-US"/>
        </w:rPr>
        <w:br w:type="page"/>
      </w:r>
    </w:p>
    <w:p w14:paraId="7A472C5A" w14:textId="77777777" w:rsidR="00484A93" w:rsidRDefault="00484A93" w:rsidP="00131B4F">
      <w:pPr>
        <w:rPr>
          <w:lang w:val="en-US"/>
        </w:rPr>
      </w:pPr>
      <w:r>
        <w:rPr>
          <w:noProof/>
          <w:lang w:val="en-US" w:eastAsia="en-US"/>
        </w:rPr>
        <w:lastRenderedPageBreak/>
        <w:drawing>
          <wp:anchor distT="0" distB="0" distL="114300" distR="114300" simplePos="0" relativeHeight="251686912" behindDoc="1" locked="0" layoutInCell="1" allowOverlap="1" wp14:anchorId="47803633" wp14:editId="1CAC21FD">
            <wp:simplePos x="0" y="0"/>
            <wp:positionH relativeFrom="column">
              <wp:posOffset>-108585</wp:posOffset>
            </wp:positionH>
            <wp:positionV relativeFrom="paragraph">
              <wp:posOffset>-686435</wp:posOffset>
            </wp:positionV>
            <wp:extent cx="7886700" cy="5058410"/>
            <wp:effectExtent l="0" t="0" r="0" b="8890"/>
            <wp:wrapNone/>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D7A66" w14:textId="77777777" w:rsidR="00484A93" w:rsidRDefault="00484A93">
      <w:pPr>
        <w:rPr>
          <w:lang w:val="en-US"/>
        </w:rPr>
      </w:pPr>
      <w:r>
        <w:rPr>
          <w:noProof/>
          <w:lang w:val="en-US" w:eastAsia="en-US"/>
        </w:rPr>
        <mc:AlternateContent>
          <mc:Choice Requires="wps">
            <w:drawing>
              <wp:anchor distT="0" distB="0" distL="114300" distR="114300" simplePos="0" relativeHeight="251701248" behindDoc="0" locked="0" layoutInCell="1" allowOverlap="1" wp14:anchorId="12A0AA20" wp14:editId="38AB3E7B">
                <wp:simplePos x="0" y="0"/>
                <wp:positionH relativeFrom="column">
                  <wp:posOffset>145415</wp:posOffset>
                </wp:positionH>
                <wp:positionV relativeFrom="paragraph">
                  <wp:posOffset>1052195</wp:posOffset>
                </wp:positionV>
                <wp:extent cx="7258050" cy="7905750"/>
                <wp:effectExtent l="0" t="0" r="0" b="0"/>
                <wp:wrapNone/>
                <wp:docPr id="25"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7D486279" w14:textId="77777777" w:rsidR="00484A93" w:rsidRDefault="00484A93" w:rsidP="00484A93">
                            <w:pPr>
                              <w:rPr>
                                <w:lang w:val="en-US"/>
                              </w:rPr>
                            </w:pPr>
                          </w:p>
                          <w:p w14:paraId="5CF6BB8F" w14:textId="3D0067AA" w:rsidR="00484A93" w:rsidRDefault="00EB31A1" w:rsidP="00484A93">
                            <w:pPr>
                              <w:rPr>
                                <w:lang w:val="en-US"/>
                              </w:rPr>
                            </w:pPr>
                            <w:r>
                              <w:rPr>
                                <w:noProof/>
                                <w:lang w:val="en-US" w:eastAsia="en-US"/>
                              </w:rPr>
                              <w:drawing>
                                <wp:inline distT="0" distB="0" distL="0" distR="0" wp14:anchorId="5395B11C" wp14:editId="30B85C89">
                                  <wp:extent cx="7075170" cy="2973070"/>
                                  <wp:effectExtent l="0" t="0" r="0" b="0"/>
                                  <wp:docPr id="811645415" name="Picture 23" descr="Forms response chart. Question title: 15. Driver reviews were readily available on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s response chart. Question title: 15. Driver reviews were readily available on the app?. Number of responses: 40 respons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19EE9820" w14:textId="513E7692" w:rsidR="00E337AA" w:rsidRDefault="00E337AA" w:rsidP="00484A93">
                            <w:pPr>
                              <w:rPr>
                                <w:lang w:val="en-US"/>
                              </w:rPr>
                            </w:pPr>
                          </w:p>
                          <w:p w14:paraId="2B3F9944" w14:textId="77777777" w:rsidR="00EB31A1" w:rsidRDefault="00EB31A1" w:rsidP="00484A93">
                            <w:pPr>
                              <w:rPr>
                                <w:lang w:val="en-US"/>
                              </w:rPr>
                            </w:pPr>
                          </w:p>
                          <w:p w14:paraId="008643AE" w14:textId="77777777" w:rsidR="00484A93" w:rsidRDefault="00484A93" w:rsidP="00484A93">
                            <w:pPr>
                              <w:rPr>
                                <w:lang w:val="en-US"/>
                              </w:rPr>
                            </w:pPr>
                          </w:p>
                          <w:p w14:paraId="39DF1ED0" w14:textId="30563DA2" w:rsidR="00484A93" w:rsidRDefault="00EB31A1" w:rsidP="00484A93">
                            <w:pPr>
                              <w:rPr>
                                <w:lang w:val="en-US"/>
                              </w:rPr>
                            </w:pPr>
                            <w:r>
                              <w:rPr>
                                <w:noProof/>
                                <w:lang w:val="en-US" w:eastAsia="en-US"/>
                              </w:rPr>
                              <w:drawing>
                                <wp:inline distT="0" distB="0" distL="0" distR="0" wp14:anchorId="77874BA3" wp14:editId="1C6D999D">
                                  <wp:extent cx="5943600" cy="2762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62250"/>
                                          </a:xfrm>
                                          <a:prstGeom prst="rect">
                                            <a:avLst/>
                                          </a:prstGeom>
                                        </pic:spPr>
                                      </pic:pic>
                                    </a:graphicData>
                                  </a:graphic>
                                </wp:inline>
                              </w:drawing>
                            </w:r>
                          </w:p>
                          <w:p w14:paraId="3FADD8AC" w14:textId="521EC933" w:rsidR="00484A93" w:rsidRDefault="00484A93" w:rsidP="00484A93">
                            <w:pPr>
                              <w:rPr>
                                <w:lang w:val="en-US"/>
                              </w:rPr>
                            </w:pPr>
                          </w:p>
                          <w:p w14:paraId="0B5E0BE4" w14:textId="168AF8FA" w:rsidR="00484A93" w:rsidRDefault="00484A93" w:rsidP="00484A93">
                            <w:pPr>
                              <w:rPr>
                                <w:lang w:val="en-US"/>
                              </w:rPr>
                            </w:pPr>
                          </w:p>
                          <w:p w14:paraId="31FACF4B" w14:textId="77777777" w:rsidR="00484A93" w:rsidRDefault="00484A93" w:rsidP="00484A93">
                            <w:pPr>
                              <w:rPr>
                                <w:lang w:val="en-US"/>
                              </w:rPr>
                            </w:pPr>
                          </w:p>
                          <w:p w14:paraId="7DEF4330" w14:textId="77777777" w:rsidR="00484A93" w:rsidRDefault="00484A93" w:rsidP="00484A93">
                            <w:pPr>
                              <w:rPr>
                                <w:lang w:val="en-US"/>
                              </w:rPr>
                            </w:pPr>
                          </w:p>
                          <w:p w14:paraId="5EF18B8F" w14:textId="77777777" w:rsidR="00484A93" w:rsidRDefault="00484A93" w:rsidP="00484A93">
                            <w:pPr>
                              <w:rPr>
                                <w:lang w:val="en-US"/>
                              </w:rPr>
                            </w:pPr>
                          </w:p>
                          <w:p w14:paraId="632A18C8" w14:textId="77777777" w:rsidR="00E337AA" w:rsidRDefault="00E337AA" w:rsidP="00484A93">
                            <w:pPr>
                              <w:rPr>
                                <w:lang w:val="en-US"/>
                              </w:rPr>
                            </w:pPr>
                          </w:p>
                          <w:p w14:paraId="5D8282D8" w14:textId="77777777" w:rsidR="00E337AA" w:rsidRDefault="00E337AA" w:rsidP="00484A93">
                            <w:pPr>
                              <w:rPr>
                                <w:lang w:val="en-US"/>
                              </w:rPr>
                            </w:pPr>
                          </w:p>
                          <w:p w14:paraId="7383E85A" w14:textId="77777777" w:rsidR="00484A93" w:rsidRDefault="00484A93" w:rsidP="00484A93">
                            <w:pPr>
                              <w:rPr>
                                <w:lang w:val="en-US"/>
                              </w:rPr>
                            </w:pPr>
                          </w:p>
                          <w:p w14:paraId="2675CB1E" w14:textId="77777777" w:rsidR="00484A93" w:rsidRDefault="00484A93" w:rsidP="00484A93">
                            <w:pPr>
                              <w:rPr>
                                <w:lang w:val="en-US"/>
                              </w:rPr>
                            </w:pPr>
                          </w:p>
                          <w:p w14:paraId="0FFE12A5" w14:textId="77777777" w:rsidR="00484A93" w:rsidRDefault="00484A93" w:rsidP="00484A93">
                            <w:pPr>
                              <w:rPr>
                                <w:lang w:val="en-US"/>
                              </w:rPr>
                            </w:pPr>
                          </w:p>
                          <w:p w14:paraId="211E0821" w14:textId="77777777" w:rsidR="00484A93" w:rsidRDefault="00484A93" w:rsidP="00484A93">
                            <w:pPr>
                              <w:rPr>
                                <w:lang w:val="en-US"/>
                              </w:rPr>
                            </w:pPr>
                          </w:p>
                          <w:p w14:paraId="182A98B5" w14:textId="77777777" w:rsidR="00484A93" w:rsidRDefault="00484A93" w:rsidP="00484A93">
                            <w:pPr>
                              <w:rPr>
                                <w:lang w:val="en-US"/>
                              </w:rPr>
                            </w:pPr>
                          </w:p>
                          <w:p w14:paraId="35310C81" w14:textId="77777777" w:rsidR="00484A93" w:rsidRDefault="00484A93" w:rsidP="00484A93">
                            <w:pPr>
                              <w:rPr>
                                <w:lang w:val="en-US"/>
                              </w:rPr>
                            </w:pPr>
                          </w:p>
                          <w:p w14:paraId="35B985E8" w14:textId="77777777" w:rsidR="00484A93" w:rsidRDefault="00484A93" w:rsidP="00484A93">
                            <w:pPr>
                              <w:rPr>
                                <w:lang w:val="en-US"/>
                              </w:rPr>
                            </w:pPr>
                          </w:p>
                          <w:p w14:paraId="2952F557" w14:textId="77777777" w:rsidR="00484A93" w:rsidRDefault="00484A93" w:rsidP="00484A93">
                            <w:pPr>
                              <w:rPr>
                                <w:lang w:val="en-US"/>
                              </w:rPr>
                            </w:pPr>
                          </w:p>
                          <w:p w14:paraId="6E9ADF32" w14:textId="77777777" w:rsidR="00484A93" w:rsidRDefault="00484A93" w:rsidP="00484A93">
                            <w:pPr>
                              <w:rPr>
                                <w:lang w:val="en-US"/>
                              </w:rPr>
                            </w:pPr>
                          </w:p>
                          <w:p w14:paraId="46718423" w14:textId="77777777" w:rsidR="00484A93" w:rsidRPr="00264E20" w:rsidRDefault="00484A93" w:rsidP="00484A93">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4" type="#_x0000_t202" style="position:absolute;margin-left:11.45pt;margin-top:82.85pt;width:571.5pt;height:6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" filled="f" fillcolor="#f2f2f2" stroked="f" strokecolor="#f2f2f2">
                <v:textbox>
                  <w:txbxContent>
                    <w:p w14:paraId="7D486279" w14:textId="77777777" w:rsidR="00484A93" w:rsidRDefault="00484A93" w:rsidP="00484A93">
                      <w:pPr>
                        <w:rPr>
                          <w:lang w:val="en-US"/>
                        </w:rPr>
                      </w:pPr>
                    </w:p>
                    <w:p w14:paraId="5CF6BB8F" w14:textId="3D0067AA" w:rsidR="00484A93" w:rsidRDefault="00EB31A1" w:rsidP="00484A93">
                      <w:pPr>
                        <w:rPr>
                          <w:lang w:val="en-US"/>
                        </w:rPr>
                      </w:pPr>
                      <w:r>
                        <w:rPr>
                          <w:noProof/>
                          <w:lang w:val="en-US" w:eastAsia="en-US"/>
                        </w:rPr>
                        <w:drawing>
                          <wp:inline distT="0" distB="0" distL="0" distR="0" wp14:anchorId="5395B11C" wp14:editId="30B85C89">
                            <wp:extent cx="7075170" cy="2973070"/>
                            <wp:effectExtent l="0" t="0" r="0" b="0"/>
                            <wp:docPr id="811645415" name="Picture 23" descr="Forms response chart. Question title: 15. Driver reviews were readily available on the app?. Number of responses: 4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s response chart. Question title: 15. Driver reviews were readily available on the app?. Number of responses: 40 respons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75170" cy="2973070"/>
                                    </a:xfrm>
                                    <a:prstGeom prst="rect">
                                      <a:avLst/>
                                    </a:prstGeom>
                                    <a:noFill/>
                                    <a:ln>
                                      <a:noFill/>
                                    </a:ln>
                                  </pic:spPr>
                                </pic:pic>
                              </a:graphicData>
                            </a:graphic>
                          </wp:inline>
                        </w:drawing>
                      </w:r>
                    </w:p>
                    <w:p w14:paraId="19EE9820" w14:textId="513E7692" w:rsidR="00E337AA" w:rsidRDefault="00E337AA" w:rsidP="00484A93">
                      <w:pPr>
                        <w:rPr>
                          <w:lang w:val="en-US"/>
                        </w:rPr>
                      </w:pPr>
                    </w:p>
                    <w:p w14:paraId="2B3F9944" w14:textId="77777777" w:rsidR="00EB31A1" w:rsidRDefault="00EB31A1" w:rsidP="00484A93">
                      <w:pPr>
                        <w:rPr>
                          <w:lang w:val="en-US"/>
                        </w:rPr>
                      </w:pPr>
                    </w:p>
                    <w:p w14:paraId="008643AE" w14:textId="77777777" w:rsidR="00484A93" w:rsidRDefault="00484A93" w:rsidP="00484A93">
                      <w:pPr>
                        <w:rPr>
                          <w:lang w:val="en-US"/>
                        </w:rPr>
                      </w:pPr>
                    </w:p>
                    <w:p w14:paraId="39DF1ED0" w14:textId="30563DA2" w:rsidR="00484A93" w:rsidRDefault="00EB31A1" w:rsidP="00484A93">
                      <w:pPr>
                        <w:rPr>
                          <w:lang w:val="en-US"/>
                        </w:rPr>
                      </w:pPr>
                      <w:r>
                        <w:rPr>
                          <w:noProof/>
                          <w:lang w:val="en-US" w:eastAsia="en-US"/>
                        </w:rPr>
                        <w:drawing>
                          <wp:inline distT="0" distB="0" distL="0" distR="0" wp14:anchorId="77874BA3" wp14:editId="1C6D999D">
                            <wp:extent cx="5943600" cy="2762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62250"/>
                                    </a:xfrm>
                                    <a:prstGeom prst="rect">
                                      <a:avLst/>
                                    </a:prstGeom>
                                  </pic:spPr>
                                </pic:pic>
                              </a:graphicData>
                            </a:graphic>
                          </wp:inline>
                        </w:drawing>
                      </w:r>
                    </w:p>
                    <w:p w14:paraId="3FADD8AC" w14:textId="521EC933" w:rsidR="00484A93" w:rsidRDefault="00484A93" w:rsidP="00484A93">
                      <w:pPr>
                        <w:rPr>
                          <w:lang w:val="en-US"/>
                        </w:rPr>
                      </w:pPr>
                    </w:p>
                    <w:p w14:paraId="0B5E0BE4" w14:textId="168AF8FA" w:rsidR="00484A93" w:rsidRDefault="00484A93" w:rsidP="00484A93">
                      <w:pPr>
                        <w:rPr>
                          <w:lang w:val="en-US"/>
                        </w:rPr>
                      </w:pPr>
                    </w:p>
                    <w:p w14:paraId="31FACF4B" w14:textId="77777777" w:rsidR="00484A93" w:rsidRDefault="00484A93" w:rsidP="00484A93">
                      <w:pPr>
                        <w:rPr>
                          <w:lang w:val="en-US"/>
                        </w:rPr>
                      </w:pPr>
                    </w:p>
                    <w:p w14:paraId="7DEF4330" w14:textId="77777777" w:rsidR="00484A93" w:rsidRDefault="00484A93" w:rsidP="00484A93">
                      <w:pPr>
                        <w:rPr>
                          <w:lang w:val="en-US"/>
                        </w:rPr>
                      </w:pPr>
                    </w:p>
                    <w:p w14:paraId="5EF18B8F" w14:textId="77777777" w:rsidR="00484A93" w:rsidRDefault="00484A93" w:rsidP="00484A93">
                      <w:pPr>
                        <w:rPr>
                          <w:lang w:val="en-US"/>
                        </w:rPr>
                      </w:pPr>
                    </w:p>
                    <w:p w14:paraId="632A18C8" w14:textId="77777777" w:rsidR="00E337AA" w:rsidRDefault="00E337AA" w:rsidP="00484A93">
                      <w:pPr>
                        <w:rPr>
                          <w:lang w:val="en-US"/>
                        </w:rPr>
                      </w:pPr>
                    </w:p>
                    <w:p w14:paraId="5D8282D8" w14:textId="77777777" w:rsidR="00E337AA" w:rsidRDefault="00E337AA" w:rsidP="00484A93">
                      <w:pPr>
                        <w:rPr>
                          <w:lang w:val="en-US"/>
                        </w:rPr>
                      </w:pPr>
                    </w:p>
                    <w:p w14:paraId="7383E85A" w14:textId="77777777" w:rsidR="00484A93" w:rsidRDefault="00484A93" w:rsidP="00484A93">
                      <w:pPr>
                        <w:rPr>
                          <w:lang w:val="en-US"/>
                        </w:rPr>
                      </w:pPr>
                    </w:p>
                    <w:p w14:paraId="2675CB1E" w14:textId="77777777" w:rsidR="00484A93" w:rsidRDefault="00484A93" w:rsidP="00484A93">
                      <w:pPr>
                        <w:rPr>
                          <w:lang w:val="en-US"/>
                        </w:rPr>
                      </w:pPr>
                    </w:p>
                    <w:p w14:paraId="0FFE12A5" w14:textId="77777777" w:rsidR="00484A93" w:rsidRDefault="00484A93" w:rsidP="00484A93">
                      <w:pPr>
                        <w:rPr>
                          <w:lang w:val="en-US"/>
                        </w:rPr>
                      </w:pPr>
                    </w:p>
                    <w:p w14:paraId="211E0821" w14:textId="77777777" w:rsidR="00484A93" w:rsidRDefault="00484A93" w:rsidP="00484A93">
                      <w:pPr>
                        <w:rPr>
                          <w:lang w:val="en-US"/>
                        </w:rPr>
                      </w:pPr>
                    </w:p>
                    <w:p w14:paraId="182A98B5" w14:textId="77777777" w:rsidR="00484A93" w:rsidRDefault="00484A93" w:rsidP="00484A93">
                      <w:pPr>
                        <w:rPr>
                          <w:lang w:val="en-US"/>
                        </w:rPr>
                      </w:pPr>
                    </w:p>
                    <w:p w14:paraId="35310C81" w14:textId="77777777" w:rsidR="00484A93" w:rsidRDefault="00484A93" w:rsidP="00484A93">
                      <w:pPr>
                        <w:rPr>
                          <w:lang w:val="en-US"/>
                        </w:rPr>
                      </w:pPr>
                    </w:p>
                    <w:p w14:paraId="35B985E8" w14:textId="77777777" w:rsidR="00484A93" w:rsidRDefault="00484A93" w:rsidP="00484A93">
                      <w:pPr>
                        <w:rPr>
                          <w:lang w:val="en-US"/>
                        </w:rPr>
                      </w:pPr>
                    </w:p>
                    <w:p w14:paraId="2952F557" w14:textId="77777777" w:rsidR="00484A93" w:rsidRDefault="00484A93" w:rsidP="00484A93">
                      <w:pPr>
                        <w:rPr>
                          <w:lang w:val="en-US"/>
                        </w:rPr>
                      </w:pPr>
                    </w:p>
                    <w:p w14:paraId="6E9ADF32" w14:textId="77777777" w:rsidR="00484A93" w:rsidRDefault="00484A93" w:rsidP="00484A93">
                      <w:pPr>
                        <w:rPr>
                          <w:lang w:val="en-US"/>
                        </w:rPr>
                      </w:pPr>
                    </w:p>
                    <w:p w14:paraId="46718423" w14:textId="77777777" w:rsidR="00484A93" w:rsidRPr="00264E20" w:rsidRDefault="00484A93" w:rsidP="00484A93">
                      <w:pPr>
                        <w:rPr>
                          <w:lang w:val="en-US"/>
                        </w:rPr>
                      </w:pPr>
                    </w:p>
                  </w:txbxContent>
                </v:textbox>
              </v:shape>
            </w:pict>
          </mc:Fallback>
        </mc:AlternateContent>
      </w:r>
      <w:r>
        <w:rPr>
          <w:lang w:val="en-US"/>
        </w:rPr>
        <w:br w:type="page"/>
      </w:r>
    </w:p>
    <w:p w14:paraId="43CD5EB7" w14:textId="77777777" w:rsidR="00484A93" w:rsidRDefault="00484A93" w:rsidP="00131B4F">
      <w:pPr>
        <w:rPr>
          <w:lang w:val="en-US"/>
        </w:rPr>
      </w:pPr>
      <w:r>
        <w:rPr>
          <w:noProof/>
          <w:lang w:val="en-US" w:eastAsia="en-US"/>
        </w:rPr>
        <w:lastRenderedPageBreak/>
        <w:drawing>
          <wp:anchor distT="0" distB="0" distL="114300" distR="114300" simplePos="0" relativeHeight="251715584" behindDoc="1" locked="0" layoutInCell="1" allowOverlap="1" wp14:anchorId="1C88B8A5" wp14:editId="4420621D">
            <wp:simplePos x="0" y="0"/>
            <wp:positionH relativeFrom="column">
              <wp:posOffset>-100330</wp:posOffset>
            </wp:positionH>
            <wp:positionV relativeFrom="paragraph">
              <wp:posOffset>-657225</wp:posOffset>
            </wp:positionV>
            <wp:extent cx="7886700" cy="5058410"/>
            <wp:effectExtent l="0" t="0" r="0" b="8890"/>
            <wp:wrapNone/>
            <wp:docPr id="32" name="Picture 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29205" w14:textId="77777777" w:rsidR="00962DF8" w:rsidRDefault="00962DF8">
      <w:pPr>
        <w:rPr>
          <w:lang w:val="en-US"/>
        </w:rPr>
      </w:pPr>
    </w:p>
    <w:p w14:paraId="1DA77E2F" w14:textId="47C7EF7B" w:rsidR="00962DF8" w:rsidRDefault="00962DF8">
      <w:pPr>
        <w:rPr>
          <w:lang w:val="en-US"/>
        </w:rPr>
      </w:pPr>
      <w:r>
        <w:rPr>
          <w:noProof/>
          <w:lang w:val="en-US" w:eastAsia="en-US"/>
        </w:rPr>
        <mc:AlternateContent>
          <mc:Choice Requires="wps">
            <w:drawing>
              <wp:anchor distT="0" distB="0" distL="114300" distR="114300" simplePos="0" relativeHeight="251741184" behindDoc="0" locked="0" layoutInCell="1" allowOverlap="1" wp14:anchorId="59279CDB" wp14:editId="5C3B1F1E">
                <wp:simplePos x="0" y="0"/>
                <wp:positionH relativeFrom="column">
                  <wp:posOffset>210185</wp:posOffset>
                </wp:positionH>
                <wp:positionV relativeFrom="paragraph">
                  <wp:posOffset>860425</wp:posOffset>
                </wp:positionV>
                <wp:extent cx="7258050" cy="7905750"/>
                <wp:effectExtent l="0" t="0" r="0" b="0"/>
                <wp:wrapNone/>
                <wp:docPr id="48"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3CBC30D6" w14:textId="77777777" w:rsidR="00962DF8" w:rsidRDefault="00962DF8" w:rsidP="00962DF8">
                            <w:pPr>
                              <w:rPr>
                                <w:lang w:val="en-US"/>
                              </w:rPr>
                            </w:pPr>
                          </w:p>
                          <w:p w14:paraId="1AAA5BE2" w14:textId="77777777" w:rsidR="00962DF8" w:rsidRDefault="00962DF8" w:rsidP="00962DF8">
                            <w:pPr>
                              <w:rPr>
                                <w:lang w:val="en-US"/>
                              </w:rPr>
                            </w:pPr>
                          </w:p>
                          <w:p w14:paraId="1493B449" w14:textId="77777777" w:rsidR="00962DF8" w:rsidRDefault="00962DF8" w:rsidP="00962DF8">
                            <w:pPr>
                              <w:rPr>
                                <w:lang w:val="en-US"/>
                              </w:rPr>
                            </w:pPr>
                          </w:p>
                          <w:p w14:paraId="01781D6E" w14:textId="6325AF24" w:rsidR="00962DF8" w:rsidRDefault="00962DF8" w:rsidP="00962DF8">
                            <w:pPr>
                              <w:rPr>
                                <w:lang w:val="en-US"/>
                              </w:rPr>
                            </w:pPr>
                          </w:p>
                          <w:p w14:paraId="780DAE51" w14:textId="77777777" w:rsidR="00962DF8" w:rsidRDefault="00962DF8" w:rsidP="00962DF8">
                            <w:pPr>
                              <w:rPr>
                                <w:lang w:val="en-US"/>
                              </w:rPr>
                            </w:pPr>
                          </w:p>
                          <w:p w14:paraId="3FE563D2" w14:textId="77777777" w:rsidR="00962DF8" w:rsidRDefault="00962DF8" w:rsidP="00962DF8">
                            <w:pPr>
                              <w:rPr>
                                <w:lang w:val="en-US"/>
                              </w:rPr>
                            </w:pPr>
                          </w:p>
                          <w:p w14:paraId="5E33412F" w14:textId="60CD6CBC" w:rsidR="00962DF8" w:rsidRDefault="00962DF8" w:rsidP="00962DF8">
                            <w:pPr>
                              <w:rPr>
                                <w:lang w:val="en-US"/>
                              </w:rPr>
                            </w:pPr>
                            <w:r>
                              <w:rPr>
                                <w:noProof/>
                                <w:lang w:val="en-US" w:eastAsia="en-US"/>
                              </w:rPr>
                              <w:drawing>
                                <wp:inline distT="0" distB="0" distL="0" distR="0" wp14:anchorId="43D15EC2" wp14:editId="522D18FC">
                                  <wp:extent cx="5819048" cy="283809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19048" cy="2838095"/>
                                          </a:xfrm>
                                          <a:prstGeom prst="rect">
                                            <a:avLst/>
                                          </a:prstGeom>
                                        </pic:spPr>
                                      </pic:pic>
                                    </a:graphicData>
                                  </a:graphic>
                                </wp:inline>
                              </w:drawing>
                            </w:r>
                          </w:p>
                          <w:p w14:paraId="27245397" w14:textId="77777777" w:rsidR="00962DF8" w:rsidRDefault="00962DF8" w:rsidP="00962DF8">
                            <w:pPr>
                              <w:rPr>
                                <w:lang w:val="en-US"/>
                              </w:rPr>
                            </w:pPr>
                          </w:p>
                          <w:p w14:paraId="37A78BBE" w14:textId="4174A29B" w:rsidR="00962DF8" w:rsidRDefault="00962DF8" w:rsidP="00962DF8">
                            <w:pPr>
                              <w:rPr>
                                <w:lang w:val="en-US"/>
                              </w:rPr>
                            </w:pPr>
                            <w:r>
                              <w:rPr>
                                <w:noProof/>
                                <w:lang w:val="en-US" w:eastAsia="en-US"/>
                              </w:rPr>
                              <w:drawing>
                                <wp:inline distT="0" distB="0" distL="0" distR="0" wp14:anchorId="328EF14C" wp14:editId="30CBB40C">
                                  <wp:extent cx="5943600" cy="2508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08250"/>
                                          </a:xfrm>
                                          <a:prstGeom prst="rect">
                                            <a:avLst/>
                                          </a:prstGeom>
                                        </pic:spPr>
                                      </pic:pic>
                                    </a:graphicData>
                                  </a:graphic>
                                </wp:inline>
                              </w:drawing>
                            </w:r>
                          </w:p>
                          <w:p w14:paraId="6F58965E" w14:textId="37BCF1D6" w:rsidR="00962DF8" w:rsidRDefault="00962DF8" w:rsidP="00962DF8">
                            <w:pPr>
                              <w:rPr>
                                <w:lang w:val="en-US"/>
                              </w:rPr>
                            </w:pPr>
                          </w:p>
                          <w:p w14:paraId="348D7C60" w14:textId="77777777" w:rsidR="00962DF8" w:rsidRDefault="00962DF8" w:rsidP="00962DF8">
                            <w:pPr>
                              <w:rPr>
                                <w:lang w:val="en-US"/>
                              </w:rPr>
                            </w:pPr>
                          </w:p>
                          <w:p w14:paraId="32E93BD4" w14:textId="77777777" w:rsidR="00962DF8" w:rsidRDefault="00962DF8" w:rsidP="00962DF8">
                            <w:pPr>
                              <w:rPr>
                                <w:lang w:val="en-US"/>
                              </w:rPr>
                            </w:pPr>
                          </w:p>
                          <w:p w14:paraId="38A8FC66" w14:textId="77777777" w:rsidR="00962DF8" w:rsidRDefault="00962DF8" w:rsidP="00962DF8">
                            <w:pPr>
                              <w:rPr>
                                <w:lang w:val="en-US"/>
                              </w:rPr>
                            </w:pPr>
                          </w:p>
                          <w:p w14:paraId="45E79A5D" w14:textId="77777777" w:rsidR="00962DF8" w:rsidRDefault="00962DF8" w:rsidP="00962DF8">
                            <w:pPr>
                              <w:rPr>
                                <w:lang w:val="en-US"/>
                              </w:rPr>
                            </w:pPr>
                          </w:p>
                          <w:p w14:paraId="6119BC4C" w14:textId="77777777" w:rsidR="00962DF8" w:rsidRDefault="00962DF8" w:rsidP="00962DF8">
                            <w:pPr>
                              <w:rPr>
                                <w:lang w:val="en-US"/>
                              </w:rPr>
                            </w:pPr>
                          </w:p>
                          <w:p w14:paraId="335999A2" w14:textId="77777777" w:rsidR="00962DF8" w:rsidRDefault="00962DF8" w:rsidP="00962DF8">
                            <w:pPr>
                              <w:rPr>
                                <w:lang w:val="en-US"/>
                              </w:rPr>
                            </w:pPr>
                          </w:p>
                          <w:p w14:paraId="0F67B685" w14:textId="77777777" w:rsidR="00962DF8" w:rsidRDefault="00962DF8" w:rsidP="00962DF8">
                            <w:pPr>
                              <w:rPr>
                                <w:lang w:val="en-US"/>
                              </w:rPr>
                            </w:pPr>
                          </w:p>
                          <w:p w14:paraId="18D1B78E" w14:textId="77777777" w:rsidR="00962DF8" w:rsidRDefault="00962DF8" w:rsidP="00962DF8">
                            <w:pPr>
                              <w:rPr>
                                <w:lang w:val="en-US"/>
                              </w:rPr>
                            </w:pPr>
                          </w:p>
                          <w:p w14:paraId="407B6EA5" w14:textId="77777777" w:rsidR="00962DF8" w:rsidRDefault="00962DF8" w:rsidP="00962DF8">
                            <w:pPr>
                              <w:rPr>
                                <w:lang w:val="en-US"/>
                              </w:rPr>
                            </w:pPr>
                          </w:p>
                          <w:p w14:paraId="5A508249" w14:textId="77777777" w:rsidR="00962DF8" w:rsidRDefault="00962DF8" w:rsidP="00962DF8">
                            <w:pPr>
                              <w:rPr>
                                <w:lang w:val="en-US"/>
                              </w:rPr>
                            </w:pPr>
                          </w:p>
                          <w:p w14:paraId="5DA31C42" w14:textId="77777777" w:rsidR="00962DF8" w:rsidRDefault="00962DF8" w:rsidP="00962DF8">
                            <w:pPr>
                              <w:rPr>
                                <w:lang w:val="en-US"/>
                              </w:rPr>
                            </w:pPr>
                          </w:p>
                          <w:p w14:paraId="558005D6" w14:textId="77777777" w:rsidR="00962DF8" w:rsidRDefault="00962DF8" w:rsidP="00962DF8">
                            <w:pPr>
                              <w:rPr>
                                <w:lang w:val="en-US"/>
                              </w:rPr>
                            </w:pPr>
                          </w:p>
                          <w:p w14:paraId="2B6CD83B" w14:textId="77777777" w:rsidR="00962DF8" w:rsidRDefault="00962DF8" w:rsidP="00962DF8">
                            <w:pPr>
                              <w:rPr>
                                <w:lang w:val="en-US"/>
                              </w:rPr>
                            </w:pPr>
                          </w:p>
                          <w:p w14:paraId="09B02215" w14:textId="77777777" w:rsidR="00962DF8" w:rsidRDefault="00962DF8" w:rsidP="00962DF8">
                            <w:pPr>
                              <w:rPr>
                                <w:lang w:val="en-US"/>
                              </w:rPr>
                            </w:pPr>
                          </w:p>
                          <w:p w14:paraId="45184084" w14:textId="77777777" w:rsidR="00962DF8" w:rsidRPr="00264E20" w:rsidRDefault="00962DF8" w:rsidP="00962DF8">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5" type="#_x0000_t202" style="position:absolute;margin-left:16.55pt;margin-top:67.75pt;width:571.5pt;height:6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" filled="f" fillcolor="#f2f2f2" stroked="f" strokecolor="#f2f2f2">
                <v:textbox>
                  <w:txbxContent>
                    <w:p w14:paraId="3CBC30D6" w14:textId="77777777" w:rsidR="00962DF8" w:rsidRDefault="00962DF8" w:rsidP="00962DF8">
                      <w:pPr>
                        <w:rPr>
                          <w:lang w:val="en-US"/>
                        </w:rPr>
                      </w:pPr>
                    </w:p>
                    <w:p w14:paraId="1AAA5BE2" w14:textId="77777777" w:rsidR="00962DF8" w:rsidRDefault="00962DF8" w:rsidP="00962DF8">
                      <w:pPr>
                        <w:rPr>
                          <w:lang w:val="en-US"/>
                        </w:rPr>
                      </w:pPr>
                    </w:p>
                    <w:p w14:paraId="1493B449" w14:textId="77777777" w:rsidR="00962DF8" w:rsidRDefault="00962DF8" w:rsidP="00962DF8">
                      <w:pPr>
                        <w:rPr>
                          <w:lang w:val="en-US"/>
                        </w:rPr>
                      </w:pPr>
                    </w:p>
                    <w:p w14:paraId="01781D6E" w14:textId="6325AF24" w:rsidR="00962DF8" w:rsidRDefault="00962DF8" w:rsidP="00962DF8">
                      <w:pPr>
                        <w:rPr>
                          <w:lang w:val="en-US"/>
                        </w:rPr>
                      </w:pPr>
                    </w:p>
                    <w:p w14:paraId="780DAE51" w14:textId="77777777" w:rsidR="00962DF8" w:rsidRDefault="00962DF8" w:rsidP="00962DF8">
                      <w:pPr>
                        <w:rPr>
                          <w:lang w:val="en-US"/>
                        </w:rPr>
                      </w:pPr>
                    </w:p>
                    <w:p w14:paraId="3FE563D2" w14:textId="77777777" w:rsidR="00962DF8" w:rsidRDefault="00962DF8" w:rsidP="00962DF8">
                      <w:pPr>
                        <w:rPr>
                          <w:lang w:val="en-US"/>
                        </w:rPr>
                      </w:pPr>
                    </w:p>
                    <w:p w14:paraId="5E33412F" w14:textId="60CD6CBC" w:rsidR="00962DF8" w:rsidRDefault="00962DF8" w:rsidP="00962DF8">
                      <w:pPr>
                        <w:rPr>
                          <w:lang w:val="en-US"/>
                        </w:rPr>
                      </w:pPr>
                      <w:r>
                        <w:rPr>
                          <w:noProof/>
                          <w:lang w:val="en-US" w:eastAsia="en-US"/>
                        </w:rPr>
                        <w:drawing>
                          <wp:inline distT="0" distB="0" distL="0" distR="0" wp14:anchorId="43D15EC2" wp14:editId="522D18FC">
                            <wp:extent cx="5819048" cy="283809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19048" cy="2838095"/>
                                    </a:xfrm>
                                    <a:prstGeom prst="rect">
                                      <a:avLst/>
                                    </a:prstGeom>
                                  </pic:spPr>
                                </pic:pic>
                              </a:graphicData>
                            </a:graphic>
                          </wp:inline>
                        </w:drawing>
                      </w:r>
                    </w:p>
                    <w:p w14:paraId="27245397" w14:textId="77777777" w:rsidR="00962DF8" w:rsidRDefault="00962DF8" w:rsidP="00962DF8">
                      <w:pPr>
                        <w:rPr>
                          <w:lang w:val="en-US"/>
                        </w:rPr>
                      </w:pPr>
                    </w:p>
                    <w:p w14:paraId="37A78BBE" w14:textId="4174A29B" w:rsidR="00962DF8" w:rsidRDefault="00962DF8" w:rsidP="00962DF8">
                      <w:pPr>
                        <w:rPr>
                          <w:lang w:val="en-US"/>
                        </w:rPr>
                      </w:pPr>
                      <w:r>
                        <w:rPr>
                          <w:noProof/>
                          <w:lang w:val="en-US" w:eastAsia="en-US"/>
                        </w:rPr>
                        <w:drawing>
                          <wp:inline distT="0" distB="0" distL="0" distR="0" wp14:anchorId="328EF14C" wp14:editId="30CBB40C">
                            <wp:extent cx="5943600" cy="2508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08250"/>
                                    </a:xfrm>
                                    <a:prstGeom prst="rect">
                                      <a:avLst/>
                                    </a:prstGeom>
                                  </pic:spPr>
                                </pic:pic>
                              </a:graphicData>
                            </a:graphic>
                          </wp:inline>
                        </w:drawing>
                      </w:r>
                    </w:p>
                    <w:p w14:paraId="6F58965E" w14:textId="37BCF1D6" w:rsidR="00962DF8" w:rsidRDefault="00962DF8" w:rsidP="00962DF8">
                      <w:pPr>
                        <w:rPr>
                          <w:lang w:val="en-US"/>
                        </w:rPr>
                      </w:pPr>
                    </w:p>
                    <w:p w14:paraId="348D7C60" w14:textId="77777777" w:rsidR="00962DF8" w:rsidRDefault="00962DF8" w:rsidP="00962DF8">
                      <w:pPr>
                        <w:rPr>
                          <w:lang w:val="en-US"/>
                        </w:rPr>
                      </w:pPr>
                    </w:p>
                    <w:p w14:paraId="32E93BD4" w14:textId="77777777" w:rsidR="00962DF8" w:rsidRDefault="00962DF8" w:rsidP="00962DF8">
                      <w:pPr>
                        <w:rPr>
                          <w:lang w:val="en-US"/>
                        </w:rPr>
                      </w:pPr>
                    </w:p>
                    <w:p w14:paraId="38A8FC66" w14:textId="77777777" w:rsidR="00962DF8" w:rsidRDefault="00962DF8" w:rsidP="00962DF8">
                      <w:pPr>
                        <w:rPr>
                          <w:lang w:val="en-US"/>
                        </w:rPr>
                      </w:pPr>
                    </w:p>
                    <w:p w14:paraId="45E79A5D" w14:textId="77777777" w:rsidR="00962DF8" w:rsidRDefault="00962DF8" w:rsidP="00962DF8">
                      <w:pPr>
                        <w:rPr>
                          <w:lang w:val="en-US"/>
                        </w:rPr>
                      </w:pPr>
                    </w:p>
                    <w:p w14:paraId="6119BC4C" w14:textId="77777777" w:rsidR="00962DF8" w:rsidRDefault="00962DF8" w:rsidP="00962DF8">
                      <w:pPr>
                        <w:rPr>
                          <w:lang w:val="en-US"/>
                        </w:rPr>
                      </w:pPr>
                    </w:p>
                    <w:p w14:paraId="335999A2" w14:textId="77777777" w:rsidR="00962DF8" w:rsidRDefault="00962DF8" w:rsidP="00962DF8">
                      <w:pPr>
                        <w:rPr>
                          <w:lang w:val="en-US"/>
                        </w:rPr>
                      </w:pPr>
                    </w:p>
                    <w:p w14:paraId="0F67B685" w14:textId="77777777" w:rsidR="00962DF8" w:rsidRDefault="00962DF8" w:rsidP="00962DF8">
                      <w:pPr>
                        <w:rPr>
                          <w:lang w:val="en-US"/>
                        </w:rPr>
                      </w:pPr>
                    </w:p>
                    <w:p w14:paraId="18D1B78E" w14:textId="77777777" w:rsidR="00962DF8" w:rsidRDefault="00962DF8" w:rsidP="00962DF8">
                      <w:pPr>
                        <w:rPr>
                          <w:lang w:val="en-US"/>
                        </w:rPr>
                      </w:pPr>
                    </w:p>
                    <w:p w14:paraId="407B6EA5" w14:textId="77777777" w:rsidR="00962DF8" w:rsidRDefault="00962DF8" w:rsidP="00962DF8">
                      <w:pPr>
                        <w:rPr>
                          <w:lang w:val="en-US"/>
                        </w:rPr>
                      </w:pPr>
                    </w:p>
                    <w:p w14:paraId="5A508249" w14:textId="77777777" w:rsidR="00962DF8" w:rsidRDefault="00962DF8" w:rsidP="00962DF8">
                      <w:pPr>
                        <w:rPr>
                          <w:lang w:val="en-US"/>
                        </w:rPr>
                      </w:pPr>
                    </w:p>
                    <w:p w14:paraId="5DA31C42" w14:textId="77777777" w:rsidR="00962DF8" w:rsidRDefault="00962DF8" w:rsidP="00962DF8">
                      <w:pPr>
                        <w:rPr>
                          <w:lang w:val="en-US"/>
                        </w:rPr>
                      </w:pPr>
                    </w:p>
                    <w:p w14:paraId="558005D6" w14:textId="77777777" w:rsidR="00962DF8" w:rsidRDefault="00962DF8" w:rsidP="00962DF8">
                      <w:pPr>
                        <w:rPr>
                          <w:lang w:val="en-US"/>
                        </w:rPr>
                      </w:pPr>
                    </w:p>
                    <w:p w14:paraId="2B6CD83B" w14:textId="77777777" w:rsidR="00962DF8" w:rsidRDefault="00962DF8" w:rsidP="00962DF8">
                      <w:pPr>
                        <w:rPr>
                          <w:lang w:val="en-US"/>
                        </w:rPr>
                      </w:pPr>
                    </w:p>
                    <w:p w14:paraId="09B02215" w14:textId="77777777" w:rsidR="00962DF8" w:rsidRDefault="00962DF8" w:rsidP="00962DF8">
                      <w:pPr>
                        <w:rPr>
                          <w:lang w:val="en-US"/>
                        </w:rPr>
                      </w:pPr>
                    </w:p>
                    <w:p w14:paraId="45184084" w14:textId="77777777" w:rsidR="00962DF8" w:rsidRPr="00264E20" w:rsidRDefault="00962DF8" w:rsidP="00962DF8">
                      <w:pPr>
                        <w:rPr>
                          <w:lang w:val="en-US"/>
                        </w:rPr>
                      </w:pPr>
                    </w:p>
                  </w:txbxContent>
                </v:textbox>
              </v:shape>
            </w:pict>
          </mc:Fallback>
        </mc:AlternateContent>
      </w:r>
      <w:r>
        <w:rPr>
          <w:lang w:val="en-US"/>
        </w:rPr>
        <w:br w:type="page"/>
      </w:r>
    </w:p>
    <w:p w14:paraId="558D9E6A" w14:textId="21A136FE" w:rsidR="00962DF8" w:rsidRDefault="00962DF8">
      <w:pPr>
        <w:rPr>
          <w:lang w:val="en-US"/>
        </w:rPr>
      </w:pPr>
      <w:r>
        <w:rPr>
          <w:noProof/>
          <w:lang w:val="en-US" w:eastAsia="en-US"/>
        </w:rPr>
        <w:lastRenderedPageBreak/>
        <w:drawing>
          <wp:anchor distT="0" distB="0" distL="114300" distR="114300" simplePos="0" relativeHeight="251737088" behindDoc="1" locked="0" layoutInCell="1" allowOverlap="1" wp14:anchorId="6CBEC653" wp14:editId="3C4E50CD">
            <wp:simplePos x="0" y="0"/>
            <wp:positionH relativeFrom="column">
              <wp:posOffset>-67945</wp:posOffset>
            </wp:positionH>
            <wp:positionV relativeFrom="paragraph">
              <wp:posOffset>-697230</wp:posOffset>
            </wp:positionV>
            <wp:extent cx="7886700" cy="5058410"/>
            <wp:effectExtent l="0" t="0" r="0" b="8890"/>
            <wp:wrapNone/>
            <wp:docPr id="46" name="Picture 4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309D2" w14:textId="3E3063E1" w:rsidR="00962DF8" w:rsidRDefault="00962DF8">
      <w:pPr>
        <w:rPr>
          <w:lang w:val="en-US"/>
        </w:rPr>
      </w:pPr>
      <w:r>
        <w:rPr>
          <w:noProof/>
          <w:lang w:val="en-US" w:eastAsia="en-US"/>
        </w:rPr>
        <mc:AlternateContent>
          <mc:Choice Requires="wps">
            <w:drawing>
              <wp:anchor distT="0" distB="0" distL="114300" distR="114300" simplePos="0" relativeHeight="251743232" behindDoc="0" locked="0" layoutInCell="1" allowOverlap="1" wp14:anchorId="7A926263" wp14:editId="237EA191">
                <wp:simplePos x="0" y="0"/>
                <wp:positionH relativeFrom="column">
                  <wp:posOffset>169545</wp:posOffset>
                </wp:positionH>
                <wp:positionV relativeFrom="paragraph">
                  <wp:posOffset>995045</wp:posOffset>
                </wp:positionV>
                <wp:extent cx="7258050" cy="7905750"/>
                <wp:effectExtent l="0" t="0" r="0" b="0"/>
                <wp:wrapNone/>
                <wp:docPr id="51"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10FDC1B4" w14:textId="77777777" w:rsidR="00962DF8" w:rsidRDefault="00962DF8" w:rsidP="00962DF8">
                            <w:pPr>
                              <w:rPr>
                                <w:lang w:val="en-US"/>
                              </w:rPr>
                            </w:pPr>
                          </w:p>
                          <w:p w14:paraId="71FCD4E1" w14:textId="77777777" w:rsidR="00962DF8" w:rsidRDefault="00962DF8" w:rsidP="00962DF8">
                            <w:pPr>
                              <w:rPr>
                                <w:lang w:val="en-US"/>
                              </w:rPr>
                            </w:pPr>
                          </w:p>
                          <w:p w14:paraId="0B7FA850" w14:textId="77777777" w:rsidR="00962DF8" w:rsidRDefault="00962DF8" w:rsidP="00962DF8">
                            <w:pPr>
                              <w:rPr>
                                <w:lang w:val="en-US"/>
                              </w:rPr>
                            </w:pPr>
                          </w:p>
                          <w:p w14:paraId="3B68C02E" w14:textId="77777777" w:rsidR="00962DF8" w:rsidRDefault="00962DF8" w:rsidP="00962DF8">
                            <w:pPr>
                              <w:rPr>
                                <w:lang w:val="en-US"/>
                              </w:rPr>
                            </w:pPr>
                          </w:p>
                          <w:p w14:paraId="3CA18A9D" w14:textId="77777777" w:rsidR="00962DF8" w:rsidRDefault="00962DF8" w:rsidP="00962DF8">
                            <w:pPr>
                              <w:rPr>
                                <w:lang w:val="en-US"/>
                              </w:rPr>
                            </w:pPr>
                          </w:p>
                          <w:p w14:paraId="1C4F8413" w14:textId="77777777" w:rsidR="00962DF8" w:rsidRDefault="00962DF8" w:rsidP="00962DF8">
                            <w:pPr>
                              <w:rPr>
                                <w:lang w:val="en-US"/>
                              </w:rPr>
                            </w:pPr>
                          </w:p>
                          <w:p w14:paraId="318A9AFB" w14:textId="37524DFB" w:rsidR="00962DF8" w:rsidRDefault="00962DF8" w:rsidP="00962DF8">
                            <w:pPr>
                              <w:rPr>
                                <w:lang w:val="en-US"/>
                              </w:rPr>
                            </w:pPr>
                            <w:r>
                              <w:rPr>
                                <w:noProof/>
                                <w:lang w:val="en-US" w:eastAsia="en-US"/>
                              </w:rPr>
                              <w:drawing>
                                <wp:inline distT="0" distB="0" distL="0" distR="0" wp14:anchorId="6B8678F0" wp14:editId="20DA7877">
                                  <wp:extent cx="5943600" cy="2675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75890"/>
                                          </a:xfrm>
                                          <a:prstGeom prst="rect">
                                            <a:avLst/>
                                          </a:prstGeom>
                                        </pic:spPr>
                                      </pic:pic>
                                    </a:graphicData>
                                  </a:graphic>
                                </wp:inline>
                              </w:drawing>
                            </w:r>
                          </w:p>
                          <w:p w14:paraId="784C28A5" w14:textId="77777777" w:rsidR="00962DF8" w:rsidRDefault="00962DF8" w:rsidP="00962DF8">
                            <w:pPr>
                              <w:rPr>
                                <w:lang w:val="en-US"/>
                              </w:rPr>
                            </w:pPr>
                          </w:p>
                          <w:p w14:paraId="1CC043B8" w14:textId="3534851B" w:rsidR="00962DF8" w:rsidRDefault="00962DF8" w:rsidP="00962DF8">
                            <w:pPr>
                              <w:rPr>
                                <w:lang w:val="en-US"/>
                              </w:rPr>
                            </w:pPr>
                            <w:r>
                              <w:rPr>
                                <w:noProof/>
                                <w:lang w:val="en-US" w:eastAsia="en-US"/>
                              </w:rPr>
                              <w:drawing>
                                <wp:inline distT="0" distB="0" distL="0" distR="0" wp14:anchorId="3AE326B0" wp14:editId="37500B86">
                                  <wp:extent cx="5923810" cy="2800000"/>
                                  <wp:effectExtent l="0" t="0" r="127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23810" cy="2800000"/>
                                          </a:xfrm>
                                          <a:prstGeom prst="rect">
                                            <a:avLst/>
                                          </a:prstGeom>
                                        </pic:spPr>
                                      </pic:pic>
                                    </a:graphicData>
                                  </a:graphic>
                                </wp:inline>
                              </w:drawing>
                            </w:r>
                          </w:p>
                          <w:p w14:paraId="2D684D00" w14:textId="77777777" w:rsidR="00962DF8" w:rsidRDefault="00962DF8" w:rsidP="00962DF8">
                            <w:pPr>
                              <w:rPr>
                                <w:lang w:val="en-US"/>
                              </w:rPr>
                            </w:pPr>
                          </w:p>
                          <w:p w14:paraId="155ECD39" w14:textId="77777777" w:rsidR="00962DF8" w:rsidRDefault="00962DF8" w:rsidP="00962DF8">
                            <w:pPr>
                              <w:rPr>
                                <w:lang w:val="en-US"/>
                              </w:rPr>
                            </w:pPr>
                          </w:p>
                          <w:p w14:paraId="70F3BD79" w14:textId="77777777" w:rsidR="00962DF8" w:rsidRDefault="00962DF8" w:rsidP="00962DF8">
                            <w:pPr>
                              <w:rPr>
                                <w:lang w:val="en-US"/>
                              </w:rPr>
                            </w:pPr>
                          </w:p>
                          <w:p w14:paraId="51B8CCE2" w14:textId="77777777" w:rsidR="00962DF8" w:rsidRDefault="00962DF8" w:rsidP="00962DF8">
                            <w:pPr>
                              <w:rPr>
                                <w:lang w:val="en-US"/>
                              </w:rPr>
                            </w:pPr>
                          </w:p>
                          <w:p w14:paraId="3998D2BE" w14:textId="77777777" w:rsidR="00962DF8" w:rsidRDefault="00962DF8" w:rsidP="00962DF8">
                            <w:pPr>
                              <w:rPr>
                                <w:lang w:val="en-US"/>
                              </w:rPr>
                            </w:pPr>
                          </w:p>
                          <w:p w14:paraId="36D9984B" w14:textId="77777777" w:rsidR="00962DF8" w:rsidRDefault="00962DF8" w:rsidP="00962DF8">
                            <w:pPr>
                              <w:rPr>
                                <w:lang w:val="en-US"/>
                              </w:rPr>
                            </w:pPr>
                          </w:p>
                          <w:p w14:paraId="54B443D8" w14:textId="77777777" w:rsidR="00962DF8" w:rsidRDefault="00962DF8" w:rsidP="00962DF8">
                            <w:pPr>
                              <w:rPr>
                                <w:lang w:val="en-US"/>
                              </w:rPr>
                            </w:pPr>
                          </w:p>
                          <w:p w14:paraId="229BA411" w14:textId="77777777" w:rsidR="00962DF8" w:rsidRDefault="00962DF8" w:rsidP="00962DF8">
                            <w:pPr>
                              <w:rPr>
                                <w:lang w:val="en-US"/>
                              </w:rPr>
                            </w:pPr>
                          </w:p>
                          <w:p w14:paraId="47F1D78C" w14:textId="77777777" w:rsidR="00962DF8" w:rsidRDefault="00962DF8" w:rsidP="00962DF8">
                            <w:pPr>
                              <w:rPr>
                                <w:lang w:val="en-US"/>
                              </w:rPr>
                            </w:pPr>
                          </w:p>
                          <w:p w14:paraId="23E6F89E" w14:textId="77777777" w:rsidR="00962DF8" w:rsidRDefault="00962DF8" w:rsidP="00962DF8">
                            <w:pPr>
                              <w:rPr>
                                <w:lang w:val="en-US"/>
                              </w:rPr>
                            </w:pPr>
                          </w:p>
                          <w:p w14:paraId="6EDC884F" w14:textId="77777777" w:rsidR="00962DF8" w:rsidRDefault="00962DF8" w:rsidP="00962DF8">
                            <w:pPr>
                              <w:rPr>
                                <w:lang w:val="en-US"/>
                              </w:rPr>
                            </w:pPr>
                          </w:p>
                          <w:p w14:paraId="1D662068" w14:textId="77777777" w:rsidR="00962DF8" w:rsidRDefault="00962DF8" w:rsidP="00962DF8">
                            <w:pPr>
                              <w:rPr>
                                <w:lang w:val="en-US"/>
                              </w:rPr>
                            </w:pPr>
                          </w:p>
                          <w:p w14:paraId="71F60A39" w14:textId="77777777" w:rsidR="00962DF8" w:rsidRDefault="00962DF8" w:rsidP="00962DF8">
                            <w:pPr>
                              <w:rPr>
                                <w:lang w:val="en-US"/>
                              </w:rPr>
                            </w:pPr>
                          </w:p>
                          <w:p w14:paraId="06F321C0" w14:textId="77777777" w:rsidR="00962DF8" w:rsidRDefault="00962DF8" w:rsidP="00962DF8">
                            <w:pPr>
                              <w:rPr>
                                <w:lang w:val="en-US"/>
                              </w:rPr>
                            </w:pPr>
                          </w:p>
                          <w:p w14:paraId="38626BBD" w14:textId="77777777" w:rsidR="00962DF8" w:rsidRDefault="00962DF8" w:rsidP="00962DF8">
                            <w:pPr>
                              <w:rPr>
                                <w:lang w:val="en-US"/>
                              </w:rPr>
                            </w:pPr>
                          </w:p>
                          <w:p w14:paraId="32CBF2D9" w14:textId="77777777" w:rsidR="00962DF8" w:rsidRPr="00264E20" w:rsidRDefault="00962DF8" w:rsidP="00962DF8">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6" type="#_x0000_t202" style="position:absolute;margin-left:13.35pt;margin-top:78.35pt;width:571.5pt;height:62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" filled="f" fillcolor="#f2f2f2" stroked="f" strokecolor="#f2f2f2">
                <v:textbox>
                  <w:txbxContent>
                    <w:p w14:paraId="10FDC1B4" w14:textId="77777777" w:rsidR="00962DF8" w:rsidRDefault="00962DF8" w:rsidP="00962DF8">
                      <w:pPr>
                        <w:rPr>
                          <w:lang w:val="en-US"/>
                        </w:rPr>
                      </w:pPr>
                    </w:p>
                    <w:p w14:paraId="71FCD4E1" w14:textId="77777777" w:rsidR="00962DF8" w:rsidRDefault="00962DF8" w:rsidP="00962DF8">
                      <w:pPr>
                        <w:rPr>
                          <w:lang w:val="en-US"/>
                        </w:rPr>
                      </w:pPr>
                    </w:p>
                    <w:p w14:paraId="0B7FA850" w14:textId="77777777" w:rsidR="00962DF8" w:rsidRDefault="00962DF8" w:rsidP="00962DF8">
                      <w:pPr>
                        <w:rPr>
                          <w:lang w:val="en-US"/>
                        </w:rPr>
                      </w:pPr>
                    </w:p>
                    <w:p w14:paraId="3B68C02E" w14:textId="77777777" w:rsidR="00962DF8" w:rsidRDefault="00962DF8" w:rsidP="00962DF8">
                      <w:pPr>
                        <w:rPr>
                          <w:lang w:val="en-US"/>
                        </w:rPr>
                      </w:pPr>
                    </w:p>
                    <w:p w14:paraId="3CA18A9D" w14:textId="77777777" w:rsidR="00962DF8" w:rsidRDefault="00962DF8" w:rsidP="00962DF8">
                      <w:pPr>
                        <w:rPr>
                          <w:lang w:val="en-US"/>
                        </w:rPr>
                      </w:pPr>
                    </w:p>
                    <w:p w14:paraId="1C4F8413" w14:textId="77777777" w:rsidR="00962DF8" w:rsidRDefault="00962DF8" w:rsidP="00962DF8">
                      <w:pPr>
                        <w:rPr>
                          <w:lang w:val="en-US"/>
                        </w:rPr>
                      </w:pPr>
                    </w:p>
                    <w:p w14:paraId="318A9AFB" w14:textId="37524DFB" w:rsidR="00962DF8" w:rsidRDefault="00962DF8" w:rsidP="00962DF8">
                      <w:pPr>
                        <w:rPr>
                          <w:lang w:val="en-US"/>
                        </w:rPr>
                      </w:pPr>
                      <w:r>
                        <w:rPr>
                          <w:noProof/>
                          <w:lang w:val="en-US" w:eastAsia="en-US"/>
                        </w:rPr>
                        <w:drawing>
                          <wp:inline distT="0" distB="0" distL="0" distR="0" wp14:anchorId="6B8678F0" wp14:editId="20DA7877">
                            <wp:extent cx="5943600" cy="2675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75890"/>
                                    </a:xfrm>
                                    <a:prstGeom prst="rect">
                                      <a:avLst/>
                                    </a:prstGeom>
                                  </pic:spPr>
                                </pic:pic>
                              </a:graphicData>
                            </a:graphic>
                          </wp:inline>
                        </w:drawing>
                      </w:r>
                    </w:p>
                    <w:p w14:paraId="784C28A5" w14:textId="77777777" w:rsidR="00962DF8" w:rsidRDefault="00962DF8" w:rsidP="00962DF8">
                      <w:pPr>
                        <w:rPr>
                          <w:lang w:val="en-US"/>
                        </w:rPr>
                      </w:pPr>
                    </w:p>
                    <w:p w14:paraId="1CC043B8" w14:textId="3534851B" w:rsidR="00962DF8" w:rsidRDefault="00962DF8" w:rsidP="00962DF8">
                      <w:pPr>
                        <w:rPr>
                          <w:lang w:val="en-US"/>
                        </w:rPr>
                      </w:pPr>
                      <w:r>
                        <w:rPr>
                          <w:noProof/>
                          <w:lang w:val="en-US" w:eastAsia="en-US"/>
                        </w:rPr>
                        <w:drawing>
                          <wp:inline distT="0" distB="0" distL="0" distR="0" wp14:anchorId="3AE326B0" wp14:editId="37500B86">
                            <wp:extent cx="5923810" cy="2800000"/>
                            <wp:effectExtent l="0" t="0" r="127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23810" cy="2800000"/>
                                    </a:xfrm>
                                    <a:prstGeom prst="rect">
                                      <a:avLst/>
                                    </a:prstGeom>
                                  </pic:spPr>
                                </pic:pic>
                              </a:graphicData>
                            </a:graphic>
                          </wp:inline>
                        </w:drawing>
                      </w:r>
                    </w:p>
                    <w:p w14:paraId="2D684D00" w14:textId="77777777" w:rsidR="00962DF8" w:rsidRDefault="00962DF8" w:rsidP="00962DF8">
                      <w:pPr>
                        <w:rPr>
                          <w:lang w:val="en-US"/>
                        </w:rPr>
                      </w:pPr>
                    </w:p>
                    <w:p w14:paraId="155ECD39" w14:textId="77777777" w:rsidR="00962DF8" w:rsidRDefault="00962DF8" w:rsidP="00962DF8">
                      <w:pPr>
                        <w:rPr>
                          <w:lang w:val="en-US"/>
                        </w:rPr>
                      </w:pPr>
                    </w:p>
                    <w:p w14:paraId="70F3BD79" w14:textId="77777777" w:rsidR="00962DF8" w:rsidRDefault="00962DF8" w:rsidP="00962DF8">
                      <w:pPr>
                        <w:rPr>
                          <w:lang w:val="en-US"/>
                        </w:rPr>
                      </w:pPr>
                    </w:p>
                    <w:p w14:paraId="51B8CCE2" w14:textId="77777777" w:rsidR="00962DF8" w:rsidRDefault="00962DF8" w:rsidP="00962DF8">
                      <w:pPr>
                        <w:rPr>
                          <w:lang w:val="en-US"/>
                        </w:rPr>
                      </w:pPr>
                    </w:p>
                    <w:p w14:paraId="3998D2BE" w14:textId="77777777" w:rsidR="00962DF8" w:rsidRDefault="00962DF8" w:rsidP="00962DF8">
                      <w:pPr>
                        <w:rPr>
                          <w:lang w:val="en-US"/>
                        </w:rPr>
                      </w:pPr>
                    </w:p>
                    <w:p w14:paraId="36D9984B" w14:textId="77777777" w:rsidR="00962DF8" w:rsidRDefault="00962DF8" w:rsidP="00962DF8">
                      <w:pPr>
                        <w:rPr>
                          <w:lang w:val="en-US"/>
                        </w:rPr>
                      </w:pPr>
                    </w:p>
                    <w:p w14:paraId="54B443D8" w14:textId="77777777" w:rsidR="00962DF8" w:rsidRDefault="00962DF8" w:rsidP="00962DF8">
                      <w:pPr>
                        <w:rPr>
                          <w:lang w:val="en-US"/>
                        </w:rPr>
                      </w:pPr>
                    </w:p>
                    <w:p w14:paraId="229BA411" w14:textId="77777777" w:rsidR="00962DF8" w:rsidRDefault="00962DF8" w:rsidP="00962DF8">
                      <w:pPr>
                        <w:rPr>
                          <w:lang w:val="en-US"/>
                        </w:rPr>
                      </w:pPr>
                    </w:p>
                    <w:p w14:paraId="47F1D78C" w14:textId="77777777" w:rsidR="00962DF8" w:rsidRDefault="00962DF8" w:rsidP="00962DF8">
                      <w:pPr>
                        <w:rPr>
                          <w:lang w:val="en-US"/>
                        </w:rPr>
                      </w:pPr>
                    </w:p>
                    <w:p w14:paraId="23E6F89E" w14:textId="77777777" w:rsidR="00962DF8" w:rsidRDefault="00962DF8" w:rsidP="00962DF8">
                      <w:pPr>
                        <w:rPr>
                          <w:lang w:val="en-US"/>
                        </w:rPr>
                      </w:pPr>
                    </w:p>
                    <w:p w14:paraId="6EDC884F" w14:textId="77777777" w:rsidR="00962DF8" w:rsidRDefault="00962DF8" w:rsidP="00962DF8">
                      <w:pPr>
                        <w:rPr>
                          <w:lang w:val="en-US"/>
                        </w:rPr>
                      </w:pPr>
                    </w:p>
                    <w:p w14:paraId="1D662068" w14:textId="77777777" w:rsidR="00962DF8" w:rsidRDefault="00962DF8" w:rsidP="00962DF8">
                      <w:pPr>
                        <w:rPr>
                          <w:lang w:val="en-US"/>
                        </w:rPr>
                      </w:pPr>
                    </w:p>
                    <w:p w14:paraId="71F60A39" w14:textId="77777777" w:rsidR="00962DF8" w:rsidRDefault="00962DF8" w:rsidP="00962DF8">
                      <w:pPr>
                        <w:rPr>
                          <w:lang w:val="en-US"/>
                        </w:rPr>
                      </w:pPr>
                    </w:p>
                    <w:p w14:paraId="06F321C0" w14:textId="77777777" w:rsidR="00962DF8" w:rsidRDefault="00962DF8" w:rsidP="00962DF8">
                      <w:pPr>
                        <w:rPr>
                          <w:lang w:val="en-US"/>
                        </w:rPr>
                      </w:pPr>
                    </w:p>
                    <w:p w14:paraId="38626BBD" w14:textId="77777777" w:rsidR="00962DF8" w:rsidRDefault="00962DF8" w:rsidP="00962DF8">
                      <w:pPr>
                        <w:rPr>
                          <w:lang w:val="en-US"/>
                        </w:rPr>
                      </w:pPr>
                    </w:p>
                    <w:p w14:paraId="32CBF2D9" w14:textId="77777777" w:rsidR="00962DF8" w:rsidRPr="00264E20" w:rsidRDefault="00962DF8" w:rsidP="00962DF8">
                      <w:pPr>
                        <w:rPr>
                          <w:lang w:val="en-US"/>
                        </w:rPr>
                      </w:pPr>
                    </w:p>
                  </w:txbxContent>
                </v:textbox>
              </v:shape>
            </w:pict>
          </mc:Fallback>
        </mc:AlternateContent>
      </w:r>
      <w:r>
        <w:rPr>
          <w:lang w:val="en-US"/>
        </w:rPr>
        <w:br w:type="page"/>
      </w:r>
    </w:p>
    <w:p w14:paraId="6174952A" w14:textId="769A6F38" w:rsidR="00962DF8" w:rsidRDefault="00962DF8">
      <w:pPr>
        <w:rPr>
          <w:lang w:val="en-US"/>
        </w:rPr>
      </w:pPr>
      <w:r>
        <w:rPr>
          <w:noProof/>
          <w:lang w:val="en-US" w:eastAsia="en-US"/>
        </w:rPr>
        <w:lastRenderedPageBreak/>
        <mc:AlternateContent>
          <mc:Choice Requires="wps">
            <w:drawing>
              <wp:anchor distT="0" distB="0" distL="114300" distR="114300" simplePos="0" relativeHeight="251749376" behindDoc="0" locked="0" layoutInCell="1" allowOverlap="1" wp14:anchorId="1DA9A471" wp14:editId="40D4AB4C">
                <wp:simplePos x="0" y="0"/>
                <wp:positionH relativeFrom="column">
                  <wp:posOffset>153035</wp:posOffset>
                </wp:positionH>
                <wp:positionV relativeFrom="paragraph">
                  <wp:posOffset>1325245</wp:posOffset>
                </wp:positionV>
                <wp:extent cx="7258050" cy="7905750"/>
                <wp:effectExtent l="0" t="0" r="0" b="0"/>
                <wp:wrapNone/>
                <wp:docPr id="58"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6F7C5BAB" w14:textId="77777777" w:rsidR="00962DF8" w:rsidRDefault="00962DF8" w:rsidP="00962DF8">
                            <w:pPr>
                              <w:rPr>
                                <w:lang w:val="en-US"/>
                              </w:rPr>
                            </w:pPr>
                          </w:p>
                          <w:p w14:paraId="10D5B459" w14:textId="77777777" w:rsidR="00962DF8" w:rsidRDefault="00962DF8" w:rsidP="00962DF8">
                            <w:pPr>
                              <w:rPr>
                                <w:lang w:val="en-US"/>
                              </w:rPr>
                            </w:pPr>
                          </w:p>
                          <w:p w14:paraId="1A6BF276" w14:textId="77777777" w:rsidR="00962DF8" w:rsidRDefault="00962DF8" w:rsidP="00962DF8">
                            <w:pPr>
                              <w:rPr>
                                <w:lang w:val="en-US"/>
                              </w:rPr>
                            </w:pPr>
                          </w:p>
                          <w:p w14:paraId="2EC04463" w14:textId="77777777" w:rsidR="00287302" w:rsidRDefault="00287302" w:rsidP="00962DF8">
                            <w:pPr>
                              <w:rPr>
                                <w:lang w:val="en-US"/>
                              </w:rPr>
                            </w:pPr>
                          </w:p>
                          <w:p w14:paraId="210C4DA1" w14:textId="77777777" w:rsidR="00287302" w:rsidRDefault="00287302" w:rsidP="00962DF8">
                            <w:pPr>
                              <w:rPr>
                                <w:lang w:val="en-US"/>
                              </w:rPr>
                            </w:pPr>
                          </w:p>
                          <w:p w14:paraId="700ACDC9" w14:textId="1044877B" w:rsidR="00287302" w:rsidRDefault="00287302" w:rsidP="00962DF8">
                            <w:pPr>
                              <w:rPr>
                                <w:lang w:val="en-US"/>
                              </w:rPr>
                            </w:pPr>
                            <w:r>
                              <w:rPr>
                                <w:noProof/>
                                <w:lang w:val="en-US" w:eastAsia="en-US"/>
                              </w:rPr>
                              <w:drawing>
                                <wp:inline distT="0" distB="0" distL="0" distR="0" wp14:anchorId="300E27EA" wp14:editId="2A1E189F">
                                  <wp:extent cx="5943600" cy="2771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71775"/>
                                          </a:xfrm>
                                          <a:prstGeom prst="rect">
                                            <a:avLst/>
                                          </a:prstGeom>
                                        </pic:spPr>
                                      </pic:pic>
                                    </a:graphicData>
                                  </a:graphic>
                                </wp:inline>
                              </w:drawing>
                            </w:r>
                          </w:p>
                          <w:p w14:paraId="5FA352B8" w14:textId="77777777" w:rsidR="00287302" w:rsidRDefault="00287302" w:rsidP="00962DF8">
                            <w:pPr>
                              <w:rPr>
                                <w:lang w:val="en-US"/>
                              </w:rPr>
                            </w:pPr>
                          </w:p>
                          <w:p w14:paraId="17A93736" w14:textId="6E9F6538" w:rsidR="00287302" w:rsidRDefault="00287302" w:rsidP="00962DF8">
                            <w:pPr>
                              <w:rPr>
                                <w:lang w:val="en-US"/>
                              </w:rPr>
                            </w:pPr>
                            <w:r>
                              <w:rPr>
                                <w:noProof/>
                                <w:lang w:val="en-US" w:eastAsia="en-US"/>
                              </w:rPr>
                              <w:drawing>
                                <wp:inline distT="0" distB="0" distL="0" distR="0" wp14:anchorId="73FB1911" wp14:editId="02FD879B">
                                  <wp:extent cx="5943600" cy="27254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725420"/>
                                          </a:xfrm>
                                          <a:prstGeom prst="rect">
                                            <a:avLst/>
                                          </a:prstGeom>
                                        </pic:spPr>
                                      </pic:pic>
                                    </a:graphicData>
                                  </a:graphic>
                                </wp:inline>
                              </w:drawing>
                            </w:r>
                          </w:p>
                          <w:p w14:paraId="3A4151BD" w14:textId="77777777" w:rsidR="00962DF8" w:rsidRDefault="00962DF8" w:rsidP="00962DF8">
                            <w:pPr>
                              <w:rPr>
                                <w:lang w:val="en-US"/>
                              </w:rPr>
                            </w:pPr>
                          </w:p>
                          <w:p w14:paraId="76E99453" w14:textId="77777777" w:rsidR="00962DF8" w:rsidRDefault="00962DF8" w:rsidP="00962DF8">
                            <w:pPr>
                              <w:rPr>
                                <w:lang w:val="en-US"/>
                              </w:rPr>
                            </w:pPr>
                          </w:p>
                          <w:p w14:paraId="79EC3E18" w14:textId="38ECDFB5" w:rsidR="00962DF8" w:rsidRDefault="00962DF8" w:rsidP="00962DF8">
                            <w:pPr>
                              <w:rPr>
                                <w:lang w:val="en-US"/>
                              </w:rPr>
                            </w:pPr>
                          </w:p>
                          <w:p w14:paraId="771707FD" w14:textId="77777777" w:rsidR="00962DF8" w:rsidRDefault="00962DF8" w:rsidP="00962DF8">
                            <w:pPr>
                              <w:rPr>
                                <w:lang w:val="en-US"/>
                              </w:rPr>
                            </w:pPr>
                          </w:p>
                          <w:p w14:paraId="499A7D0E" w14:textId="724EF420" w:rsidR="00962DF8" w:rsidRDefault="00962DF8" w:rsidP="00962DF8">
                            <w:pPr>
                              <w:rPr>
                                <w:lang w:val="en-US"/>
                              </w:rPr>
                            </w:pPr>
                          </w:p>
                          <w:p w14:paraId="46BC5D93" w14:textId="77777777" w:rsidR="00962DF8" w:rsidRDefault="00962DF8" w:rsidP="00962DF8">
                            <w:pPr>
                              <w:rPr>
                                <w:lang w:val="en-US"/>
                              </w:rPr>
                            </w:pPr>
                          </w:p>
                          <w:p w14:paraId="435EA1ED" w14:textId="77777777" w:rsidR="00962DF8" w:rsidRDefault="00962DF8" w:rsidP="00962DF8">
                            <w:pPr>
                              <w:rPr>
                                <w:lang w:val="en-US"/>
                              </w:rPr>
                            </w:pPr>
                          </w:p>
                          <w:p w14:paraId="2076CC8D" w14:textId="77777777" w:rsidR="00962DF8" w:rsidRDefault="00962DF8" w:rsidP="00962DF8">
                            <w:pPr>
                              <w:rPr>
                                <w:lang w:val="en-US"/>
                              </w:rPr>
                            </w:pPr>
                          </w:p>
                          <w:p w14:paraId="089213B2" w14:textId="77777777" w:rsidR="00962DF8" w:rsidRDefault="00962DF8" w:rsidP="00962DF8">
                            <w:pPr>
                              <w:rPr>
                                <w:lang w:val="en-US"/>
                              </w:rPr>
                            </w:pPr>
                          </w:p>
                          <w:p w14:paraId="670A384D" w14:textId="77777777" w:rsidR="00962DF8" w:rsidRDefault="00962DF8" w:rsidP="00962DF8">
                            <w:pPr>
                              <w:rPr>
                                <w:lang w:val="en-US"/>
                              </w:rPr>
                            </w:pPr>
                          </w:p>
                          <w:p w14:paraId="0E1EDB5C" w14:textId="77777777" w:rsidR="00962DF8" w:rsidRDefault="00962DF8" w:rsidP="00962DF8">
                            <w:pPr>
                              <w:rPr>
                                <w:lang w:val="en-US"/>
                              </w:rPr>
                            </w:pPr>
                          </w:p>
                          <w:p w14:paraId="50D215CA" w14:textId="77777777" w:rsidR="00962DF8" w:rsidRDefault="00962DF8" w:rsidP="00962DF8">
                            <w:pPr>
                              <w:rPr>
                                <w:lang w:val="en-US"/>
                              </w:rPr>
                            </w:pPr>
                          </w:p>
                          <w:p w14:paraId="269AB728" w14:textId="77777777" w:rsidR="00962DF8" w:rsidRDefault="00962DF8" w:rsidP="00962DF8">
                            <w:pPr>
                              <w:rPr>
                                <w:lang w:val="en-US"/>
                              </w:rPr>
                            </w:pPr>
                          </w:p>
                          <w:p w14:paraId="18714C08" w14:textId="77777777" w:rsidR="00962DF8" w:rsidRDefault="00962DF8" w:rsidP="00962DF8">
                            <w:pPr>
                              <w:rPr>
                                <w:lang w:val="en-US"/>
                              </w:rPr>
                            </w:pPr>
                          </w:p>
                          <w:p w14:paraId="4D7E81DB" w14:textId="77777777" w:rsidR="00962DF8" w:rsidRDefault="00962DF8" w:rsidP="00962DF8">
                            <w:pPr>
                              <w:rPr>
                                <w:lang w:val="en-US"/>
                              </w:rPr>
                            </w:pPr>
                          </w:p>
                          <w:p w14:paraId="09489C2F" w14:textId="77777777" w:rsidR="00962DF8" w:rsidRDefault="00962DF8" w:rsidP="00962DF8">
                            <w:pPr>
                              <w:rPr>
                                <w:lang w:val="en-US"/>
                              </w:rPr>
                            </w:pPr>
                          </w:p>
                          <w:p w14:paraId="419C6096" w14:textId="77777777" w:rsidR="00962DF8" w:rsidRDefault="00962DF8" w:rsidP="00962DF8">
                            <w:pPr>
                              <w:rPr>
                                <w:lang w:val="en-US"/>
                              </w:rPr>
                            </w:pPr>
                          </w:p>
                          <w:p w14:paraId="27322619" w14:textId="77777777" w:rsidR="00962DF8" w:rsidRDefault="00962DF8" w:rsidP="00962DF8">
                            <w:pPr>
                              <w:rPr>
                                <w:lang w:val="en-US"/>
                              </w:rPr>
                            </w:pPr>
                          </w:p>
                          <w:p w14:paraId="49EC4B1F" w14:textId="77777777" w:rsidR="00962DF8" w:rsidRDefault="00962DF8" w:rsidP="00962DF8">
                            <w:pPr>
                              <w:rPr>
                                <w:lang w:val="en-US"/>
                              </w:rPr>
                            </w:pPr>
                          </w:p>
                          <w:p w14:paraId="090ACD64" w14:textId="77777777" w:rsidR="00962DF8" w:rsidRDefault="00962DF8" w:rsidP="00962DF8">
                            <w:pPr>
                              <w:rPr>
                                <w:lang w:val="en-US"/>
                              </w:rPr>
                            </w:pPr>
                          </w:p>
                          <w:p w14:paraId="7E7622BB" w14:textId="77777777" w:rsidR="00962DF8" w:rsidRPr="00264E20" w:rsidRDefault="00962DF8" w:rsidP="00962DF8">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7" type="#_x0000_t202" style="position:absolute;margin-left:12.05pt;margin-top:104.35pt;width:571.5pt;height:6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" filled="f" fillcolor="#f2f2f2" stroked="f" strokecolor="#f2f2f2">
                <v:textbox>
                  <w:txbxContent>
                    <w:p w14:paraId="6F7C5BAB" w14:textId="77777777" w:rsidR="00962DF8" w:rsidRDefault="00962DF8" w:rsidP="00962DF8">
                      <w:pPr>
                        <w:rPr>
                          <w:lang w:val="en-US"/>
                        </w:rPr>
                      </w:pPr>
                    </w:p>
                    <w:p w14:paraId="10D5B459" w14:textId="77777777" w:rsidR="00962DF8" w:rsidRDefault="00962DF8" w:rsidP="00962DF8">
                      <w:pPr>
                        <w:rPr>
                          <w:lang w:val="en-US"/>
                        </w:rPr>
                      </w:pPr>
                    </w:p>
                    <w:p w14:paraId="1A6BF276" w14:textId="77777777" w:rsidR="00962DF8" w:rsidRDefault="00962DF8" w:rsidP="00962DF8">
                      <w:pPr>
                        <w:rPr>
                          <w:lang w:val="en-US"/>
                        </w:rPr>
                      </w:pPr>
                    </w:p>
                    <w:p w14:paraId="2EC04463" w14:textId="77777777" w:rsidR="00287302" w:rsidRDefault="00287302" w:rsidP="00962DF8">
                      <w:pPr>
                        <w:rPr>
                          <w:lang w:val="en-US"/>
                        </w:rPr>
                      </w:pPr>
                    </w:p>
                    <w:p w14:paraId="210C4DA1" w14:textId="77777777" w:rsidR="00287302" w:rsidRDefault="00287302" w:rsidP="00962DF8">
                      <w:pPr>
                        <w:rPr>
                          <w:lang w:val="en-US"/>
                        </w:rPr>
                      </w:pPr>
                    </w:p>
                    <w:p w14:paraId="700ACDC9" w14:textId="1044877B" w:rsidR="00287302" w:rsidRDefault="00287302" w:rsidP="00962DF8">
                      <w:pPr>
                        <w:rPr>
                          <w:lang w:val="en-US"/>
                        </w:rPr>
                      </w:pPr>
                      <w:r>
                        <w:rPr>
                          <w:noProof/>
                          <w:lang w:val="en-US" w:eastAsia="en-US"/>
                        </w:rPr>
                        <w:drawing>
                          <wp:inline distT="0" distB="0" distL="0" distR="0" wp14:anchorId="300E27EA" wp14:editId="2A1E189F">
                            <wp:extent cx="5943600" cy="2771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71775"/>
                                    </a:xfrm>
                                    <a:prstGeom prst="rect">
                                      <a:avLst/>
                                    </a:prstGeom>
                                  </pic:spPr>
                                </pic:pic>
                              </a:graphicData>
                            </a:graphic>
                          </wp:inline>
                        </w:drawing>
                      </w:r>
                    </w:p>
                    <w:p w14:paraId="5FA352B8" w14:textId="77777777" w:rsidR="00287302" w:rsidRDefault="00287302" w:rsidP="00962DF8">
                      <w:pPr>
                        <w:rPr>
                          <w:lang w:val="en-US"/>
                        </w:rPr>
                      </w:pPr>
                    </w:p>
                    <w:p w14:paraId="17A93736" w14:textId="6E9F6538" w:rsidR="00287302" w:rsidRDefault="00287302" w:rsidP="00962DF8">
                      <w:pPr>
                        <w:rPr>
                          <w:lang w:val="en-US"/>
                        </w:rPr>
                      </w:pPr>
                      <w:r>
                        <w:rPr>
                          <w:noProof/>
                          <w:lang w:val="en-US" w:eastAsia="en-US"/>
                        </w:rPr>
                        <w:drawing>
                          <wp:inline distT="0" distB="0" distL="0" distR="0" wp14:anchorId="73FB1911" wp14:editId="02FD879B">
                            <wp:extent cx="5943600" cy="27254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725420"/>
                                    </a:xfrm>
                                    <a:prstGeom prst="rect">
                                      <a:avLst/>
                                    </a:prstGeom>
                                  </pic:spPr>
                                </pic:pic>
                              </a:graphicData>
                            </a:graphic>
                          </wp:inline>
                        </w:drawing>
                      </w:r>
                    </w:p>
                    <w:p w14:paraId="3A4151BD" w14:textId="77777777" w:rsidR="00962DF8" w:rsidRDefault="00962DF8" w:rsidP="00962DF8">
                      <w:pPr>
                        <w:rPr>
                          <w:lang w:val="en-US"/>
                        </w:rPr>
                      </w:pPr>
                    </w:p>
                    <w:p w14:paraId="76E99453" w14:textId="77777777" w:rsidR="00962DF8" w:rsidRDefault="00962DF8" w:rsidP="00962DF8">
                      <w:pPr>
                        <w:rPr>
                          <w:lang w:val="en-US"/>
                        </w:rPr>
                      </w:pPr>
                    </w:p>
                    <w:p w14:paraId="79EC3E18" w14:textId="38ECDFB5" w:rsidR="00962DF8" w:rsidRDefault="00962DF8" w:rsidP="00962DF8">
                      <w:pPr>
                        <w:rPr>
                          <w:lang w:val="en-US"/>
                        </w:rPr>
                      </w:pPr>
                    </w:p>
                    <w:p w14:paraId="771707FD" w14:textId="77777777" w:rsidR="00962DF8" w:rsidRDefault="00962DF8" w:rsidP="00962DF8">
                      <w:pPr>
                        <w:rPr>
                          <w:lang w:val="en-US"/>
                        </w:rPr>
                      </w:pPr>
                    </w:p>
                    <w:p w14:paraId="499A7D0E" w14:textId="724EF420" w:rsidR="00962DF8" w:rsidRDefault="00962DF8" w:rsidP="00962DF8">
                      <w:pPr>
                        <w:rPr>
                          <w:lang w:val="en-US"/>
                        </w:rPr>
                      </w:pPr>
                    </w:p>
                    <w:p w14:paraId="46BC5D93" w14:textId="77777777" w:rsidR="00962DF8" w:rsidRDefault="00962DF8" w:rsidP="00962DF8">
                      <w:pPr>
                        <w:rPr>
                          <w:lang w:val="en-US"/>
                        </w:rPr>
                      </w:pPr>
                    </w:p>
                    <w:p w14:paraId="435EA1ED" w14:textId="77777777" w:rsidR="00962DF8" w:rsidRDefault="00962DF8" w:rsidP="00962DF8">
                      <w:pPr>
                        <w:rPr>
                          <w:lang w:val="en-US"/>
                        </w:rPr>
                      </w:pPr>
                    </w:p>
                    <w:p w14:paraId="2076CC8D" w14:textId="77777777" w:rsidR="00962DF8" w:rsidRDefault="00962DF8" w:rsidP="00962DF8">
                      <w:pPr>
                        <w:rPr>
                          <w:lang w:val="en-US"/>
                        </w:rPr>
                      </w:pPr>
                    </w:p>
                    <w:p w14:paraId="089213B2" w14:textId="77777777" w:rsidR="00962DF8" w:rsidRDefault="00962DF8" w:rsidP="00962DF8">
                      <w:pPr>
                        <w:rPr>
                          <w:lang w:val="en-US"/>
                        </w:rPr>
                      </w:pPr>
                    </w:p>
                    <w:p w14:paraId="670A384D" w14:textId="77777777" w:rsidR="00962DF8" w:rsidRDefault="00962DF8" w:rsidP="00962DF8">
                      <w:pPr>
                        <w:rPr>
                          <w:lang w:val="en-US"/>
                        </w:rPr>
                      </w:pPr>
                    </w:p>
                    <w:p w14:paraId="0E1EDB5C" w14:textId="77777777" w:rsidR="00962DF8" w:rsidRDefault="00962DF8" w:rsidP="00962DF8">
                      <w:pPr>
                        <w:rPr>
                          <w:lang w:val="en-US"/>
                        </w:rPr>
                      </w:pPr>
                    </w:p>
                    <w:p w14:paraId="50D215CA" w14:textId="77777777" w:rsidR="00962DF8" w:rsidRDefault="00962DF8" w:rsidP="00962DF8">
                      <w:pPr>
                        <w:rPr>
                          <w:lang w:val="en-US"/>
                        </w:rPr>
                      </w:pPr>
                    </w:p>
                    <w:p w14:paraId="269AB728" w14:textId="77777777" w:rsidR="00962DF8" w:rsidRDefault="00962DF8" w:rsidP="00962DF8">
                      <w:pPr>
                        <w:rPr>
                          <w:lang w:val="en-US"/>
                        </w:rPr>
                      </w:pPr>
                    </w:p>
                    <w:p w14:paraId="18714C08" w14:textId="77777777" w:rsidR="00962DF8" w:rsidRDefault="00962DF8" w:rsidP="00962DF8">
                      <w:pPr>
                        <w:rPr>
                          <w:lang w:val="en-US"/>
                        </w:rPr>
                      </w:pPr>
                    </w:p>
                    <w:p w14:paraId="4D7E81DB" w14:textId="77777777" w:rsidR="00962DF8" w:rsidRDefault="00962DF8" w:rsidP="00962DF8">
                      <w:pPr>
                        <w:rPr>
                          <w:lang w:val="en-US"/>
                        </w:rPr>
                      </w:pPr>
                    </w:p>
                    <w:p w14:paraId="09489C2F" w14:textId="77777777" w:rsidR="00962DF8" w:rsidRDefault="00962DF8" w:rsidP="00962DF8">
                      <w:pPr>
                        <w:rPr>
                          <w:lang w:val="en-US"/>
                        </w:rPr>
                      </w:pPr>
                    </w:p>
                    <w:p w14:paraId="419C6096" w14:textId="77777777" w:rsidR="00962DF8" w:rsidRDefault="00962DF8" w:rsidP="00962DF8">
                      <w:pPr>
                        <w:rPr>
                          <w:lang w:val="en-US"/>
                        </w:rPr>
                      </w:pPr>
                    </w:p>
                    <w:p w14:paraId="27322619" w14:textId="77777777" w:rsidR="00962DF8" w:rsidRDefault="00962DF8" w:rsidP="00962DF8">
                      <w:pPr>
                        <w:rPr>
                          <w:lang w:val="en-US"/>
                        </w:rPr>
                      </w:pPr>
                    </w:p>
                    <w:p w14:paraId="49EC4B1F" w14:textId="77777777" w:rsidR="00962DF8" w:rsidRDefault="00962DF8" w:rsidP="00962DF8">
                      <w:pPr>
                        <w:rPr>
                          <w:lang w:val="en-US"/>
                        </w:rPr>
                      </w:pPr>
                    </w:p>
                    <w:p w14:paraId="090ACD64" w14:textId="77777777" w:rsidR="00962DF8" w:rsidRDefault="00962DF8" w:rsidP="00962DF8">
                      <w:pPr>
                        <w:rPr>
                          <w:lang w:val="en-US"/>
                        </w:rPr>
                      </w:pPr>
                    </w:p>
                    <w:p w14:paraId="7E7622BB" w14:textId="77777777" w:rsidR="00962DF8" w:rsidRPr="00264E20" w:rsidRDefault="00962DF8" w:rsidP="00962DF8">
                      <w:pPr>
                        <w:rPr>
                          <w:lang w:val="en-US"/>
                        </w:rPr>
                      </w:pPr>
                    </w:p>
                  </w:txbxContent>
                </v:textbox>
              </v:shape>
            </w:pict>
          </mc:Fallback>
        </mc:AlternateContent>
      </w:r>
      <w:r>
        <w:rPr>
          <w:noProof/>
          <w:lang w:val="en-US" w:eastAsia="en-US"/>
        </w:rPr>
        <w:drawing>
          <wp:anchor distT="0" distB="0" distL="114300" distR="114300" simplePos="0" relativeHeight="251745280" behindDoc="1" locked="0" layoutInCell="1" allowOverlap="1" wp14:anchorId="09B19886" wp14:editId="40C4815B">
            <wp:simplePos x="0" y="0"/>
            <wp:positionH relativeFrom="column">
              <wp:posOffset>-155575</wp:posOffset>
            </wp:positionH>
            <wp:positionV relativeFrom="paragraph">
              <wp:posOffset>-688975</wp:posOffset>
            </wp:positionV>
            <wp:extent cx="7886700" cy="5058410"/>
            <wp:effectExtent l="0" t="0" r="0" b="8890"/>
            <wp:wrapNone/>
            <wp:docPr id="56" name="Picture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111C7E1" w14:textId="15EE186E" w:rsidR="00962DF8" w:rsidRDefault="0014772F">
      <w:pPr>
        <w:rPr>
          <w:lang w:val="en-US"/>
        </w:rPr>
      </w:pPr>
      <w:r>
        <w:rPr>
          <w:noProof/>
          <w:lang w:val="en-US" w:eastAsia="en-US"/>
        </w:rPr>
        <w:lastRenderedPageBreak/>
        <mc:AlternateContent>
          <mc:Choice Requires="wps">
            <w:drawing>
              <wp:anchor distT="0" distB="0" distL="114300" distR="114300" simplePos="0" relativeHeight="251765760" behindDoc="0" locked="0" layoutInCell="1" allowOverlap="1" wp14:anchorId="6A2BEF9A" wp14:editId="60437F49">
                <wp:simplePos x="0" y="0"/>
                <wp:positionH relativeFrom="column">
                  <wp:posOffset>6115050</wp:posOffset>
                </wp:positionH>
                <wp:positionV relativeFrom="paragraph">
                  <wp:posOffset>1779401</wp:posOffset>
                </wp:positionV>
                <wp:extent cx="977265" cy="3619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97726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666E4" w14:textId="77777777" w:rsidR="0014772F" w:rsidRDefault="001477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 o:spid="_x0000_s1048" type="#_x0000_t202" style="position:absolute;margin-left:481.5pt;margin-top:140.1pt;width:76.95pt;height:28.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" fillcolor="white [3201]" stroked="f" strokeweight=".5pt">
                <v:textbox>
                  <w:txbxContent>
                    <w:p w14:paraId="1EA666E4" w14:textId="77777777" w:rsidR="0014772F" w:rsidRDefault="0014772F"/>
                  </w:txbxContent>
                </v:textbox>
              </v:shape>
            </w:pict>
          </mc:Fallback>
        </mc:AlternateContent>
      </w:r>
      <w:r w:rsidR="00287302">
        <w:rPr>
          <w:noProof/>
          <w:lang w:val="en-US" w:eastAsia="en-US"/>
        </w:rPr>
        <mc:AlternateContent>
          <mc:Choice Requires="wps">
            <w:drawing>
              <wp:anchor distT="0" distB="0" distL="114300" distR="114300" simplePos="0" relativeHeight="251752448" behindDoc="0" locked="0" layoutInCell="1" allowOverlap="1" wp14:anchorId="1AB43A20" wp14:editId="2314332E">
                <wp:simplePos x="0" y="0"/>
                <wp:positionH relativeFrom="column">
                  <wp:posOffset>6106160</wp:posOffset>
                </wp:positionH>
                <wp:positionV relativeFrom="paragraph">
                  <wp:posOffset>2254753</wp:posOffset>
                </wp:positionV>
                <wp:extent cx="977462" cy="273269"/>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977462" cy="27326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EAD5B" w14:textId="77777777" w:rsidR="00287302" w:rsidRDefault="002873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1" o:spid="_x0000_s1049" type="#_x0000_t202" style="position:absolute;margin-left:480.8pt;margin-top:177.55pt;width:76.95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" fillcolor="white [3212]" stroked="f" strokeweight=".5pt">
                <v:textbox>
                  <w:txbxContent>
                    <w:p w14:paraId="03AEAD5B" w14:textId="77777777" w:rsidR="00287302" w:rsidRDefault="00287302"/>
                  </w:txbxContent>
                </v:textbox>
              </v:shape>
            </w:pict>
          </mc:Fallback>
        </mc:AlternateContent>
      </w:r>
      <w:r w:rsidR="00962DF8">
        <w:rPr>
          <w:noProof/>
          <w:lang w:val="en-US" w:eastAsia="en-US"/>
        </w:rPr>
        <mc:AlternateContent>
          <mc:Choice Requires="wps">
            <w:drawing>
              <wp:anchor distT="0" distB="0" distL="114300" distR="114300" simplePos="0" relativeHeight="251751424" behindDoc="0" locked="0" layoutInCell="1" allowOverlap="1" wp14:anchorId="7051D772" wp14:editId="73EEE47B">
                <wp:simplePos x="0" y="0"/>
                <wp:positionH relativeFrom="column">
                  <wp:posOffset>144379</wp:posOffset>
                </wp:positionH>
                <wp:positionV relativeFrom="paragraph">
                  <wp:posOffset>1011454</wp:posOffset>
                </wp:positionV>
                <wp:extent cx="7258050" cy="8049861"/>
                <wp:effectExtent l="0" t="0" r="0" b="8890"/>
                <wp:wrapNone/>
                <wp:docPr id="61"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8049861"/>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48984D88" w14:textId="77777777" w:rsidR="00962DF8" w:rsidRDefault="00962DF8" w:rsidP="00962DF8">
                            <w:pPr>
                              <w:rPr>
                                <w:lang w:val="en-US"/>
                              </w:rPr>
                            </w:pPr>
                          </w:p>
                          <w:p w14:paraId="15E33080" w14:textId="77777777" w:rsidR="00962DF8" w:rsidRDefault="00962DF8" w:rsidP="00962DF8">
                            <w:pPr>
                              <w:rPr>
                                <w:lang w:val="en-US"/>
                              </w:rPr>
                            </w:pPr>
                          </w:p>
                          <w:p w14:paraId="47C86D06" w14:textId="77777777" w:rsidR="00962DF8" w:rsidRDefault="00962DF8" w:rsidP="00962DF8">
                            <w:pPr>
                              <w:rPr>
                                <w:lang w:val="en-US"/>
                              </w:rPr>
                            </w:pPr>
                          </w:p>
                          <w:p w14:paraId="6F0B66CE" w14:textId="77777777" w:rsidR="00962DF8" w:rsidRDefault="00962DF8" w:rsidP="00962DF8">
                            <w:pPr>
                              <w:rPr>
                                <w:lang w:val="en-US"/>
                              </w:rPr>
                            </w:pPr>
                          </w:p>
                          <w:p w14:paraId="2373CEB2" w14:textId="5C93CCD6" w:rsidR="00962DF8" w:rsidRDefault="00287302" w:rsidP="00962DF8">
                            <w:pPr>
                              <w:rPr>
                                <w:lang w:val="en-US"/>
                              </w:rPr>
                            </w:pPr>
                            <w:r>
                              <w:rPr>
                                <w:noProof/>
                                <w:lang w:val="en-US" w:eastAsia="en-US"/>
                              </w:rPr>
                              <w:drawing>
                                <wp:inline distT="0" distB="0" distL="0" distR="0" wp14:anchorId="2D2607E2" wp14:editId="5F3D2472">
                                  <wp:extent cx="7012568" cy="346841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012568" cy="3468413"/>
                                          </a:xfrm>
                                          <a:prstGeom prst="rect">
                                            <a:avLst/>
                                          </a:prstGeom>
                                        </pic:spPr>
                                      </pic:pic>
                                    </a:graphicData>
                                  </a:graphic>
                                </wp:inline>
                              </w:drawing>
                            </w:r>
                          </w:p>
                          <w:p w14:paraId="2CCD3ED5" w14:textId="77777777" w:rsidR="00962DF8" w:rsidRDefault="00962DF8" w:rsidP="00962DF8">
                            <w:pPr>
                              <w:rPr>
                                <w:lang w:val="en-US"/>
                              </w:rPr>
                            </w:pPr>
                          </w:p>
                          <w:p w14:paraId="58F045BF" w14:textId="59F85381" w:rsidR="00962DF8" w:rsidRDefault="00962DF8" w:rsidP="00962DF8">
                            <w:pPr>
                              <w:rPr>
                                <w:lang w:val="en-US"/>
                              </w:rPr>
                            </w:pPr>
                          </w:p>
                          <w:p w14:paraId="14B09E76" w14:textId="77777777" w:rsidR="00962DF8" w:rsidRDefault="00962DF8" w:rsidP="00962DF8">
                            <w:pPr>
                              <w:rPr>
                                <w:lang w:val="en-US"/>
                              </w:rPr>
                            </w:pPr>
                          </w:p>
                          <w:p w14:paraId="56BBC1D3" w14:textId="26A85AA6" w:rsidR="00962DF8" w:rsidRDefault="00962DF8" w:rsidP="00962DF8">
                            <w:pPr>
                              <w:rPr>
                                <w:lang w:val="en-US"/>
                              </w:rPr>
                            </w:pPr>
                          </w:p>
                          <w:p w14:paraId="7C0794E3" w14:textId="77777777" w:rsidR="00962DF8" w:rsidRDefault="00962DF8" w:rsidP="00962DF8">
                            <w:pPr>
                              <w:rPr>
                                <w:lang w:val="en-US"/>
                              </w:rPr>
                            </w:pPr>
                          </w:p>
                          <w:p w14:paraId="49E7D57B" w14:textId="77777777" w:rsidR="00962DF8" w:rsidRDefault="00962DF8" w:rsidP="00962DF8">
                            <w:pPr>
                              <w:rPr>
                                <w:lang w:val="en-US"/>
                              </w:rPr>
                            </w:pPr>
                          </w:p>
                          <w:p w14:paraId="5DF5A3D4" w14:textId="77777777" w:rsidR="00962DF8" w:rsidRDefault="00962DF8" w:rsidP="00962DF8">
                            <w:pPr>
                              <w:rPr>
                                <w:lang w:val="en-US"/>
                              </w:rPr>
                            </w:pPr>
                          </w:p>
                          <w:p w14:paraId="339AD52E" w14:textId="77777777" w:rsidR="00962DF8" w:rsidRDefault="00962DF8" w:rsidP="00962DF8">
                            <w:pPr>
                              <w:rPr>
                                <w:lang w:val="en-US"/>
                              </w:rPr>
                            </w:pPr>
                          </w:p>
                          <w:p w14:paraId="55F12565" w14:textId="77777777" w:rsidR="00962DF8" w:rsidRDefault="00962DF8" w:rsidP="00962DF8">
                            <w:pPr>
                              <w:rPr>
                                <w:lang w:val="en-US"/>
                              </w:rPr>
                            </w:pPr>
                          </w:p>
                          <w:p w14:paraId="1F346BCF" w14:textId="77777777" w:rsidR="00962DF8" w:rsidRDefault="00962DF8" w:rsidP="00962DF8">
                            <w:pPr>
                              <w:rPr>
                                <w:lang w:val="en-US"/>
                              </w:rPr>
                            </w:pPr>
                          </w:p>
                          <w:p w14:paraId="3918AF0E" w14:textId="77777777" w:rsidR="00962DF8" w:rsidRDefault="00962DF8" w:rsidP="00962DF8">
                            <w:pPr>
                              <w:rPr>
                                <w:lang w:val="en-US"/>
                              </w:rPr>
                            </w:pPr>
                          </w:p>
                          <w:p w14:paraId="0300712D" w14:textId="77777777" w:rsidR="00962DF8" w:rsidRDefault="00962DF8" w:rsidP="00962DF8">
                            <w:pPr>
                              <w:rPr>
                                <w:lang w:val="en-US"/>
                              </w:rPr>
                            </w:pPr>
                          </w:p>
                          <w:p w14:paraId="43026A98" w14:textId="77777777" w:rsidR="00962DF8" w:rsidRDefault="00962DF8" w:rsidP="00962DF8">
                            <w:pPr>
                              <w:rPr>
                                <w:lang w:val="en-US"/>
                              </w:rPr>
                            </w:pPr>
                          </w:p>
                          <w:p w14:paraId="4EC0193E" w14:textId="77777777" w:rsidR="00962DF8" w:rsidRDefault="00962DF8" w:rsidP="00962DF8">
                            <w:pPr>
                              <w:rPr>
                                <w:lang w:val="en-US"/>
                              </w:rPr>
                            </w:pPr>
                          </w:p>
                          <w:p w14:paraId="3A955011" w14:textId="77777777" w:rsidR="00962DF8" w:rsidRDefault="00962DF8" w:rsidP="00962DF8">
                            <w:pPr>
                              <w:rPr>
                                <w:lang w:val="en-US"/>
                              </w:rPr>
                            </w:pPr>
                          </w:p>
                          <w:p w14:paraId="0D2D6F46" w14:textId="77777777" w:rsidR="00962DF8" w:rsidRDefault="00962DF8" w:rsidP="00962DF8">
                            <w:pPr>
                              <w:rPr>
                                <w:lang w:val="en-US"/>
                              </w:rPr>
                            </w:pPr>
                          </w:p>
                          <w:p w14:paraId="231294C4" w14:textId="77777777" w:rsidR="00962DF8" w:rsidRDefault="00962DF8" w:rsidP="00962DF8">
                            <w:pPr>
                              <w:rPr>
                                <w:lang w:val="en-US"/>
                              </w:rPr>
                            </w:pPr>
                          </w:p>
                          <w:p w14:paraId="1AE1EFDB" w14:textId="77777777" w:rsidR="00962DF8" w:rsidRDefault="00962DF8" w:rsidP="00962DF8">
                            <w:pPr>
                              <w:rPr>
                                <w:lang w:val="en-US"/>
                              </w:rPr>
                            </w:pPr>
                          </w:p>
                          <w:p w14:paraId="68BB776D" w14:textId="77777777" w:rsidR="00962DF8" w:rsidRDefault="00962DF8" w:rsidP="00962DF8">
                            <w:pPr>
                              <w:rPr>
                                <w:lang w:val="en-US"/>
                              </w:rPr>
                            </w:pPr>
                          </w:p>
                          <w:p w14:paraId="7AE18CC0" w14:textId="77777777" w:rsidR="00962DF8" w:rsidRPr="00264E20" w:rsidRDefault="00962DF8" w:rsidP="00962DF8">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0" type="#_x0000_t202" style="position:absolute;margin-left:11.35pt;margin-top:79.65pt;width:571.5pt;height:633.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" filled="f" fillcolor="#f2f2f2" stroked="f" strokecolor="#f2f2f2">
                <v:textbox>
                  <w:txbxContent>
                    <w:p w14:paraId="48984D88" w14:textId="77777777" w:rsidR="00962DF8" w:rsidRDefault="00962DF8" w:rsidP="00962DF8">
                      <w:pPr>
                        <w:rPr>
                          <w:lang w:val="en-US"/>
                        </w:rPr>
                      </w:pPr>
                    </w:p>
                    <w:p w14:paraId="15E33080" w14:textId="77777777" w:rsidR="00962DF8" w:rsidRDefault="00962DF8" w:rsidP="00962DF8">
                      <w:pPr>
                        <w:rPr>
                          <w:lang w:val="en-US"/>
                        </w:rPr>
                      </w:pPr>
                    </w:p>
                    <w:p w14:paraId="47C86D06" w14:textId="77777777" w:rsidR="00962DF8" w:rsidRDefault="00962DF8" w:rsidP="00962DF8">
                      <w:pPr>
                        <w:rPr>
                          <w:lang w:val="en-US"/>
                        </w:rPr>
                      </w:pPr>
                    </w:p>
                    <w:p w14:paraId="6F0B66CE" w14:textId="77777777" w:rsidR="00962DF8" w:rsidRDefault="00962DF8" w:rsidP="00962DF8">
                      <w:pPr>
                        <w:rPr>
                          <w:lang w:val="en-US"/>
                        </w:rPr>
                      </w:pPr>
                    </w:p>
                    <w:p w14:paraId="2373CEB2" w14:textId="5C93CCD6" w:rsidR="00962DF8" w:rsidRDefault="00287302" w:rsidP="00962DF8">
                      <w:pPr>
                        <w:rPr>
                          <w:lang w:val="en-US"/>
                        </w:rPr>
                      </w:pPr>
                      <w:r>
                        <w:rPr>
                          <w:noProof/>
                          <w:lang w:val="en-US" w:eastAsia="en-US"/>
                        </w:rPr>
                        <w:drawing>
                          <wp:inline distT="0" distB="0" distL="0" distR="0" wp14:anchorId="2D2607E2" wp14:editId="5F3D2472">
                            <wp:extent cx="7012568" cy="346841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012568" cy="3468413"/>
                                    </a:xfrm>
                                    <a:prstGeom prst="rect">
                                      <a:avLst/>
                                    </a:prstGeom>
                                  </pic:spPr>
                                </pic:pic>
                              </a:graphicData>
                            </a:graphic>
                          </wp:inline>
                        </w:drawing>
                      </w:r>
                    </w:p>
                    <w:p w14:paraId="2CCD3ED5" w14:textId="77777777" w:rsidR="00962DF8" w:rsidRDefault="00962DF8" w:rsidP="00962DF8">
                      <w:pPr>
                        <w:rPr>
                          <w:lang w:val="en-US"/>
                        </w:rPr>
                      </w:pPr>
                    </w:p>
                    <w:p w14:paraId="58F045BF" w14:textId="59F85381" w:rsidR="00962DF8" w:rsidRDefault="00962DF8" w:rsidP="00962DF8">
                      <w:pPr>
                        <w:rPr>
                          <w:lang w:val="en-US"/>
                        </w:rPr>
                      </w:pPr>
                    </w:p>
                    <w:p w14:paraId="14B09E76" w14:textId="77777777" w:rsidR="00962DF8" w:rsidRDefault="00962DF8" w:rsidP="00962DF8">
                      <w:pPr>
                        <w:rPr>
                          <w:lang w:val="en-US"/>
                        </w:rPr>
                      </w:pPr>
                    </w:p>
                    <w:p w14:paraId="56BBC1D3" w14:textId="26A85AA6" w:rsidR="00962DF8" w:rsidRDefault="00962DF8" w:rsidP="00962DF8">
                      <w:pPr>
                        <w:rPr>
                          <w:lang w:val="en-US"/>
                        </w:rPr>
                      </w:pPr>
                    </w:p>
                    <w:p w14:paraId="7C0794E3" w14:textId="77777777" w:rsidR="00962DF8" w:rsidRDefault="00962DF8" w:rsidP="00962DF8">
                      <w:pPr>
                        <w:rPr>
                          <w:lang w:val="en-US"/>
                        </w:rPr>
                      </w:pPr>
                    </w:p>
                    <w:p w14:paraId="49E7D57B" w14:textId="77777777" w:rsidR="00962DF8" w:rsidRDefault="00962DF8" w:rsidP="00962DF8">
                      <w:pPr>
                        <w:rPr>
                          <w:lang w:val="en-US"/>
                        </w:rPr>
                      </w:pPr>
                    </w:p>
                    <w:p w14:paraId="5DF5A3D4" w14:textId="77777777" w:rsidR="00962DF8" w:rsidRDefault="00962DF8" w:rsidP="00962DF8">
                      <w:pPr>
                        <w:rPr>
                          <w:lang w:val="en-US"/>
                        </w:rPr>
                      </w:pPr>
                    </w:p>
                    <w:p w14:paraId="339AD52E" w14:textId="77777777" w:rsidR="00962DF8" w:rsidRDefault="00962DF8" w:rsidP="00962DF8">
                      <w:pPr>
                        <w:rPr>
                          <w:lang w:val="en-US"/>
                        </w:rPr>
                      </w:pPr>
                    </w:p>
                    <w:p w14:paraId="55F12565" w14:textId="77777777" w:rsidR="00962DF8" w:rsidRDefault="00962DF8" w:rsidP="00962DF8">
                      <w:pPr>
                        <w:rPr>
                          <w:lang w:val="en-US"/>
                        </w:rPr>
                      </w:pPr>
                    </w:p>
                    <w:p w14:paraId="1F346BCF" w14:textId="77777777" w:rsidR="00962DF8" w:rsidRDefault="00962DF8" w:rsidP="00962DF8">
                      <w:pPr>
                        <w:rPr>
                          <w:lang w:val="en-US"/>
                        </w:rPr>
                      </w:pPr>
                    </w:p>
                    <w:p w14:paraId="3918AF0E" w14:textId="77777777" w:rsidR="00962DF8" w:rsidRDefault="00962DF8" w:rsidP="00962DF8">
                      <w:pPr>
                        <w:rPr>
                          <w:lang w:val="en-US"/>
                        </w:rPr>
                      </w:pPr>
                    </w:p>
                    <w:p w14:paraId="0300712D" w14:textId="77777777" w:rsidR="00962DF8" w:rsidRDefault="00962DF8" w:rsidP="00962DF8">
                      <w:pPr>
                        <w:rPr>
                          <w:lang w:val="en-US"/>
                        </w:rPr>
                      </w:pPr>
                    </w:p>
                    <w:p w14:paraId="43026A98" w14:textId="77777777" w:rsidR="00962DF8" w:rsidRDefault="00962DF8" w:rsidP="00962DF8">
                      <w:pPr>
                        <w:rPr>
                          <w:lang w:val="en-US"/>
                        </w:rPr>
                      </w:pPr>
                    </w:p>
                    <w:p w14:paraId="4EC0193E" w14:textId="77777777" w:rsidR="00962DF8" w:rsidRDefault="00962DF8" w:rsidP="00962DF8">
                      <w:pPr>
                        <w:rPr>
                          <w:lang w:val="en-US"/>
                        </w:rPr>
                      </w:pPr>
                    </w:p>
                    <w:p w14:paraId="3A955011" w14:textId="77777777" w:rsidR="00962DF8" w:rsidRDefault="00962DF8" w:rsidP="00962DF8">
                      <w:pPr>
                        <w:rPr>
                          <w:lang w:val="en-US"/>
                        </w:rPr>
                      </w:pPr>
                    </w:p>
                    <w:p w14:paraId="0D2D6F46" w14:textId="77777777" w:rsidR="00962DF8" w:rsidRDefault="00962DF8" w:rsidP="00962DF8">
                      <w:pPr>
                        <w:rPr>
                          <w:lang w:val="en-US"/>
                        </w:rPr>
                      </w:pPr>
                    </w:p>
                    <w:p w14:paraId="231294C4" w14:textId="77777777" w:rsidR="00962DF8" w:rsidRDefault="00962DF8" w:rsidP="00962DF8">
                      <w:pPr>
                        <w:rPr>
                          <w:lang w:val="en-US"/>
                        </w:rPr>
                      </w:pPr>
                    </w:p>
                    <w:p w14:paraId="1AE1EFDB" w14:textId="77777777" w:rsidR="00962DF8" w:rsidRDefault="00962DF8" w:rsidP="00962DF8">
                      <w:pPr>
                        <w:rPr>
                          <w:lang w:val="en-US"/>
                        </w:rPr>
                      </w:pPr>
                    </w:p>
                    <w:p w14:paraId="68BB776D" w14:textId="77777777" w:rsidR="00962DF8" w:rsidRDefault="00962DF8" w:rsidP="00962DF8">
                      <w:pPr>
                        <w:rPr>
                          <w:lang w:val="en-US"/>
                        </w:rPr>
                      </w:pPr>
                    </w:p>
                    <w:p w14:paraId="7AE18CC0" w14:textId="77777777" w:rsidR="00962DF8" w:rsidRPr="00264E20" w:rsidRDefault="00962DF8" w:rsidP="00962DF8">
                      <w:pPr>
                        <w:rPr>
                          <w:lang w:val="en-US"/>
                        </w:rPr>
                      </w:pPr>
                    </w:p>
                  </w:txbxContent>
                </v:textbox>
              </v:shape>
            </w:pict>
          </mc:Fallback>
        </mc:AlternateContent>
      </w:r>
      <w:r w:rsidR="00962DF8">
        <w:rPr>
          <w:noProof/>
          <w:lang w:val="en-US" w:eastAsia="en-US"/>
        </w:rPr>
        <w:drawing>
          <wp:anchor distT="0" distB="0" distL="114300" distR="114300" simplePos="0" relativeHeight="251747328" behindDoc="1" locked="0" layoutInCell="1" allowOverlap="1" wp14:anchorId="2519A27F" wp14:editId="35D056FB">
            <wp:simplePos x="0" y="0"/>
            <wp:positionH relativeFrom="column">
              <wp:posOffset>-171450</wp:posOffset>
            </wp:positionH>
            <wp:positionV relativeFrom="paragraph">
              <wp:posOffset>-704850</wp:posOffset>
            </wp:positionV>
            <wp:extent cx="7886700" cy="5058410"/>
            <wp:effectExtent l="0" t="0" r="0" b="889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962DF8">
        <w:rPr>
          <w:lang w:val="en-US"/>
        </w:rPr>
        <w:br w:type="page"/>
      </w:r>
      <w:bookmarkStart w:id="0" w:name="_GoBack"/>
      <w:bookmarkEnd w:id="0"/>
    </w:p>
    <w:p w14:paraId="111B22F1" w14:textId="77777777" w:rsidR="00962DF8" w:rsidRDefault="00962DF8">
      <w:pPr>
        <w:rPr>
          <w:lang w:val="en-US"/>
        </w:rPr>
      </w:pPr>
    </w:p>
    <w:p w14:paraId="6C597026" w14:textId="77777777" w:rsidR="00962DF8" w:rsidRDefault="00962DF8">
      <w:pPr>
        <w:rPr>
          <w:lang w:val="en-US"/>
        </w:rPr>
      </w:pPr>
    </w:p>
    <w:p w14:paraId="38B76D25" w14:textId="3E2A1A51" w:rsidR="00484A93" w:rsidRDefault="00962DF8">
      <w:pPr>
        <w:rPr>
          <w:lang w:val="en-US"/>
        </w:rPr>
      </w:pPr>
      <w:r>
        <w:rPr>
          <w:noProof/>
          <w:lang w:val="en-US" w:eastAsia="en-US"/>
        </w:rPr>
        <w:drawing>
          <wp:anchor distT="0" distB="0" distL="114300" distR="114300" simplePos="0" relativeHeight="251739136" behindDoc="1" locked="0" layoutInCell="1" allowOverlap="1" wp14:anchorId="583C47F2" wp14:editId="7040685E">
            <wp:simplePos x="0" y="0"/>
            <wp:positionH relativeFrom="column">
              <wp:posOffset>-140335</wp:posOffset>
            </wp:positionH>
            <wp:positionV relativeFrom="paragraph">
              <wp:posOffset>-721360</wp:posOffset>
            </wp:positionV>
            <wp:extent cx="7886700" cy="5058410"/>
            <wp:effectExtent l="0" t="0" r="0" b="8890"/>
            <wp:wrapNone/>
            <wp:docPr id="47" name="Picture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E75FF">
        <w:rPr>
          <w:noProof/>
          <w:lang w:val="en-US" w:eastAsia="en-US"/>
        </w:rPr>
        <mc:AlternateContent>
          <mc:Choice Requires="wps">
            <w:drawing>
              <wp:anchor distT="0" distB="0" distL="114300" distR="114300" simplePos="0" relativeHeight="251724800" behindDoc="0" locked="0" layoutInCell="1" allowOverlap="1" wp14:anchorId="2960DA03" wp14:editId="03987903">
                <wp:simplePos x="0" y="0"/>
                <wp:positionH relativeFrom="column">
                  <wp:posOffset>285115</wp:posOffset>
                </wp:positionH>
                <wp:positionV relativeFrom="paragraph">
                  <wp:posOffset>1064895</wp:posOffset>
                </wp:positionV>
                <wp:extent cx="6964680" cy="7905750"/>
                <wp:effectExtent l="0" t="0" r="0" b="0"/>
                <wp:wrapNone/>
                <wp:docPr id="33"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468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3CC4D3A2" w14:textId="2176CCF6" w:rsidR="001E75FF" w:rsidRPr="00604001" w:rsidRDefault="0014772F" w:rsidP="001E75FF">
                            <w:pPr>
                              <w:jc w:val="center"/>
                              <w:rPr>
                                <w:b/>
                                <w:sz w:val="36"/>
                                <w:szCs w:val="36"/>
                                <w:u w:val="single"/>
                                <w:lang w:val="en-US"/>
                              </w:rPr>
                            </w:pPr>
                            <w:r>
                              <w:rPr>
                                <w:b/>
                                <w:sz w:val="36"/>
                                <w:szCs w:val="36"/>
                                <w:u w:val="single"/>
                                <w:lang w:val="en-US"/>
                              </w:rPr>
                              <w:t>Question.6</w:t>
                            </w:r>
                          </w:p>
                          <w:p w14:paraId="65F7C9F0" w14:textId="77777777" w:rsidR="001E75FF" w:rsidRDefault="001E75FF" w:rsidP="001E75FF">
                            <w:pPr>
                              <w:jc w:val="center"/>
                              <w:rPr>
                                <w:b/>
                                <w:sz w:val="32"/>
                                <w:lang w:val="en-US"/>
                              </w:rPr>
                            </w:pPr>
                            <w:r>
                              <w:rPr>
                                <w:b/>
                                <w:sz w:val="32"/>
                                <w:lang w:val="en-US"/>
                              </w:rPr>
                              <w:t>Norman Interaction Models</w:t>
                            </w:r>
                          </w:p>
                          <w:p w14:paraId="6E0ADF17" w14:textId="77777777" w:rsidR="001E75FF" w:rsidRPr="000E69B6" w:rsidRDefault="001E75FF" w:rsidP="001E75FF">
                            <w:pPr>
                              <w:jc w:val="center"/>
                              <w:rPr>
                                <w:b/>
                                <w:sz w:val="32"/>
                                <w:lang w:val="en-US"/>
                              </w:rPr>
                            </w:pPr>
                          </w:p>
                          <w:p w14:paraId="321D6C91" w14:textId="77777777" w:rsidR="001E75FF" w:rsidRDefault="001E75FF" w:rsidP="001E75FF">
                            <w:pPr>
                              <w:rPr>
                                <w:lang w:val="en-US"/>
                              </w:rPr>
                            </w:pPr>
                          </w:p>
                          <w:p w14:paraId="2DDAD037" w14:textId="77777777" w:rsidR="001E75FF" w:rsidRDefault="001E75FF" w:rsidP="001E75FF">
                            <w:pPr>
                              <w:rPr>
                                <w:lang w:val="en-US"/>
                              </w:rPr>
                            </w:pPr>
                          </w:p>
                          <w:p w14:paraId="3E72AA25" w14:textId="77777777" w:rsidR="001E75FF" w:rsidRDefault="001E75FF" w:rsidP="001E75FF">
                            <w:pPr>
                              <w:rPr>
                                <w:lang w:val="en-US"/>
                              </w:rPr>
                            </w:pPr>
                          </w:p>
                          <w:p w14:paraId="4FF610F3" w14:textId="77777777" w:rsidR="001E75FF" w:rsidRDefault="001E75FF" w:rsidP="001E75FF">
                            <w:pPr>
                              <w:rPr>
                                <w:lang w:val="en-US"/>
                              </w:rPr>
                            </w:pPr>
                          </w:p>
                          <w:p w14:paraId="2DF52D5E" w14:textId="77777777" w:rsidR="001E75FF" w:rsidRDefault="001E75FF" w:rsidP="001E75FF">
                            <w:pPr>
                              <w:rPr>
                                <w:lang w:val="en-US"/>
                              </w:rPr>
                            </w:pPr>
                          </w:p>
                          <w:p w14:paraId="31DA48FD" w14:textId="77777777" w:rsidR="001E75FF" w:rsidRPr="001E75FF" w:rsidRDefault="001E75FF" w:rsidP="001E75FF">
                            <w:pPr>
                              <w:rPr>
                                <w:b/>
                                <w:lang w:val="en-US"/>
                              </w:rPr>
                            </w:pPr>
                          </w:p>
                          <w:p w14:paraId="1E2EE396" w14:textId="77777777" w:rsidR="001E75FF" w:rsidRPr="001E75FF" w:rsidRDefault="001E75FF" w:rsidP="001E75FF">
                            <w:pPr>
                              <w:rPr>
                                <w:b/>
                                <w:lang w:val="en-US"/>
                              </w:rPr>
                            </w:pPr>
                          </w:p>
                          <w:p w14:paraId="07DDA486" w14:textId="77777777" w:rsidR="001E75FF" w:rsidRPr="001E75FF" w:rsidRDefault="001E75FF" w:rsidP="001E75FF">
                            <w:pPr>
                              <w:rPr>
                                <w:b/>
                                <w:lang w:val="en-US"/>
                              </w:rPr>
                            </w:pPr>
                          </w:p>
                          <w:p w14:paraId="5CFD508A" w14:textId="77777777" w:rsidR="001E75FF" w:rsidRPr="001E75FF" w:rsidRDefault="001E75FF" w:rsidP="001E75FF">
                            <w:pPr>
                              <w:rPr>
                                <w:b/>
                                <w:lang w:val="en-US"/>
                              </w:rPr>
                            </w:pPr>
                          </w:p>
                          <w:p w14:paraId="7D07B03F" w14:textId="77777777" w:rsidR="001E75FF" w:rsidRDefault="001E75FF" w:rsidP="001E75FF">
                            <w:pPr>
                              <w:rPr>
                                <w:lang w:val="en-US"/>
                              </w:rPr>
                            </w:pPr>
                          </w:p>
                          <w:p w14:paraId="2B01533B" w14:textId="77777777" w:rsidR="001E75FF" w:rsidRDefault="001E75FF" w:rsidP="001E75FF">
                            <w:pPr>
                              <w:rPr>
                                <w:lang w:val="en-US"/>
                              </w:rPr>
                            </w:pPr>
                          </w:p>
                          <w:p w14:paraId="6CE2B91A" w14:textId="77777777" w:rsidR="001E75FF" w:rsidRDefault="001E75FF" w:rsidP="001E75FF">
                            <w:pPr>
                              <w:rPr>
                                <w:lang w:val="en-US"/>
                              </w:rPr>
                            </w:pPr>
                          </w:p>
                          <w:p w14:paraId="50E3FCE7" w14:textId="77777777" w:rsidR="001E75FF" w:rsidRDefault="001E75FF" w:rsidP="001E75FF">
                            <w:pPr>
                              <w:rPr>
                                <w:lang w:val="en-US"/>
                              </w:rPr>
                            </w:pPr>
                          </w:p>
                          <w:p w14:paraId="5569F778" w14:textId="77777777" w:rsidR="001E75FF" w:rsidRDefault="001E75FF" w:rsidP="001E75FF">
                            <w:pPr>
                              <w:rPr>
                                <w:lang w:val="en-US"/>
                              </w:rPr>
                            </w:pPr>
                          </w:p>
                          <w:p w14:paraId="5D47905B" w14:textId="77777777" w:rsidR="001E75FF" w:rsidRDefault="001E75FF" w:rsidP="001E75FF">
                            <w:pPr>
                              <w:rPr>
                                <w:lang w:val="en-US"/>
                              </w:rPr>
                            </w:pPr>
                          </w:p>
                          <w:p w14:paraId="1D79E421" w14:textId="77777777" w:rsidR="001E75FF" w:rsidRDefault="001E75FF" w:rsidP="001E75FF">
                            <w:pPr>
                              <w:rPr>
                                <w:lang w:val="en-US"/>
                              </w:rPr>
                            </w:pPr>
                          </w:p>
                          <w:p w14:paraId="68317D22" w14:textId="77777777" w:rsidR="001E75FF" w:rsidRDefault="001E75FF" w:rsidP="001E75FF">
                            <w:pPr>
                              <w:rPr>
                                <w:lang w:val="en-US"/>
                              </w:rPr>
                            </w:pPr>
                          </w:p>
                          <w:p w14:paraId="4D9A7591" w14:textId="77777777" w:rsidR="001E75FF" w:rsidRDefault="001E75FF" w:rsidP="001E75FF">
                            <w:pPr>
                              <w:rPr>
                                <w:lang w:val="en-US"/>
                              </w:rPr>
                            </w:pPr>
                          </w:p>
                          <w:p w14:paraId="399D0AF3" w14:textId="77777777" w:rsidR="001E75FF" w:rsidRDefault="001E75FF" w:rsidP="001E75FF">
                            <w:pPr>
                              <w:rPr>
                                <w:lang w:val="en-US"/>
                              </w:rPr>
                            </w:pPr>
                          </w:p>
                          <w:p w14:paraId="58B9ECDC" w14:textId="77777777" w:rsidR="001E75FF" w:rsidRDefault="001E75FF" w:rsidP="001E75FF">
                            <w:pPr>
                              <w:rPr>
                                <w:lang w:val="en-US"/>
                              </w:rPr>
                            </w:pPr>
                          </w:p>
                          <w:p w14:paraId="6FC092EE" w14:textId="77777777" w:rsidR="001E75FF" w:rsidRDefault="001E75FF" w:rsidP="001E75FF">
                            <w:pPr>
                              <w:rPr>
                                <w:lang w:val="en-US"/>
                              </w:rPr>
                            </w:pPr>
                          </w:p>
                          <w:p w14:paraId="49D19A97" w14:textId="77777777" w:rsidR="001E75FF" w:rsidRDefault="001E75FF" w:rsidP="001E75FF">
                            <w:pPr>
                              <w:rPr>
                                <w:lang w:val="en-US"/>
                              </w:rPr>
                            </w:pPr>
                          </w:p>
                          <w:p w14:paraId="09245C83" w14:textId="77777777" w:rsidR="001E75FF" w:rsidRDefault="001E75FF" w:rsidP="001E75FF">
                            <w:pPr>
                              <w:rPr>
                                <w:lang w:val="en-US"/>
                              </w:rPr>
                            </w:pPr>
                          </w:p>
                          <w:p w14:paraId="52FDD645" w14:textId="77777777" w:rsidR="001E75FF" w:rsidRDefault="001E75FF" w:rsidP="001E75FF">
                            <w:pPr>
                              <w:rPr>
                                <w:lang w:val="en-US"/>
                              </w:rPr>
                            </w:pPr>
                          </w:p>
                          <w:p w14:paraId="6F11F63F" w14:textId="73C79481" w:rsidR="001E75FF" w:rsidRPr="00484A93" w:rsidRDefault="001E75FF" w:rsidP="001E75FF">
                            <w:pPr>
                              <w:rPr>
                                <w:b/>
                                <w:sz w:val="28"/>
                                <w:lang w:val="en-US"/>
                              </w:rPr>
                            </w:pPr>
                            <w:r w:rsidRPr="00484A93">
                              <w:rPr>
                                <w:b/>
                                <w:sz w:val="28"/>
                                <w:lang w:val="en-US"/>
                              </w:rPr>
                              <w:t xml:space="preserve">Norman's model of interaction can be applied to ride-hailing apps like </w:t>
                            </w:r>
                            <w:r w:rsidR="00287302">
                              <w:rPr>
                                <w:b/>
                                <w:sz w:val="28"/>
                                <w:lang w:val="en-US"/>
                              </w:rPr>
                              <w:t>Uber/InDriver</w:t>
                            </w:r>
                            <w:r w:rsidRPr="00484A93">
                              <w:rPr>
                                <w:b/>
                                <w:sz w:val="28"/>
                                <w:lang w:val="en-US"/>
                              </w:rPr>
                              <w:t xml:space="preserve"> in several ways. Here are a few examples:</w:t>
                            </w:r>
                          </w:p>
                          <w:p w14:paraId="1F20BF48" w14:textId="77777777" w:rsidR="001E75FF" w:rsidRPr="00484A93" w:rsidRDefault="001E75FF" w:rsidP="001E75FF">
                            <w:pPr>
                              <w:rPr>
                                <w:lang w:val="en-US"/>
                              </w:rPr>
                            </w:pPr>
                          </w:p>
                          <w:p w14:paraId="4656F251" w14:textId="77777777" w:rsidR="001E75FF" w:rsidRPr="00484A93" w:rsidRDefault="001E75FF" w:rsidP="001E75FF">
                            <w:pPr>
                              <w:rPr>
                                <w:lang w:val="en-US"/>
                              </w:rPr>
                            </w:pPr>
                            <w:r w:rsidRPr="001E75FF">
                              <w:rPr>
                                <w:b/>
                                <w:sz w:val="28"/>
                                <w:lang w:val="en-US"/>
                              </w:rPr>
                              <w:t xml:space="preserve"> Forming the goal</w:t>
                            </w:r>
                            <w:r w:rsidRPr="001E75FF">
                              <w:rPr>
                                <w:sz w:val="28"/>
                                <w:lang w:val="en-US"/>
                              </w:rPr>
                              <w:t xml:space="preserve"> </w:t>
                            </w:r>
                            <w:r w:rsidRPr="00484A93">
                              <w:rPr>
                                <w:lang w:val="en-US"/>
                              </w:rPr>
                              <w:t>. The first step in Norman's model is for the user to form the goal of their interaction. In the case of a ride-hailing app, the user's goal might be to book a ride to a specific location, or to find a ride that is shared with other passengers.</w:t>
                            </w:r>
                          </w:p>
                          <w:p w14:paraId="109ADA01" w14:textId="77777777" w:rsidR="001E75FF" w:rsidRPr="00484A93" w:rsidRDefault="001E75FF" w:rsidP="001E75FF">
                            <w:pPr>
                              <w:rPr>
                                <w:lang w:val="en-US"/>
                              </w:rPr>
                            </w:pPr>
                          </w:p>
                          <w:p w14:paraId="1FAA2445" w14:textId="77777777" w:rsidR="001E75FF" w:rsidRPr="00484A93" w:rsidRDefault="001E75FF" w:rsidP="001E75FF">
                            <w:pPr>
                              <w:rPr>
                                <w:lang w:val="en-US"/>
                              </w:rPr>
                            </w:pPr>
                            <w:r w:rsidRPr="00484A93">
                              <w:rPr>
                                <w:lang w:val="en-US"/>
                              </w:rPr>
                              <w:t xml:space="preserve"> </w:t>
                            </w:r>
                            <w:r w:rsidRPr="001E75FF">
                              <w:rPr>
                                <w:b/>
                                <w:sz w:val="28"/>
                                <w:lang w:val="en-US"/>
                              </w:rPr>
                              <w:t>Specifying an action.</w:t>
                            </w:r>
                            <w:r w:rsidRPr="001E75FF">
                              <w:rPr>
                                <w:sz w:val="28"/>
                                <w:lang w:val="en-US"/>
                              </w:rPr>
                              <w:t> </w:t>
                            </w:r>
                            <w:r w:rsidRPr="00484A93">
                              <w:rPr>
                                <w:lang w:val="en-US"/>
                              </w:rPr>
                              <w:t>Once the user has formed their goal, they need to specify an action that will help them achieve that goal. In the case of a ride-hailing app, the user might specify an action by entering their pick-up and drop-off locations, or by selecting a ride option from a list.</w:t>
                            </w:r>
                          </w:p>
                          <w:p w14:paraId="5D3E1E9E" w14:textId="77777777" w:rsidR="001E75FF" w:rsidRPr="001E75FF" w:rsidRDefault="001E75FF" w:rsidP="001E75FF">
                            <w:pPr>
                              <w:rPr>
                                <w:b/>
                                <w:sz w:val="28"/>
                                <w:lang w:val="en-US"/>
                              </w:rPr>
                            </w:pPr>
                          </w:p>
                          <w:p w14:paraId="33296C0A" w14:textId="77777777" w:rsidR="001E75FF" w:rsidRPr="00484A93" w:rsidRDefault="001E75FF" w:rsidP="001E75FF">
                            <w:pPr>
                              <w:rPr>
                                <w:lang w:val="en-US"/>
                              </w:rPr>
                            </w:pPr>
                            <w:r w:rsidRPr="001E75FF">
                              <w:rPr>
                                <w:b/>
                                <w:sz w:val="28"/>
                                <w:lang w:val="en-US"/>
                              </w:rPr>
                              <w:t xml:space="preserve"> Executing the action.</w:t>
                            </w:r>
                            <w:r w:rsidRPr="001E75FF">
                              <w:rPr>
                                <w:sz w:val="28"/>
                                <w:lang w:val="en-US"/>
                              </w:rPr>
                              <w:t> </w:t>
                            </w:r>
                            <w:r w:rsidRPr="00484A93">
                              <w:rPr>
                                <w:lang w:val="en-US"/>
                              </w:rPr>
                              <w:t>The next step is for the user to execute the action that they have specified. In the case of a ride-hailing app, this might involve tapping a button to book a ride, or swiping through a list of ride options.</w:t>
                            </w:r>
                          </w:p>
                          <w:p w14:paraId="572290E6" w14:textId="77777777" w:rsidR="001E75FF" w:rsidRPr="00264E20" w:rsidRDefault="001E75FF" w:rsidP="001E75FF">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202" style="position:absolute;margin-left:22.45pt;margin-top:83.85pt;width:548.4pt;height:6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" filled="f" fillcolor="#f2f2f2" stroked="f" strokecolor="#f2f2f2">
                <v:textbox>
                  <w:txbxContent>
                    <w:p w14:paraId="3CC4D3A2" w14:textId="2176CCF6" w:rsidR="001E75FF" w:rsidRPr="00604001" w:rsidRDefault="0014772F" w:rsidP="001E75FF">
                      <w:pPr>
                        <w:jc w:val="center"/>
                        <w:rPr>
                          <w:b/>
                          <w:sz w:val="36"/>
                          <w:szCs w:val="36"/>
                          <w:u w:val="single"/>
                          <w:lang w:val="en-US"/>
                        </w:rPr>
                      </w:pPr>
                      <w:r>
                        <w:rPr>
                          <w:b/>
                          <w:sz w:val="36"/>
                          <w:szCs w:val="36"/>
                          <w:u w:val="single"/>
                          <w:lang w:val="en-US"/>
                        </w:rPr>
                        <w:t>Question.6</w:t>
                      </w:r>
                    </w:p>
                    <w:p w14:paraId="65F7C9F0" w14:textId="77777777" w:rsidR="001E75FF" w:rsidRDefault="001E75FF" w:rsidP="001E75FF">
                      <w:pPr>
                        <w:jc w:val="center"/>
                        <w:rPr>
                          <w:b/>
                          <w:sz w:val="32"/>
                          <w:lang w:val="en-US"/>
                        </w:rPr>
                      </w:pPr>
                      <w:r>
                        <w:rPr>
                          <w:b/>
                          <w:sz w:val="32"/>
                          <w:lang w:val="en-US"/>
                        </w:rPr>
                        <w:t>Norman Interaction Models</w:t>
                      </w:r>
                    </w:p>
                    <w:p w14:paraId="6E0ADF17" w14:textId="77777777" w:rsidR="001E75FF" w:rsidRPr="000E69B6" w:rsidRDefault="001E75FF" w:rsidP="001E75FF">
                      <w:pPr>
                        <w:jc w:val="center"/>
                        <w:rPr>
                          <w:b/>
                          <w:sz w:val="32"/>
                          <w:lang w:val="en-US"/>
                        </w:rPr>
                      </w:pPr>
                    </w:p>
                    <w:p w14:paraId="321D6C91" w14:textId="77777777" w:rsidR="001E75FF" w:rsidRDefault="001E75FF" w:rsidP="001E75FF">
                      <w:pPr>
                        <w:rPr>
                          <w:lang w:val="en-US"/>
                        </w:rPr>
                      </w:pPr>
                    </w:p>
                    <w:p w14:paraId="2DDAD037" w14:textId="77777777" w:rsidR="001E75FF" w:rsidRDefault="001E75FF" w:rsidP="001E75FF">
                      <w:pPr>
                        <w:rPr>
                          <w:lang w:val="en-US"/>
                        </w:rPr>
                      </w:pPr>
                    </w:p>
                    <w:p w14:paraId="3E72AA25" w14:textId="77777777" w:rsidR="001E75FF" w:rsidRDefault="001E75FF" w:rsidP="001E75FF">
                      <w:pPr>
                        <w:rPr>
                          <w:lang w:val="en-US"/>
                        </w:rPr>
                      </w:pPr>
                    </w:p>
                    <w:p w14:paraId="4FF610F3" w14:textId="77777777" w:rsidR="001E75FF" w:rsidRDefault="001E75FF" w:rsidP="001E75FF">
                      <w:pPr>
                        <w:rPr>
                          <w:lang w:val="en-US"/>
                        </w:rPr>
                      </w:pPr>
                    </w:p>
                    <w:p w14:paraId="2DF52D5E" w14:textId="77777777" w:rsidR="001E75FF" w:rsidRDefault="001E75FF" w:rsidP="001E75FF">
                      <w:pPr>
                        <w:rPr>
                          <w:lang w:val="en-US"/>
                        </w:rPr>
                      </w:pPr>
                    </w:p>
                    <w:p w14:paraId="31DA48FD" w14:textId="77777777" w:rsidR="001E75FF" w:rsidRPr="001E75FF" w:rsidRDefault="001E75FF" w:rsidP="001E75FF">
                      <w:pPr>
                        <w:rPr>
                          <w:b/>
                          <w:lang w:val="en-US"/>
                        </w:rPr>
                      </w:pPr>
                    </w:p>
                    <w:p w14:paraId="1E2EE396" w14:textId="77777777" w:rsidR="001E75FF" w:rsidRPr="001E75FF" w:rsidRDefault="001E75FF" w:rsidP="001E75FF">
                      <w:pPr>
                        <w:rPr>
                          <w:b/>
                          <w:lang w:val="en-US"/>
                        </w:rPr>
                      </w:pPr>
                    </w:p>
                    <w:p w14:paraId="07DDA486" w14:textId="77777777" w:rsidR="001E75FF" w:rsidRPr="001E75FF" w:rsidRDefault="001E75FF" w:rsidP="001E75FF">
                      <w:pPr>
                        <w:rPr>
                          <w:b/>
                          <w:lang w:val="en-US"/>
                        </w:rPr>
                      </w:pPr>
                    </w:p>
                    <w:p w14:paraId="5CFD508A" w14:textId="77777777" w:rsidR="001E75FF" w:rsidRPr="001E75FF" w:rsidRDefault="001E75FF" w:rsidP="001E75FF">
                      <w:pPr>
                        <w:rPr>
                          <w:b/>
                          <w:lang w:val="en-US"/>
                        </w:rPr>
                      </w:pPr>
                    </w:p>
                    <w:p w14:paraId="7D07B03F" w14:textId="77777777" w:rsidR="001E75FF" w:rsidRDefault="001E75FF" w:rsidP="001E75FF">
                      <w:pPr>
                        <w:rPr>
                          <w:lang w:val="en-US"/>
                        </w:rPr>
                      </w:pPr>
                    </w:p>
                    <w:p w14:paraId="2B01533B" w14:textId="77777777" w:rsidR="001E75FF" w:rsidRDefault="001E75FF" w:rsidP="001E75FF">
                      <w:pPr>
                        <w:rPr>
                          <w:lang w:val="en-US"/>
                        </w:rPr>
                      </w:pPr>
                    </w:p>
                    <w:p w14:paraId="6CE2B91A" w14:textId="77777777" w:rsidR="001E75FF" w:rsidRDefault="001E75FF" w:rsidP="001E75FF">
                      <w:pPr>
                        <w:rPr>
                          <w:lang w:val="en-US"/>
                        </w:rPr>
                      </w:pPr>
                    </w:p>
                    <w:p w14:paraId="50E3FCE7" w14:textId="77777777" w:rsidR="001E75FF" w:rsidRDefault="001E75FF" w:rsidP="001E75FF">
                      <w:pPr>
                        <w:rPr>
                          <w:lang w:val="en-US"/>
                        </w:rPr>
                      </w:pPr>
                    </w:p>
                    <w:p w14:paraId="5569F778" w14:textId="77777777" w:rsidR="001E75FF" w:rsidRDefault="001E75FF" w:rsidP="001E75FF">
                      <w:pPr>
                        <w:rPr>
                          <w:lang w:val="en-US"/>
                        </w:rPr>
                      </w:pPr>
                    </w:p>
                    <w:p w14:paraId="5D47905B" w14:textId="77777777" w:rsidR="001E75FF" w:rsidRDefault="001E75FF" w:rsidP="001E75FF">
                      <w:pPr>
                        <w:rPr>
                          <w:lang w:val="en-US"/>
                        </w:rPr>
                      </w:pPr>
                    </w:p>
                    <w:p w14:paraId="1D79E421" w14:textId="77777777" w:rsidR="001E75FF" w:rsidRDefault="001E75FF" w:rsidP="001E75FF">
                      <w:pPr>
                        <w:rPr>
                          <w:lang w:val="en-US"/>
                        </w:rPr>
                      </w:pPr>
                    </w:p>
                    <w:p w14:paraId="68317D22" w14:textId="77777777" w:rsidR="001E75FF" w:rsidRDefault="001E75FF" w:rsidP="001E75FF">
                      <w:pPr>
                        <w:rPr>
                          <w:lang w:val="en-US"/>
                        </w:rPr>
                      </w:pPr>
                    </w:p>
                    <w:p w14:paraId="4D9A7591" w14:textId="77777777" w:rsidR="001E75FF" w:rsidRDefault="001E75FF" w:rsidP="001E75FF">
                      <w:pPr>
                        <w:rPr>
                          <w:lang w:val="en-US"/>
                        </w:rPr>
                      </w:pPr>
                    </w:p>
                    <w:p w14:paraId="399D0AF3" w14:textId="77777777" w:rsidR="001E75FF" w:rsidRDefault="001E75FF" w:rsidP="001E75FF">
                      <w:pPr>
                        <w:rPr>
                          <w:lang w:val="en-US"/>
                        </w:rPr>
                      </w:pPr>
                    </w:p>
                    <w:p w14:paraId="58B9ECDC" w14:textId="77777777" w:rsidR="001E75FF" w:rsidRDefault="001E75FF" w:rsidP="001E75FF">
                      <w:pPr>
                        <w:rPr>
                          <w:lang w:val="en-US"/>
                        </w:rPr>
                      </w:pPr>
                    </w:p>
                    <w:p w14:paraId="6FC092EE" w14:textId="77777777" w:rsidR="001E75FF" w:rsidRDefault="001E75FF" w:rsidP="001E75FF">
                      <w:pPr>
                        <w:rPr>
                          <w:lang w:val="en-US"/>
                        </w:rPr>
                      </w:pPr>
                    </w:p>
                    <w:p w14:paraId="49D19A97" w14:textId="77777777" w:rsidR="001E75FF" w:rsidRDefault="001E75FF" w:rsidP="001E75FF">
                      <w:pPr>
                        <w:rPr>
                          <w:lang w:val="en-US"/>
                        </w:rPr>
                      </w:pPr>
                    </w:p>
                    <w:p w14:paraId="09245C83" w14:textId="77777777" w:rsidR="001E75FF" w:rsidRDefault="001E75FF" w:rsidP="001E75FF">
                      <w:pPr>
                        <w:rPr>
                          <w:lang w:val="en-US"/>
                        </w:rPr>
                      </w:pPr>
                    </w:p>
                    <w:p w14:paraId="52FDD645" w14:textId="77777777" w:rsidR="001E75FF" w:rsidRDefault="001E75FF" w:rsidP="001E75FF">
                      <w:pPr>
                        <w:rPr>
                          <w:lang w:val="en-US"/>
                        </w:rPr>
                      </w:pPr>
                    </w:p>
                    <w:p w14:paraId="6F11F63F" w14:textId="73C79481" w:rsidR="001E75FF" w:rsidRPr="00484A93" w:rsidRDefault="001E75FF" w:rsidP="001E75FF">
                      <w:pPr>
                        <w:rPr>
                          <w:b/>
                          <w:sz w:val="28"/>
                          <w:lang w:val="en-US"/>
                        </w:rPr>
                      </w:pPr>
                      <w:r w:rsidRPr="00484A93">
                        <w:rPr>
                          <w:b/>
                          <w:sz w:val="28"/>
                          <w:lang w:val="en-US"/>
                        </w:rPr>
                        <w:t xml:space="preserve">Norman's model of interaction can be applied to ride-hailing apps like </w:t>
                      </w:r>
                      <w:r w:rsidR="00287302">
                        <w:rPr>
                          <w:b/>
                          <w:sz w:val="28"/>
                          <w:lang w:val="en-US"/>
                        </w:rPr>
                        <w:t>Uber/InDriver</w:t>
                      </w:r>
                      <w:r w:rsidRPr="00484A93">
                        <w:rPr>
                          <w:b/>
                          <w:sz w:val="28"/>
                          <w:lang w:val="en-US"/>
                        </w:rPr>
                        <w:t xml:space="preserve"> in several ways. Here are a few examples:</w:t>
                      </w:r>
                    </w:p>
                    <w:p w14:paraId="1F20BF48" w14:textId="77777777" w:rsidR="001E75FF" w:rsidRPr="00484A93" w:rsidRDefault="001E75FF" w:rsidP="001E75FF">
                      <w:pPr>
                        <w:rPr>
                          <w:lang w:val="en-US"/>
                        </w:rPr>
                      </w:pPr>
                    </w:p>
                    <w:p w14:paraId="4656F251" w14:textId="77777777" w:rsidR="001E75FF" w:rsidRPr="00484A93" w:rsidRDefault="001E75FF" w:rsidP="001E75FF">
                      <w:pPr>
                        <w:rPr>
                          <w:lang w:val="en-US"/>
                        </w:rPr>
                      </w:pPr>
                      <w:r w:rsidRPr="001E75FF">
                        <w:rPr>
                          <w:b/>
                          <w:sz w:val="28"/>
                          <w:lang w:val="en-US"/>
                        </w:rPr>
                        <w:t xml:space="preserve"> Forming the goal</w:t>
                      </w:r>
                      <w:r w:rsidRPr="001E75FF">
                        <w:rPr>
                          <w:sz w:val="28"/>
                          <w:lang w:val="en-US"/>
                        </w:rPr>
                        <w:t xml:space="preserve"> </w:t>
                      </w:r>
                      <w:r w:rsidRPr="00484A93">
                        <w:rPr>
                          <w:lang w:val="en-US"/>
                        </w:rPr>
                        <w:t>. The first step in Norman's model is for the user to form the goal of their interaction. In the case of a ride-hailing app, the user's goal might be to book a ride to a specific location, or to find a ride that is shared with other passengers.</w:t>
                      </w:r>
                    </w:p>
                    <w:p w14:paraId="109ADA01" w14:textId="77777777" w:rsidR="001E75FF" w:rsidRPr="00484A93" w:rsidRDefault="001E75FF" w:rsidP="001E75FF">
                      <w:pPr>
                        <w:rPr>
                          <w:lang w:val="en-US"/>
                        </w:rPr>
                      </w:pPr>
                    </w:p>
                    <w:p w14:paraId="1FAA2445" w14:textId="77777777" w:rsidR="001E75FF" w:rsidRPr="00484A93" w:rsidRDefault="001E75FF" w:rsidP="001E75FF">
                      <w:pPr>
                        <w:rPr>
                          <w:lang w:val="en-US"/>
                        </w:rPr>
                      </w:pPr>
                      <w:r w:rsidRPr="00484A93">
                        <w:rPr>
                          <w:lang w:val="en-US"/>
                        </w:rPr>
                        <w:t xml:space="preserve"> </w:t>
                      </w:r>
                      <w:r w:rsidRPr="001E75FF">
                        <w:rPr>
                          <w:b/>
                          <w:sz w:val="28"/>
                          <w:lang w:val="en-US"/>
                        </w:rPr>
                        <w:t>Specifying an action.</w:t>
                      </w:r>
                      <w:r w:rsidRPr="001E75FF">
                        <w:rPr>
                          <w:sz w:val="28"/>
                          <w:lang w:val="en-US"/>
                        </w:rPr>
                        <w:t> </w:t>
                      </w:r>
                      <w:r w:rsidRPr="00484A93">
                        <w:rPr>
                          <w:lang w:val="en-US"/>
                        </w:rPr>
                        <w:t>Once the user has formed their goal, they need to specify an action that will help them achieve that goal. In the case of a ride-hailing app, the user might specify an action by entering their pick-up and drop-off locations, or by selecting a ride option from a list.</w:t>
                      </w:r>
                    </w:p>
                    <w:p w14:paraId="5D3E1E9E" w14:textId="77777777" w:rsidR="001E75FF" w:rsidRPr="001E75FF" w:rsidRDefault="001E75FF" w:rsidP="001E75FF">
                      <w:pPr>
                        <w:rPr>
                          <w:b/>
                          <w:sz w:val="28"/>
                          <w:lang w:val="en-US"/>
                        </w:rPr>
                      </w:pPr>
                    </w:p>
                    <w:p w14:paraId="33296C0A" w14:textId="77777777" w:rsidR="001E75FF" w:rsidRPr="00484A93" w:rsidRDefault="001E75FF" w:rsidP="001E75FF">
                      <w:pPr>
                        <w:rPr>
                          <w:lang w:val="en-US"/>
                        </w:rPr>
                      </w:pPr>
                      <w:r w:rsidRPr="001E75FF">
                        <w:rPr>
                          <w:b/>
                          <w:sz w:val="28"/>
                          <w:lang w:val="en-US"/>
                        </w:rPr>
                        <w:t xml:space="preserve"> Executing the action.</w:t>
                      </w:r>
                      <w:r w:rsidRPr="001E75FF">
                        <w:rPr>
                          <w:sz w:val="28"/>
                          <w:lang w:val="en-US"/>
                        </w:rPr>
                        <w:t> </w:t>
                      </w:r>
                      <w:r w:rsidRPr="00484A93">
                        <w:rPr>
                          <w:lang w:val="en-US"/>
                        </w:rPr>
                        <w:t>The next step is for the user to execute the action that they have specified. In the case of a ride-hailing app, this might involve tapping a button to book a ride, or swiping through a list of ride options.</w:t>
                      </w:r>
                    </w:p>
                    <w:p w14:paraId="572290E6" w14:textId="77777777" w:rsidR="001E75FF" w:rsidRPr="00264E20" w:rsidRDefault="001E75FF" w:rsidP="001E75FF">
                      <w:pPr>
                        <w:rPr>
                          <w:lang w:val="en-US"/>
                        </w:rPr>
                      </w:pPr>
                    </w:p>
                  </w:txbxContent>
                </v:textbox>
              </v:shape>
            </w:pict>
          </mc:Fallback>
        </mc:AlternateContent>
      </w:r>
      <w:r w:rsidR="00484A93">
        <w:rPr>
          <w:noProof/>
          <w:lang w:val="en-US" w:eastAsia="en-US"/>
        </w:rPr>
        <mc:AlternateContent>
          <mc:Choice Requires="wps">
            <w:drawing>
              <wp:anchor distT="0" distB="0" distL="114300" distR="114300" simplePos="0" relativeHeight="251718656" behindDoc="0" locked="0" layoutInCell="1" allowOverlap="1" wp14:anchorId="0B672C5A" wp14:editId="101D3E62">
                <wp:simplePos x="0" y="0"/>
                <wp:positionH relativeFrom="column">
                  <wp:posOffset>1588135</wp:posOffset>
                </wp:positionH>
                <wp:positionV relativeFrom="paragraph">
                  <wp:posOffset>1880235</wp:posOffset>
                </wp:positionV>
                <wp:extent cx="4234815" cy="3681095"/>
                <wp:effectExtent l="0" t="0" r="0" b="0"/>
                <wp:wrapNone/>
                <wp:docPr id="34" name="Rounded Rectangle 34"/>
                <wp:cNvGraphicFramePr/>
                <a:graphic xmlns:a="http://schemas.openxmlformats.org/drawingml/2006/main">
                  <a:graphicData uri="http://schemas.microsoft.com/office/word/2010/wordprocessingShape">
                    <wps:wsp>
                      <wps:cNvSpPr/>
                      <wps:spPr>
                        <a:xfrm>
                          <a:off x="0" y="0"/>
                          <a:ext cx="4234815" cy="3681095"/>
                        </a:xfrm>
                        <a:prstGeom prst="roundRect">
                          <a:avLst/>
                        </a:prstGeom>
                        <a:blipFill>
                          <a:blip r:embed="rId4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E97378D" id="Rounded Rectangle 34" o:spid="_x0000_s1026" style="position:absolute;margin-left:125.05pt;margin-top:148.05pt;width:333.45pt;height:289.85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" stroked="f" strokeweight="2pt">
                <v:fill r:id="rId45" o:title="" recolor="t" rotate="t" type="frame"/>
              </v:roundrect>
            </w:pict>
          </mc:Fallback>
        </mc:AlternateContent>
      </w:r>
      <w:r w:rsidR="00484A93">
        <w:rPr>
          <w:lang w:val="en-US"/>
        </w:rPr>
        <w:br w:type="page"/>
      </w:r>
    </w:p>
    <w:p w14:paraId="6FE2F609" w14:textId="77777777" w:rsidR="00484A93" w:rsidRDefault="001E75FF" w:rsidP="00131B4F">
      <w:pPr>
        <w:rPr>
          <w:lang w:val="en-US"/>
        </w:rPr>
      </w:pPr>
      <w:r>
        <w:rPr>
          <w:noProof/>
          <w:lang w:val="en-US" w:eastAsia="en-US"/>
        </w:rPr>
        <w:lastRenderedPageBreak/>
        <w:drawing>
          <wp:anchor distT="0" distB="0" distL="114300" distR="114300" simplePos="0" relativeHeight="251722752" behindDoc="1" locked="0" layoutInCell="1" allowOverlap="1" wp14:anchorId="4CEEE63B" wp14:editId="04033ADB">
            <wp:simplePos x="0" y="0"/>
            <wp:positionH relativeFrom="column">
              <wp:posOffset>-81280</wp:posOffset>
            </wp:positionH>
            <wp:positionV relativeFrom="paragraph">
              <wp:posOffset>-657225</wp:posOffset>
            </wp:positionV>
            <wp:extent cx="7886700" cy="5058410"/>
            <wp:effectExtent l="0" t="0" r="0" b="8890"/>
            <wp:wrapNone/>
            <wp:docPr id="35" name="Picture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05B00D" w14:textId="77777777" w:rsidR="00484A93" w:rsidRDefault="001E75FF">
      <w:pPr>
        <w:rPr>
          <w:lang w:val="en-US"/>
        </w:rPr>
      </w:pPr>
      <w:r>
        <w:rPr>
          <w:noProof/>
          <w:lang w:val="en-US" w:eastAsia="en-US"/>
        </w:rPr>
        <mc:AlternateContent>
          <mc:Choice Requires="wps">
            <w:drawing>
              <wp:anchor distT="0" distB="0" distL="114300" distR="114300" simplePos="0" relativeHeight="251726848" behindDoc="0" locked="0" layoutInCell="1" allowOverlap="1" wp14:anchorId="0AF599BC" wp14:editId="0B17814A">
                <wp:simplePos x="0" y="0"/>
                <wp:positionH relativeFrom="column">
                  <wp:posOffset>190500</wp:posOffset>
                </wp:positionH>
                <wp:positionV relativeFrom="paragraph">
                  <wp:posOffset>1047750</wp:posOffset>
                </wp:positionV>
                <wp:extent cx="7219950" cy="7905750"/>
                <wp:effectExtent l="0" t="0" r="0" b="0"/>
                <wp:wrapNone/>
                <wp:docPr id="3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63D6028C" w14:textId="77777777" w:rsidR="001E75FF" w:rsidRPr="001E75FF" w:rsidRDefault="001E75FF" w:rsidP="001E75FF">
                            <w:pPr>
                              <w:rPr>
                                <w:lang w:val="en-US"/>
                              </w:rPr>
                            </w:pPr>
                            <w:r w:rsidRPr="001E75FF">
                              <w:rPr>
                                <w:b/>
                                <w:sz w:val="28"/>
                                <w:lang w:val="en-US"/>
                              </w:rPr>
                              <w:t>Perceiving the state of the world.</w:t>
                            </w:r>
                            <w:r w:rsidRPr="001E75FF">
                              <w:rPr>
                                <w:sz w:val="28"/>
                                <w:lang w:val="en-US"/>
                              </w:rPr>
                              <w:t> </w:t>
                            </w:r>
                            <w:r w:rsidRPr="001E75FF">
                              <w:rPr>
                                <w:lang w:val="en-US"/>
                              </w:rPr>
                              <w:t>Once the user has executed the action, they need to perceive the state of the world to determine whether their goal has been achieved. In the case of a ride-hailing app, the user might perceive the state of the world by seeing a confirmation message that their ride has been booked, or by seeing a list of nearby drivers who are available to provide a ride.</w:t>
                            </w:r>
                          </w:p>
                          <w:p w14:paraId="242C9299" w14:textId="77777777" w:rsidR="001E75FF" w:rsidRPr="001E75FF" w:rsidRDefault="001E75FF" w:rsidP="001E75FF">
                            <w:pPr>
                              <w:rPr>
                                <w:lang w:val="en-US"/>
                              </w:rPr>
                            </w:pPr>
                          </w:p>
                          <w:p w14:paraId="5D00B3F9" w14:textId="77777777" w:rsidR="001E75FF" w:rsidRPr="001E75FF" w:rsidRDefault="001E75FF" w:rsidP="001E75FF">
                            <w:pPr>
                              <w:rPr>
                                <w:lang w:val="en-US"/>
                              </w:rPr>
                            </w:pPr>
                            <w:r w:rsidRPr="001E75FF">
                              <w:rPr>
                                <w:b/>
                                <w:sz w:val="28"/>
                                <w:lang w:val="en-US"/>
                              </w:rPr>
                              <w:t xml:space="preserve"> Interpreting the state of the world.</w:t>
                            </w:r>
                            <w:r w:rsidRPr="001E75FF">
                              <w:rPr>
                                <w:sz w:val="28"/>
                                <w:lang w:val="en-US"/>
                              </w:rPr>
                              <w:t> </w:t>
                            </w:r>
                            <w:r w:rsidRPr="001E75FF">
                              <w:rPr>
                                <w:lang w:val="en-US"/>
                              </w:rPr>
                              <w:t>The user then needs to interpret the state of the world to determine whether their goal has been achieved. In the case of a ride-hailing app, the user might interpret the state of the world by understanding that their ride has been booked, or by understanding that there are no nearby drivers who are available to provide a ride.</w:t>
                            </w:r>
                          </w:p>
                          <w:p w14:paraId="7F0540BA" w14:textId="77777777" w:rsidR="001E75FF" w:rsidRPr="001E75FF" w:rsidRDefault="001E75FF" w:rsidP="001E75FF">
                            <w:pPr>
                              <w:rPr>
                                <w:lang w:val="en-US"/>
                              </w:rPr>
                            </w:pPr>
                          </w:p>
                          <w:p w14:paraId="079127A5" w14:textId="77777777" w:rsidR="001E75FF" w:rsidRPr="001E75FF" w:rsidRDefault="001E75FF" w:rsidP="001E75FF">
                            <w:pPr>
                              <w:rPr>
                                <w:sz w:val="20"/>
                                <w:lang w:val="en-US"/>
                              </w:rPr>
                            </w:pPr>
                            <w:r w:rsidRPr="001E75FF">
                              <w:rPr>
                                <w:b/>
                                <w:sz w:val="28"/>
                                <w:lang w:val="en-US"/>
                              </w:rPr>
                              <w:t xml:space="preserve"> Evaluating the outcome.</w:t>
                            </w:r>
                            <w:r w:rsidRPr="001E75FF">
                              <w:rPr>
                                <w:sz w:val="28"/>
                                <w:lang w:val="en-US"/>
                              </w:rPr>
                              <w:t> </w:t>
                            </w:r>
                            <w:r w:rsidRPr="001E75FF">
                              <w:rPr>
                                <w:lang w:val="en-US"/>
                              </w:rPr>
                              <w:t>Finally, the user needs to evaluate the outcome of their interaction to determine whether they were successful in achieving their goal. In the case of a ride-hailing app, the user might evaluate the outcome by determining whether their ride arrived on time, or by determining whether the ride was comfortable and affordable.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202" style="position:absolute;margin-left:15pt;margin-top:82.5pt;width:568.5pt;height:6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" filled="f" fillcolor="#f2f2f2" stroked="f" strokecolor="#f2f2f2">
                <v:textbox>
                  <w:txbxContent>
                    <w:p w14:paraId="63D6028C" w14:textId="77777777" w:rsidR="001E75FF" w:rsidRPr="001E75FF" w:rsidRDefault="001E75FF" w:rsidP="001E75FF">
                      <w:pPr>
                        <w:rPr>
                          <w:lang w:val="en-US"/>
                        </w:rPr>
                      </w:pPr>
                      <w:r w:rsidRPr="001E75FF">
                        <w:rPr>
                          <w:b/>
                          <w:sz w:val="28"/>
                          <w:lang w:val="en-US"/>
                        </w:rPr>
                        <w:t>Perceiving the state of the world.</w:t>
                      </w:r>
                      <w:r w:rsidRPr="001E75FF">
                        <w:rPr>
                          <w:sz w:val="28"/>
                          <w:lang w:val="en-US"/>
                        </w:rPr>
                        <w:t> </w:t>
                      </w:r>
                      <w:r w:rsidRPr="001E75FF">
                        <w:rPr>
                          <w:lang w:val="en-US"/>
                        </w:rPr>
                        <w:t>Once the user has executed the action, they need to perceive the state of the world to determine whether their goal has been achieved. In the case of a ride-hailing app, the user might perceive the state of the world by seeing a confirmation message that their ride has been booked, or by seeing a list of nearby drivers who are available to provide a ride.</w:t>
                      </w:r>
                    </w:p>
                    <w:p w14:paraId="242C9299" w14:textId="77777777" w:rsidR="001E75FF" w:rsidRPr="001E75FF" w:rsidRDefault="001E75FF" w:rsidP="001E75FF">
                      <w:pPr>
                        <w:rPr>
                          <w:lang w:val="en-US"/>
                        </w:rPr>
                      </w:pPr>
                    </w:p>
                    <w:p w14:paraId="5D00B3F9" w14:textId="77777777" w:rsidR="001E75FF" w:rsidRPr="001E75FF" w:rsidRDefault="001E75FF" w:rsidP="001E75FF">
                      <w:pPr>
                        <w:rPr>
                          <w:lang w:val="en-US"/>
                        </w:rPr>
                      </w:pPr>
                      <w:r w:rsidRPr="001E75FF">
                        <w:rPr>
                          <w:b/>
                          <w:sz w:val="28"/>
                          <w:lang w:val="en-US"/>
                        </w:rPr>
                        <w:t xml:space="preserve"> Interpreting the state of the world.</w:t>
                      </w:r>
                      <w:r w:rsidRPr="001E75FF">
                        <w:rPr>
                          <w:sz w:val="28"/>
                          <w:lang w:val="en-US"/>
                        </w:rPr>
                        <w:t> </w:t>
                      </w:r>
                      <w:r w:rsidRPr="001E75FF">
                        <w:rPr>
                          <w:lang w:val="en-US"/>
                        </w:rPr>
                        <w:t>The user then needs to interpret the state of the world to determine whether their goal has been achieved. In the case of a ride-hailing app, the user might interpret the state of the world by understanding that their ride has been booked, or by understanding that there are no nearby drivers who are available to provide a ride.</w:t>
                      </w:r>
                    </w:p>
                    <w:p w14:paraId="7F0540BA" w14:textId="77777777" w:rsidR="001E75FF" w:rsidRPr="001E75FF" w:rsidRDefault="001E75FF" w:rsidP="001E75FF">
                      <w:pPr>
                        <w:rPr>
                          <w:lang w:val="en-US"/>
                        </w:rPr>
                      </w:pPr>
                    </w:p>
                    <w:p w14:paraId="079127A5" w14:textId="77777777" w:rsidR="001E75FF" w:rsidRPr="001E75FF" w:rsidRDefault="001E75FF" w:rsidP="001E75FF">
                      <w:pPr>
                        <w:rPr>
                          <w:sz w:val="20"/>
                          <w:lang w:val="en-US"/>
                        </w:rPr>
                      </w:pPr>
                      <w:r w:rsidRPr="001E75FF">
                        <w:rPr>
                          <w:b/>
                          <w:sz w:val="28"/>
                          <w:lang w:val="en-US"/>
                        </w:rPr>
                        <w:t xml:space="preserve"> Evaluating the outcome.</w:t>
                      </w:r>
                      <w:r w:rsidRPr="001E75FF">
                        <w:rPr>
                          <w:sz w:val="28"/>
                          <w:lang w:val="en-US"/>
                        </w:rPr>
                        <w:t> </w:t>
                      </w:r>
                      <w:r w:rsidRPr="001E75FF">
                        <w:rPr>
                          <w:lang w:val="en-US"/>
                        </w:rPr>
                        <w:t>Finally, the user needs to evaluate the outcome of their interaction to determine whether they were successful in achieving their goal. In the case of a ride-hailing app, the user might evaluate the outcome by determining whether their ride arrived on time, or by determining whether the ride was comfortable and affordable.</w:t>
                      </w:r>
                    </w:p>
                  </w:txbxContent>
                </v:textbox>
              </v:shape>
            </w:pict>
          </mc:Fallback>
        </mc:AlternateContent>
      </w:r>
      <w:r w:rsidR="00484A93">
        <w:rPr>
          <w:lang w:val="en-US"/>
        </w:rPr>
        <w:br w:type="page"/>
      </w:r>
    </w:p>
    <w:p w14:paraId="023FDB70" w14:textId="77777777" w:rsidR="001E75FF" w:rsidRDefault="001E75FF" w:rsidP="00131B4F">
      <w:pPr>
        <w:rPr>
          <w:lang w:val="en-US"/>
        </w:rPr>
      </w:pPr>
      <w:r>
        <w:rPr>
          <w:noProof/>
          <w:lang w:val="en-US" w:eastAsia="en-US"/>
        </w:rPr>
        <w:lastRenderedPageBreak/>
        <w:drawing>
          <wp:anchor distT="0" distB="0" distL="114300" distR="114300" simplePos="0" relativeHeight="251728896" behindDoc="1" locked="0" layoutInCell="1" allowOverlap="1" wp14:anchorId="1FC7AC02" wp14:editId="4A1E7E13">
            <wp:simplePos x="0" y="0"/>
            <wp:positionH relativeFrom="column">
              <wp:posOffset>-81280</wp:posOffset>
            </wp:positionH>
            <wp:positionV relativeFrom="paragraph">
              <wp:posOffset>-638175</wp:posOffset>
            </wp:positionV>
            <wp:extent cx="7886700" cy="5058410"/>
            <wp:effectExtent l="0" t="0" r="0" b="8890"/>
            <wp:wrapNone/>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86700" cy="5058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B34C4" w14:textId="50B962F2" w:rsidR="00962DF8" w:rsidRDefault="001E75FF" w:rsidP="00131B4F">
      <w:pPr>
        <w:rPr>
          <w:lang w:val="en-US"/>
        </w:rPr>
      </w:pPr>
      <w:r>
        <w:rPr>
          <w:noProof/>
          <w:lang w:val="en-US" w:eastAsia="en-US"/>
        </w:rPr>
        <mc:AlternateContent>
          <mc:Choice Requires="wps">
            <w:drawing>
              <wp:anchor distT="0" distB="0" distL="114300" distR="114300" simplePos="0" relativeHeight="251730944" behindDoc="0" locked="0" layoutInCell="1" allowOverlap="1" wp14:anchorId="0ED78555" wp14:editId="7D22CCF7">
                <wp:simplePos x="0" y="0"/>
                <wp:positionH relativeFrom="column">
                  <wp:posOffset>152400</wp:posOffset>
                </wp:positionH>
                <wp:positionV relativeFrom="paragraph">
                  <wp:posOffset>1066800</wp:posOffset>
                </wp:positionV>
                <wp:extent cx="7219950" cy="7905750"/>
                <wp:effectExtent l="0" t="0" r="0" b="0"/>
                <wp:wrapNone/>
                <wp:docPr id="38"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0" cy="7905750"/>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14:paraId="38D71BDB" w14:textId="0AC07A7C" w:rsidR="001E75FF" w:rsidRPr="000E69B6" w:rsidRDefault="001E75FF" w:rsidP="001E75FF">
                            <w:pPr>
                              <w:jc w:val="center"/>
                              <w:rPr>
                                <w:b/>
                                <w:sz w:val="32"/>
                                <w:lang w:val="en-US"/>
                              </w:rPr>
                            </w:pPr>
                            <w:r w:rsidRPr="000E69B6">
                              <w:rPr>
                                <w:b/>
                                <w:sz w:val="32"/>
                                <w:lang w:val="en-US"/>
                              </w:rPr>
                              <w:t>Question.</w:t>
                            </w:r>
                            <w:r w:rsidR="0014772F">
                              <w:rPr>
                                <w:b/>
                                <w:sz w:val="32"/>
                                <w:lang w:val="en-US"/>
                              </w:rPr>
                              <w:t>7</w:t>
                            </w:r>
                          </w:p>
                          <w:p w14:paraId="2F546FC2" w14:textId="77777777" w:rsidR="001E75FF" w:rsidRDefault="001E75FF" w:rsidP="001E75FF">
                            <w:pPr>
                              <w:jc w:val="center"/>
                              <w:rPr>
                                <w:b/>
                                <w:sz w:val="32"/>
                                <w:lang w:val="en-US"/>
                              </w:rPr>
                            </w:pPr>
                            <w:r>
                              <w:rPr>
                                <w:b/>
                                <w:sz w:val="32"/>
                                <w:lang w:val="en-US"/>
                              </w:rPr>
                              <w:t>Prioritize Requirements</w:t>
                            </w:r>
                          </w:p>
                          <w:p w14:paraId="7C10F795" w14:textId="77777777" w:rsidR="002361A2" w:rsidRDefault="002361A2" w:rsidP="001E75FF">
                            <w:pPr>
                              <w:jc w:val="center"/>
                              <w:rPr>
                                <w:b/>
                                <w:sz w:val="32"/>
                                <w:lang w:val="en-US"/>
                              </w:rPr>
                            </w:pPr>
                          </w:p>
                          <w:p w14:paraId="7AA7B315" w14:textId="51CA9C6D" w:rsidR="002361A2" w:rsidRDefault="002361A2" w:rsidP="002361A2">
                            <w:pPr>
                              <w:pStyle w:val="ListParagraph"/>
                              <w:numPr>
                                <w:ilvl w:val="0"/>
                                <w:numId w:val="5"/>
                              </w:numPr>
                              <w:rPr>
                                <w:lang w:val="en-US"/>
                              </w:rPr>
                            </w:pPr>
                            <w:r w:rsidRPr="00EB31A1">
                              <w:rPr>
                                <w:lang w:val="en-US"/>
                              </w:rPr>
                              <w:t>Easy Booking Process and Quick Pickups: Users expect a ride-hailing app to have a user-friendly interface that makes it easy to book a ride. The app should provide the user with real-time information on the availability, location, and estimated time of arrival of the driver.</w:t>
                            </w:r>
                          </w:p>
                          <w:p w14:paraId="25A8259E" w14:textId="77777777" w:rsidR="00EB31A1" w:rsidRPr="00EB31A1" w:rsidRDefault="00EB31A1" w:rsidP="00EB31A1">
                            <w:pPr>
                              <w:pStyle w:val="ListParagraph"/>
                              <w:rPr>
                                <w:lang w:val="en-US"/>
                              </w:rPr>
                            </w:pPr>
                          </w:p>
                          <w:p w14:paraId="55503F17" w14:textId="6C6D748F" w:rsidR="001E75FF" w:rsidRDefault="002361A2" w:rsidP="002361A2">
                            <w:pPr>
                              <w:pStyle w:val="ListParagraph"/>
                              <w:numPr>
                                <w:ilvl w:val="0"/>
                                <w:numId w:val="5"/>
                              </w:numPr>
                              <w:rPr>
                                <w:lang w:val="en-US"/>
                              </w:rPr>
                            </w:pPr>
                            <w:r w:rsidRPr="00EB31A1">
                              <w:rPr>
                                <w:lang w:val="en-US"/>
                              </w:rPr>
                              <w:t>Safety and security: Users need to feel safe when using ride-hailing apps, so security features should be the top priority. This includes verifying driver licenses, background checks, in-app emergency features, and safety tips for passengers.</w:t>
                            </w:r>
                          </w:p>
                          <w:p w14:paraId="3EB7D399" w14:textId="77777777" w:rsidR="00EB31A1" w:rsidRPr="00EB31A1" w:rsidRDefault="00EB31A1" w:rsidP="00EB31A1">
                            <w:pPr>
                              <w:rPr>
                                <w:lang w:val="en-US"/>
                              </w:rPr>
                            </w:pPr>
                          </w:p>
                          <w:p w14:paraId="31F70451" w14:textId="3D8F9AE6" w:rsidR="002361A2" w:rsidRDefault="002361A2" w:rsidP="002361A2">
                            <w:pPr>
                              <w:pStyle w:val="ListParagraph"/>
                              <w:numPr>
                                <w:ilvl w:val="0"/>
                                <w:numId w:val="5"/>
                              </w:numPr>
                              <w:rPr>
                                <w:lang w:val="en-US"/>
                              </w:rPr>
                            </w:pPr>
                            <w:r w:rsidRPr="00EB31A1">
                              <w:rPr>
                                <w:lang w:val="en-US"/>
                              </w:rPr>
                              <w:t>Easy-to-use interface: The app UI should be intuitive and user-friendly, with easy navigation, clear buttons, and quick access to commonly used features.</w:t>
                            </w:r>
                          </w:p>
                          <w:p w14:paraId="3016B4FC" w14:textId="77777777" w:rsidR="00EB31A1" w:rsidRPr="00EB31A1" w:rsidRDefault="00EB31A1" w:rsidP="00EB31A1">
                            <w:pPr>
                              <w:rPr>
                                <w:lang w:val="en-US"/>
                              </w:rPr>
                            </w:pPr>
                          </w:p>
                          <w:p w14:paraId="49362ECA" w14:textId="2BE2A63D" w:rsidR="002361A2" w:rsidRDefault="002361A2" w:rsidP="002361A2">
                            <w:pPr>
                              <w:pStyle w:val="ListParagraph"/>
                              <w:numPr>
                                <w:ilvl w:val="0"/>
                                <w:numId w:val="5"/>
                              </w:numPr>
                              <w:rPr>
                                <w:lang w:val="en-US"/>
                              </w:rPr>
                            </w:pPr>
                            <w:r w:rsidRPr="00EB31A1">
                              <w:rPr>
                                <w:lang w:val="en-US"/>
                              </w:rPr>
                              <w:t>Flexibility and availability: The app should offer a variety of ride options to meet different needs and budgets, with options such as shared rides, luxury vehicles, and wheelchair-accessible vehicles. It should also be available and accessible 24/7, with quick response times.</w:t>
                            </w:r>
                          </w:p>
                          <w:p w14:paraId="14B28E28" w14:textId="77777777" w:rsidR="00EB31A1" w:rsidRPr="00EB31A1" w:rsidRDefault="00EB31A1" w:rsidP="00EB31A1">
                            <w:pPr>
                              <w:rPr>
                                <w:lang w:val="en-US"/>
                              </w:rPr>
                            </w:pPr>
                          </w:p>
                          <w:p w14:paraId="311042A2" w14:textId="00AD3194" w:rsidR="002361A2" w:rsidRDefault="002361A2" w:rsidP="002361A2">
                            <w:pPr>
                              <w:pStyle w:val="ListParagraph"/>
                              <w:numPr>
                                <w:ilvl w:val="0"/>
                                <w:numId w:val="5"/>
                              </w:numPr>
                              <w:rPr>
                                <w:lang w:val="en-US"/>
                              </w:rPr>
                            </w:pPr>
                            <w:r w:rsidRPr="00EB31A1">
                              <w:rPr>
                                <w:lang w:val="en-US"/>
                              </w:rPr>
                              <w:t>Cost-effectiveness: Affordability is a significant factor for users, so the ride-hailing app should be cost-effective and transparent, with clear pricing, cancellation fees, and surge pricing alerts.</w:t>
                            </w:r>
                          </w:p>
                          <w:p w14:paraId="3CDAA2A3" w14:textId="77777777" w:rsidR="00EB31A1" w:rsidRPr="00EB31A1" w:rsidRDefault="00EB31A1" w:rsidP="00EB31A1">
                            <w:pPr>
                              <w:rPr>
                                <w:lang w:val="en-US"/>
                              </w:rPr>
                            </w:pPr>
                          </w:p>
                          <w:p w14:paraId="0F53A5B4" w14:textId="3119176E" w:rsidR="002361A2" w:rsidRDefault="002361A2" w:rsidP="002361A2">
                            <w:pPr>
                              <w:pStyle w:val="ListParagraph"/>
                              <w:numPr>
                                <w:ilvl w:val="0"/>
                                <w:numId w:val="5"/>
                              </w:numPr>
                              <w:rPr>
                                <w:lang w:val="en-US"/>
                              </w:rPr>
                            </w:pPr>
                            <w:r w:rsidRPr="00EB31A1">
                              <w:rPr>
                                <w:lang w:val="en-US"/>
                              </w:rPr>
                              <w:t>Reliable and efficient service: Users need to rely on their ride-hailing app to get where they need to go on time. The app should have reliable drivers, drivers with high ratings, and timely pickup and drop-off timings.</w:t>
                            </w:r>
                          </w:p>
                          <w:p w14:paraId="440379F0" w14:textId="77777777" w:rsidR="00EB31A1" w:rsidRPr="00EB31A1" w:rsidRDefault="00EB31A1" w:rsidP="00EB31A1">
                            <w:pPr>
                              <w:rPr>
                                <w:lang w:val="en-US"/>
                              </w:rPr>
                            </w:pPr>
                          </w:p>
                          <w:p w14:paraId="2AA4A842" w14:textId="786B38FE" w:rsidR="002361A2" w:rsidRDefault="002361A2" w:rsidP="002361A2">
                            <w:pPr>
                              <w:pStyle w:val="ListParagraph"/>
                              <w:numPr>
                                <w:ilvl w:val="0"/>
                                <w:numId w:val="5"/>
                              </w:numPr>
                              <w:rPr>
                                <w:lang w:val="en-US"/>
                              </w:rPr>
                            </w:pPr>
                            <w:r w:rsidRPr="00EB31A1">
                              <w:rPr>
                                <w:lang w:val="en-US"/>
                              </w:rPr>
                              <w:t>Personalization and customization: Users want an app that can personalize their experience based on their preferences, such as preferred destinations, preferred routes, and vehicle type.</w:t>
                            </w:r>
                          </w:p>
                          <w:p w14:paraId="631CAD81" w14:textId="77777777" w:rsidR="00EB31A1" w:rsidRPr="00EB31A1" w:rsidRDefault="00EB31A1" w:rsidP="00EB31A1">
                            <w:pPr>
                              <w:rPr>
                                <w:lang w:val="en-US"/>
                              </w:rPr>
                            </w:pPr>
                          </w:p>
                          <w:p w14:paraId="44766375" w14:textId="293052A7" w:rsidR="002361A2" w:rsidRDefault="002361A2" w:rsidP="002361A2">
                            <w:pPr>
                              <w:pStyle w:val="ListParagraph"/>
                              <w:numPr>
                                <w:ilvl w:val="0"/>
                                <w:numId w:val="5"/>
                              </w:numPr>
                              <w:rPr>
                                <w:lang w:val="en-US"/>
                              </w:rPr>
                            </w:pPr>
                            <w:r w:rsidRPr="00EB31A1">
                              <w:rPr>
                                <w:lang w:val="en-US"/>
                              </w:rPr>
                              <w:t>Integration with other services: The ride-hailing app should integrate with other services, such as payment gateways, mapping and navigation apps, and ride-sharing programs, to increase convenience and accessibility.</w:t>
                            </w:r>
                          </w:p>
                          <w:p w14:paraId="5C63E5E8" w14:textId="77777777" w:rsidR="00EB31A1" w:rsidRPr="00EB31A1" w:rsidRDefault="00EB31A1" w:rsidP="00EB31A1">
                            <w:pPr>
                              <w:rPr>
                                <w:lang w:val="en-US"/>
                              </w:rPr>
                            </w:pPr>
                          </w:p>
                          <w:p w14:paraId="3DDFA317" w14:textId="23641C11" w:rsidR="002361A2" w:rsidRDefault="002361A2" w:rsidP="002361A2">
                            <w:pPr>
                              <w:pStyle w:val="ListParagraph"/>
                              <w:numPr>
                                <w:ilvl w:val="0"/>
                                <w:numId w:val="5"/>
                              </w:numPr>
                              <w:rPr>
                                <w:lang w:val="en-US"/>
                              </w:rPr>
                            </w:pPr>
                            <w:r w:rsidRPr="00EB31A1">
                              <w:rPr>
                                <w:lang w:val="en-US"/>
                              </w:rPr>
                              <w:t>Data privacy and security policies: User data privacy and security should be a top priority for the app. It must be compliant with legal and privacy standards to avoid any legal issues in the future.</w:t>
                            </w:r>
                          </w:p>
                          <w:p w14:paraId="56F9C998" w14:textId="77777777" w:rsidR="00EB31A1" w:rsidRPr="00EB31A1" w:rsidRDefault="00EB31A1" w:rsidP="00EB31A1">
                            <w:pPr>
                              <w:rPr>
                                <w:lang w:val="en-US"/>
                              </w:rPr>
                            </w:pPr>
                          </w:p>
                          <w:p w14:paraId="5295874D" w14:textId="28D7D233" w:rsidR="002361A2" w:rsidRDefault="002361A2" w:rsidP="002361A2">
                            <w:pPr>
                              <w:pStyle w:val="ListParagraph"/>
                              <w:numPr>
                                <w:ilvl w:val="0"/>
                                <w:numId w:val="5"/>
                              </w:numPr>
                              <w:rPr>
                                <w:lang w:val="en-US"/>
                              </w:rPr>
                            </w:pPr>
                            <w:r w:rsidRPr="00EB31A1">
                              <w:rPr>
                                <w:lang w:val="en-US"/>
                              </w:rPr>
                              <w:t>Efficient Routing and Navigation: The app should have an advanced routing and navigation system to help drivers reach their destination easily and quickly. The system must consider factors such as traffic, road closures, and roadblocks, to ensure that the ride is as smooth as possible.</w:t>
                            </w:r>
                          </w:p>
                          <w:p w14:paraId="2A32E265" w14:textId="77777777" w:rsidR="00EB31A1" w:rsidRPr="00EB31A1" w:rsidRDefault="00EB31A1" w:rsidP="00EB31A1">
                            <w:pPr>
                              <w:rPr>
                                <w:lang w:val="en-US"/>
                              </w:rPr>
                            </w:pPr>
                          </w:p>
                          <w:p w14:paraId="233385C6" w14:textId="23AFADB8" w:rsidR="00EB31A1" w:rsidRPr="00EB31A1" w:rsidRDefault="00EB31A1" w:rsidP="00EB31A1">
                            <w:pPr>
                              <w:pStyle w:val="ListParagraph"/>
                              <w:numPr>
                                <w:ilvl w:val="0"/>
                                <w:numId w:val="5"/>
                              </w:numPr>
                              <w:rPr>
                                <w:lang w:val="en-US"/>
                              </w:rPr>
                            </w:pPr>
                            <w:r w:rsidRPr="00EB31A1">
                              <w:rPr>
                                <w:lang w:val="en-US"/>
                              </w:rPr>
                              <w:t>Feedback and Reviews: Users value feedback and reviews from other users. The app should have a system for users to leave feedback and ratings for the driver and the ride, which can help improve the quality of the service and foster trust among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3" type="#_x0000_t202" style="position:absolute;margin-left:12pt;margin-top:84pt;width:568.5pt;height:6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" filled="f" fillcolor="#f2f2f2" stroked="f" strokecolor="#f2f2f2">
                <v:textbox>
                  <w:txbxContent>
                    <w:p w14:paraId="38D71BDB" w14:textId="0AC07A7C" w:rsidR="001E75FF" w:rsidRPr="000E69B6" w:rsidRDefault="001E75FF" w:rsidP="001E75FF">
                      <w:pPr>
                        <w:jc w:val="center"/>
                        <w:rPr>
                          <w:b/>
                          <w:sz w:val="32"/>
                          <w:lang w:val="en-US"/>
                        </w:rPr>
                      </w:pPr>
                      <w:r w:rsidRPr="000E69B6">
                        <w:rPr>
                          <w:b/>
                          <w:sz w:val="32"/>
                          <w:lang w:val="en-US"/>
                        </w:rPr>
                        <w:t>Question.</w:t>
                      </w:r>
                      <w:r w:rsidR="0014772F">
                        <w:rPr>
                          <w:b/>
                          <w:sz w:val="32"/>
                          <w:lang w:val="en-US"/>
                        </w:rPr>
                        <w:t>7</w:t>
                      </w:r>
                    </w:p>
                    <w:p w14:paraId="2F546FC2" w14:textId="77777777" w:rsidR="001E75FF" w:rsidRDefault="001E75FF" w:rsidP="001E75FF">
                      <w:pPr>
                        <w:jc w:val="center"/>
                        <w:rPr>
                          <w:b/>
                          <w:sz w:val="32"/>
                          <w:lang w:val="en-US"/>
                        </w:rPr>
                      </w:pPr>
                      <w:r>
                        <w:rPr>
                          <w:b/>
                          <w:sz w:val="32"/>
                          <w:lang w:val="en-US"/>
                        </w:rPr>
                        <w:t>Prioritize Requirements</w:t>
                      </w:r>
                    </w:p>
                    <w:p w14:paraId="7C10F795" w14:textId="77777777" w:rsidR="002361A2" w:rsidRDefault="002361A2" w:rsidP="001E75FF">
                      <w:pPr>
                        <w:jc w:val="center"/>
                        <w:rPr>
                          <w:b/>
                          <w:sz w:val="32"/>
                          <w:lang w:val="en-US"/>
                        </w:rPr>
                      </w:pPr>
                    </w:p>
                    <w:p w14:paraId="7AA7B315" w14:textId="51CA9C6D" w:rsidR="002361A2" w:rsidRDefault="002361A2" w:rsidP="002361A2">
                      <w:pPr>
                        <w:pStyle w:val="ListParagraph"/>
                        <w:numPr>
                          <w:ilvl w:val="0"/>
                          <w:numId w:val="5"/>
                        </w:numPr>
                        <w:rPr>
                          <w:lang w:val="en-US"/>
                        </w:rPr>
                      </w:pPr>
                      <w:r w:rsidRPr="00EB31A1">
                        <w:rPr>
                          <w:lang w:val="en-US"/>
                        </w:rPr>
                        <w:t>Easy Booking Process and Quick Pickups: Users expect a ride-hailing app to have a user-friendly interface that makes it easy to book a ride. The app should provide the user with real-time information on the availability, location, and estimated time of arrival of the driver.</w:t>
                      </w:r>
                    </w:p>
                    <w:p w14:paraId="25A8259E" w14:textId="77777777" w:rsidR="00EB31A1" w:rsidRPr="00EB31A1" w:rsidRDefault="00EB31A1" w:rsidP="00EB31A1">
                      <w:pPr>
                        <w:pStyle w:val="ListParagraph"/>
                        <w:rPr>
                          <w:lang w:val="en-US"/>
                        </w:rPr>
                      </w:pPr>
                    </w:p>
                    <w:p w14:paraId="55503F17" w14:textId="6C6D748F" w:rsidR="001E75FF" w:rsidRDefault="002361A2" w:rsidP="002361A2">
                      <w:pPr>
                        <w:pStyle w:val="ListParagraph"/>
                        <w:numPr>
                          <w:ilvl w:val="0"/>
                          <w:numId w:val="5"/>
                        </w:numPr>
                        <w:rPr>
                          <w:lang w:val="en-US"/>
                        </w:rPr>
                      </w:pPr>
                      <w:r w:rsidRPr="00EB31A1">
                        <w:rPr>
                          <w:lang w:val="en-US"/>
                        </w:rPr>
                        <w:t>Safety and security: Users need to feel safe when using ride-hailing apps, so security features should be the top priority. This includes verifying driver licenses, background checks, in-app emergency features, and safety tips for passengers.</w:t>
                      </w:r>
                    </w:p>
                    <w:p w14:paraId="3EB7D399" w14:textId="77777777" w:rsidR="00EB31A1" w:rsidRPr="00EB31A1" w:rsidRDefault="00EB31A1" w:rsidP="00EB31A1">
                      <w:pPr>
                        <w:rPr>
                          <w:lang w:val="en-US"/>
                        </w:rPr>
                      </w:pPr>
                    </w:p>
                    <w:p w14:paraId="31F70451" w14:textId="3D8F9AE6" w:rsidR="002361A2" w:rsidRDefault="002361A2" w:rsidP="002361A2">
                      <w:pPr>
                        <w:pStyle w:val="ListParagraph"/>
                        <w:numPr>
                          <w:ilvl w:val="0"/>
                          <w:numId w:val="5"/>
                        </w:numPr>
                        <w:rPr>
                          <w:lang w:val="en-US"/>
                        </w:rPr>
                      </w:pPr>
                      <w:r w:rsidRPr="00EB31A1">
                        <w:rPr>
                          <w:lang w:val="en-US"/>
                        </w:rPr>
                        <w:t>Easy-to-use interface: The app UI should be intuitive and user-friendly, with easy navigation, clear buttons, and quick access to commonly used features.</w:t>
                      </w:r>
                    </w:p>
                    <w:p w14:paraId="3016B4FC" w14:textId="77777777" w:rsidR="00EB31A1" w:rsidRPr="00EB31A1" w:rsidRDefault="00EB31A1" w:rsidP="00EB31A1">
                      <w:pPr>
                        <w:rPr>
                          <w:lang w:val="en-US"/>
                        </w:rPr>
                      </w:pPr>
                    </w:p>
                    <w:p w14:paraId="49362ECA" w14:textId="2BE2A63D" w:rsidR="002361A2" w:rsidRDefault="002361A2" w:rsidP="002361A2">
                      <w:pPr>
                        <w:pStyle w:val="ListParagraph"/>
                        <w:numPr>
                          <w:ilvl w:val="0"/>
                          <w:numId w:val="5"/>
                        </w:numPr>
                        <w:rPr>
                          <w:lang w:val="en-US"/>
                        </w:rPr>
                      </w:pPr>
                      <w:r w:rsidRPr="00EB31A1">
                        <w:rPr>
                          <w:lang w:val="en-US"/>
                        </w:rPr>
                        <w:t>Flexibility and availability: The app should offer a variety of ride options to meet different needs and budgets, with options such as shared rides, luxury vehicles, and wheelchair-accessible vehicles. It should also be available and accessible 24/7, with quick response times.</w:t>
                      </w:r>
                    </w:p>
                    <w:p w14:paraId="14B28E28" w14:textId="77777777" w:rsidR="00EB31A1" w:rsidRPr="00EB31A1" w:rsidRDefault="00EB31A1" w:rsidP="00EB31A1">
                      <w:pPr>
                        <w:rPr>
                          <w:lang w:val="en-US"/>
                        </w:rPr>
                      </w:pPr>
                    </w:p>
                    <w:p w14:paraId="311042A2" w14:textId="00AD3194" w:rsidR="002361A2" w:rsidRDefault="002361A2" w:rsidP="002361A2">
                      <w:pPr>
                        <w:pStyle w:val="ListParagraph"/>
                        <w:numPr>
                          <w:ilvl w:val="0"/>
                          <w:numId w:val="5"/>
                        </w:numPr>
                        <w:rPr>
                          <w:lang w:val="en-US"/>
                        </w:rPr>
                      </w:pPr>
                      <w:r w:rsidRPr="00EB31A1">
                        <w:rPr>
                          <w:lang w:val="en-US"/>
                        </w:rPr>
                        <w:t>Cost-effectiveness: Affordability is a significant factor for users, so the ride-hailing app should be cost-effective and transparent, with clear pricing, cancellation fees, and surge pricing alerts.</w:t>
                      </w:r>
                    </w:p>
                    <w:p w14:paraId="3CDAA2A3" w14:textId="77777777" w:rsidR="00EB31A1" w:rsidRPr="00EB31A1" w:rsidRDefault="00EB31A1" w:rsidP="00EB31A1">
                      <w:pPr>
                        <w:rPr>
                          <w:lang w:val="en-US"/>
                        </w:rPr>
                      </w:pPr>
                    </w:p>
                    <w:p w14:paraId="0F53A5B4" w14:textId="3119176E" w:rsidR="002361A2" w:rsidRDefault="002361A2" w:rsidP="002361A2">
                      <w:pPr>
                        <w:pStyle w:val="ListParagraph"/>
                        <w:numPr>
                          <w:ilvl w:val="0"/>
                          <w:numId w:val="5"/>
                        </w:numPr>
                        <w:rPr>
                          <w:lang w:val="en-US"/>
                        </w:rPr>
                      </w:pPr>
                      <w:r w:rsidRPr="00EB31A1">
                        <w:rPr>
                          <w:lang w:val="en-US"/>
                        </w:rPr>
                        <w:t>Reliable and efficient service: Users need to rely on their ride-hailing app to get where they need to go on time. The app should have reliable drivers, drivers with high ratings, and timely pickup and drop-off timings.</w:t>
                      </w:r>
                    </w:p>
                    <w:p w14:paraId="440379F0" w14:textId="77777777" w:rsidR="00EB31A1" w:rsidRPr="00EB31A1" w:rsidRDefault="00EB31A1" w:rsidP="00EB31A1">
                      <w:pPr>
                        <w:rPr>
                          <w:lang w:val="en-US"/>
                        </w:rPr>
                      </w:pPr>
                    </w:p>
                    <w:p w14:paraId="2AA4A842" w14:textId="786B38FE" w:rsidR="002361A2" w:rsidRDefault="002361A2" w:rsidP="002361A2">
                      <w:pPr>
                        <w:pStyle w:val="ListParagraph"/>
                        <w:numPr>
                          <w:ilvl w:val="0"/>
                          <w:numId w:val="5"/>
                        </w:numPr>
                        <w:rPr>
                          <w:lang w:val="en-US"/>
                        </w:rPr>
                      </w:pPr>
                      <w:r w:rsidRPr="00EB31A1">
                        <w:rPr>
                          <w:lang w:val="en-US"/>
                        </w:rPr>
                        <w:t>Personalization and customization: Users want an app that can personalize their experience based on their preferences, such as preferred destinations, preferred routes, and vehicle type.</w:t>
                      </w:r>
                    </w:p>
                    <w:p w14:paraId="631CAD81" w14:textId="77777777" w:rsidR="00EB31A1" w:rsidRPr="00EB31A1" w:rsidRDefault="00EB31A1" w:rsidP="00EB31A1">
                      <w:pPr>
                        <w:rPr>
                          <w:lang w:val="en-US"/>
                        </w:rPr>
                      </w:pPr>
                    </w:p>
                    <w:p w14:paraId="44766375" w14:textId="293052A7" w:rsidR="002361A2" w:rsidRDefault="002361A2" w:rsidP="002361A2">
                      <w:pPr>
                        <w:pStyle w:val="ListParagraph"/>
                        <w:numPr>
                          <w:ilvl w:val="0"/>
                          <w:numId w:val="5"/>
                        </w:numPr>
                        <w:rPr>
                          <w:lang w:val="en-US"/>
                        </w:rPr>
                      </w:pPr>
                      <w:r w:rsidRPr="00EB31A1">
                        <w:rPr>
                          <w:lang w:val="en-US"/>
                        </w:rPr>
                        <w:t>Integration with other services: The ride-hailing app should integrate with other services, such as payment gateways, mapping and navigation apps, and ride-sharing programs, to increase convenience and accessibility.</w:t>
                      </w:r>
                    </w:p>
                    <w:p w14:paraId="5C63E5E8" w14:textId="77777777" w:rsidR="00EB31A1" w:rsidRPr="00EB31A1" w:rsidRDefault="00EB31A1" w:rsidP="00EB31A1">
                      <w:pPr>
                        <w:rPr>
                          <w:lang w:val="en-US"/>
                        </w:rPr>
                      </w:pPr>
                    </w:p>
                    <w:p w14:paraId="3DDFA317" w14:textId="23641C11" w:rsidR="002361A2" w:rsidRDefault="002361A2" w:rsidP="002361A2">
                      <w:pPr>
                        <w:pStyle w:val="ListParagraph"/>
                        <w:numPr>
                          <w:ilvl w:val="0"/>
                          <w:numId w:val="5"/>
                        </w:numPr>
                        <w:rPr>
                          <w:lang w:val="en-US"/>
                        </w:rPr>
                      </w:pPr>
                      <w:r w:rsidRPr="00EB31A1">
                        <w:rPr>
                          <w:lang w:val="en-US"/>
                        </w:rPr>
                        <w:t>Data privacy and security policies: User data privacy and security should be a top priority for the app. It must be compliant with legal and privacy standards to avoid any legal issues in the future.</w:t>
                      </w:r>
                    </w:p>
                    <w:p w14:paraId="56F9C998" w14:textId="77777777" w:rsidR="00EB31A1" w:rsidRPr="00EB31A1" w:rsidRDefault="00EB31A1" w:rsidP="00EB31A1">
                      <w:pPr>
                        <w:rPr>
                          <w:lang w:val="en-US"/>
                        </w:rPr>
                      </w:pPr>
                    </w:p>
                    <w:p w14:paraId="5295874D" w14:textId="28D7D233" w:rsidR="002361A2" w:rsidRDefault="002361A2" w:rsidP="002361A2">
                      <w:pPr>
                        <w:pStyle w:val="ListParagraph"/>
                        <w:numPr>
                          <w:ilvl w:val="0"/>
                          <w:numId w:val="5"/>
                        </w:numPr>
                        <w:rPr>
                          <w:lang w:val="en-US"/>
                        </w:rPr>
                      </w:pPr>
                      <w:r w:rsidRPr="00EB31A1">
                        <w:rPr>
                          <w:lang w:val="en-US"/>
                        </w:rPr>
                        <w:t>Efficient Routing and Navigation: The app should have an advanced routing and navigation system to help drivers reach their destination easily and quickly. The system must consider factors such as traffic, road closures, and roadblocks, to ensure that the ride is as smooth as possible.</w:t>
                      </w:r>
                    </w:p>
                    <w:p w14:paraId="2A32E265" w14:textId="77777777" w:rsidR="00EB31A1" w:rsidRPr="00EB31A1" w:rsidRDefault="00EB31A1" w:rsidP="00EB31A1">
                      <w:pPr>
                        <w:rPr>
                          <w:lang w:val="en-US"/>
                        </w:rPr>
                      </w:pPr>
                    </w:p>
                    <w:p w14:paraId="233385C6" w14:textId="23AFADB8" w:rsidR="00EB31A1" w:rsidRPr="00EB31A1" w:rsidRDefault="00EB31A1" w:rsidP="00EB31A1">
                      <w:pPr>
                        <w:pStyle w:val="ListParagraph"/>
                        <w:numPr>
                          <w:ilvl w:val="0"/>
                          <w:numId w:val="5"/>
                        </w:numPr>
                        <w:rPr>
                          <w:lang w:val="en-US"/>
                        </w:rPr>
                      </w:pPr>
                      <w:r w:rsidRPr="00EB31A1">
                        <w:rPr>
                          <w:lang w:val="en-US"/>
                        </w:rPr>
                        <w:t>Feedback and Reviews: Users value feedback and reviews from other users. The app should have a system for users to leave feedback and ratings for the driver and the ride, which can help improve the quality of the service and foster trust among users.</w:t>
                      </w:r>
                    </w:p>
                  </w:txbxContent>
                </v:textbox>
              </v:shape>
            </w:pict>
          </mc:Fallback>
        </mc:AlternateContent>
      </w:r>
    </w:p>
    <w:p w14:paraId="06577782" w14:textId="40B9271D" w:rsidR="00664743" w:rsidRPr="0086678C" w:rsidRDefault="00664743" w:rsidP="00131B4F">
      <w:pPr>
        <w:rPr>
          <w:lang w:val="en-US"/>
        </w:rPr>
      </w:pPr>
    </w:p>
    <w:sectPr w:rsidR="00664743" w:rsidRPr="0086678C" w:rsidSect="002D2E2F">
      <w:headerReference w:type="default" r:id="rId46"/>
      <w:footerReference w:type="even" r:id="rId47"/>
      <w:footerReference w:type="default" r:id="rId48"/>
      <w:pgSz w:w="11906" w:h="16838"/>
      <w:pgMar w:top="0" w:right="26" w:bottom="0" w:left="0" w:header="708" w:footer="37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E4DDF5" w14:textId="77777777" w:rsidR="00DD3F52" w:rsidRDefault="00DD3F52">
      <w:r>
        <w:separator/>
      </w:r>
    </w:p>
  </w:endnote>
  <w:endnote w:type="continuationSeparator" w:id="0">
    <w:p w14:paraId="037E294D" w14:textId="77777777" w:rsidR="00DD3F52" w:rsidRDefault="00DD3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ambria Math"/>
    <w:charset w:val="00"/>
    <w:family w:val="auto"/>
    <w:pitch w:val="variable"/>
    <w:sig w:usb0="00000003" w:usb1="4000004A" w:usb2="00000000" w:usb3="00000000" w:csb0="00000001" w:csb1="00000000"/>
  </w:font>
  <w:font w:name="Tahoma">
    <w:panose1 w:val="020B0604030504040204"/>
    <w:charset w:val="00"/>
    <w:family w:val="swiss"/>
    <w:pitch w:val="variable"/>
    <w:sig w:usb0="E1002EFF" w:usb1="C000605B" w:usb2="00000029" w:usb3="00000000" w:csb0="000101FF" w:csb1="00000000"/>
  </w:font>
  <w:font w:name="ChunkFive">
    <w:altName w:val="Arial"/>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135EE7" w14:textId="77777777" w:rsidR="004400AA" w:rsidRDefault="005818C6">
    <w:pPr>
      <w:pStyle w:val="Footer"/>
    </w:pPr>
    <w:r>
      <w:rPr>
        <w:rFonts w:ascii="Verdana" w:hAnsi="Verdana"/>
        <w:noProof/>
        <w:lang w:val="en-US" w:eastAsia="en-US"/>
      </w:rPr>
      <w:drawing>
        <wp:inline distT="0" distB="0" distL="0" distR="0" wp14:anchorId="44EEA553" wp14:editId="12493E11">
          <wp:extent cx="7536180" cy="2522220"/>
          <wp:effectExtent l="0" t="0" r="7620" b="0"/>
          <wp:docPr id="1" name="Picture 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6180" cy="2522220"/>
                  </a:xfrm>
                  <a:prstGeom prst="rect">
                    <a:avLst/>
                  </a:prstGeom>
                  <a:noFill/>
                  <a:ln>
                    <a:noFill/>
                  </a:ln>
                </pic:spPr>
              </pic:pic>
            </a:graphicData>
          </a:graphic>
        </wp:inline>
      </w:drawing>
    </w:r>
    <w:r>
      <w:rPr>
        <w:rFonts w:ascii="Verdana" w:hAnsi="Verdana"/>
        <w:noProof/>
        <w:lang w:val="en-US" w:eastAsia="en-US"/>
      </w:rPr>
      <w:drawing>
        <wp:inline distT="0" distB="0" distL="0" distR="0" wp14:anchorId="1EDECEA5" wp14:editId="64AA59D2">
          <wp:extent cx="7441565" cy="7483475"/>
          <wp:effectExtent l="0" t="0" r="6985" b="3175"/>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441565" cy="7483475"/>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78A94" w14:textId="77777777" w:rsidR="00264E20" w:rsidRPr="00264E20" w:rsidRDefault="005818C6">
    <w:pPr>
      <w:ind w:right="260"/>
      <w:rPr>
        <w:color w:val="0F243E"/>
        <w:sz w:val="26"/>
        <w:szCs w:val="26"/>
      </w:rPr>
    </w:pPr>
    <w:r>
      <w:rPr>
        <w:noProof/>
        <w:lang w:val="en-US" w:eastAsia="en-US"/>
      </w:rPr>
      <mc:AlternateContent>
        <mc:Choice Requires="wps">
          <w:drawing>
            <wp:anchor distT="0" distB="0" distL="114300" distR="114300" simplePos="0" relativeHeight="251659264" behindDoc="0" locked="0" layoutInCell="1" allowOverlap="1" wp14:anchorId="7644AADF" wp14:editId="435C2832">
              <wp:simplePos x="0" y="0"/>
              <wp:positionH relativeFrom="page">
                <wp:posOffset>6879590</wp:posOffset>
              </wp:positionH>
              <wp:positionV relativeFrom="page">
                <wp:posOffset>9943465</wp:posOffset>
              </wp:positionV>
              <wp:extent cx="375285" cy="281305"/>
              <wp:effectExtent l="0" t="0" r="2540" b="0"/>
              <wp:wrapNone/>
              <wp:docPr id="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28130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13CF94" w14:textId="77777777" w:rsidR="00264E20" w:rsidRPr="00264E20" w:rsidRDefault="00264E20">
                          <w:pPr>
                            <w:jc w:val="center"/>
                            <w:rPr>
                              <w:color w:val="0F243E"/>
                              <w:sz w:val="26"/>
                              <w:szCs w:val="26"/>
                            </w:rPr>
                          </w:pPr>
                          <w:r w:rsidRPr="00264E20">
                            <w:rPr>
                              <w:color w:val="0F243E"/>
                              <w:sz w:val="26"/>
                              <w:szCs w:val="26"/>
                            </w:rPr>
                            <w:fldChar w:fldCharType="begin"/>
                          </w:r>
                          <w:r w:rsidRPr="00264E20">
                            <w:rPr>
                              <w:color w:val="0F243E"/>
                              <w:sz w:val="26"/>
                              <w:szCs w:val="26"/>
                            </w:rPr>
                            <w:instrText xml:space="preserve"> PAGE  \* Arabic  \* MERGEFORMAT </w:instrText>
                          </w:r>
                          <w:r w:rsidRPr="00264E20">
                            <w:rPr>
                              <w:color w:val="0F243E"/>
                              <w:sz w:val="26"/>
                              <w:szCs w:val="26"/>
                            </w:rPr>
                            <w:fldChar w:fldCharType="separate"/>
                          </w:r>
                          <w:r w:rsidR="009A5B77">
                            <w:rPr>
                              <w:noProof/>
                              <w:color w:val="0F243E"/>
                              <w:sz w:val="26"/>
                              <w:szCs w:val="26"/>
                            </w:rPr>
                            <w:t>2</w:t>
                          </w:r>
                          <w:r w:rsidRPr="00264E20">
                            <w:rPr>
                              <w:color w:val="0F243E"/>
                              <w:sz w:val="26"/>
                              <w:szCs w:val="26"/>
                            </w:rPr>
                            <w:fldChar w:fldCharType="end"/>
                          </w:r>
                        </w:p>
                      </w:txbxContent>
                    </wps:txbx>
                    <wps:bodyPr rot="0" vert="horz" wrap="square" lIns="0" tIns="45720" rIns="0" bIns="45720" anchor="ctr" anchorCtr="0" upright="1">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54" type="#_x0000_t202" style="position:absolute;margin-left:541.7pt;margin-top:782.95pt;width:29.55pt;height:22.15pt;z-index:25165926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" stroked="f" strokeweight=".5pt">
              <v:textbox style="mso-fit-shape-to-text:t" inset="0,,0">
                <w:txbxContent>
                  <w:p w14:paraId="2413CF94" w14:textId="77777777" w:rsidR="00264E20" w:rsidRPr="00264E20" w:rsidRDefault="00264E20">
                    <w:pPr>
                      <w:jc w:val="center"/>
                      <w:rPr>
                        <w:color w:val="0F243E"/>
                        <w:sz w:val="26"/>
                        <w:szCs w:val="26"/>
                      </w:rPr>
                    </w:pPr>
                    <w:r w:rsidRPr="00264E20">
                      <w:rPr>
                        <w:color w:val="0F243E"/>
                        <w:sz w:val="26"/>
                        <w:szCs w:val="26"/>
                      </w:rPr>
                      <w:fldChar w:fldCharType="begin"/>
                    </w:r>
                    <w:r w:rsidRPr="00264E20">
                      <w:rPr>
                        <w:color w:val="0F243E"/>
                        <w:sz w:val="26"/>
                        <w:szCs w:val="26"/>
                      </w:rPr>
                      <w:instrText xml:space="preserve"> PAGE  \* Arabic  \* MERGEFORMAT </w:instrText>
                    </w:r>
                    <w:r w:rsidRPr="00264E20">
                      <w:rPr>
                        <w:color w:val="0F243E"/>
                        <w:sz w:val="26"/>
                        <w:szCs w:val="26"/>
                      </w:rPr>
                      <w:fldChar w:fldCharType="separate"/>
                    </w:r>
                    <w:r w:rsidR="009A5B77">
                      <w:rPr>
                        <w:noProof/>
                        <w:color w:val="0F243E"/>
                        <w:sz w:val="26"/>
                        <w:szCs w:val="26"/>
                      </w:rPr>
                      <w:t>2</w:t>
                    </w:r>
                    <w:r w:rsidRPr="00264E20">
                      <w:rPr>
                        <w:color w:val="0F243E"/>
                        <w:sz w:val="26"/>
                        <w:szCs w:val="26"/>
                      </w:rPr>
                      <w:fldChar w:fldCharType="end"/>
                    </w:r>
                  </w:p>
                </w:txbxContent>
              </v:textbox>
              <w10:wrap anchorx="page" anchory="page"/>
            </v:shape>
          </w:pict>
        </mc:Fallback>
      </mc:AlternateContent>
    </w:r>
  </w:p>
  <w:p w14:paraId="276C2A35" w14:textId="77777777" w:rsidR="002D2E2F" w:rsidRPr="00B3059B" w:rsidRDefault="002D2E2F" w:rsidP="002D2E2F">
    <w:pPr>
      <w:pStyle w:val="Footer"/>
      <w:tabs>
        <w:tab w:val="clear" w:pos="4677"/>
        <w:tab w:val="center" w:pos="2160"/>
      </w:tabs>
      <w:ind w:left="540" w:right="540"/>
      <w:rPr>
        <w:rFonts w:ascii="Verdana" w:hAnsi="Verdana"/>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181665" w14:textId="77777777" w:rsidR="00DD3F52" w:rsidRDefault="00DD3F52">
      <w:r>
        <w:separator/>
      </w:r>
    </w:p>
  </w:footnote>
  <w:footnote w:type="continuationSeparator" w:id="0">
    <w:p w14:paraId="67EE1F1C" w14:textId="77777777" w:rsidR="00DD3F52" w:rsidRDefault="00DD3F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3240BA" w14:textId="77777777" w:rsidR="002D2E2F" w:rsidRPr="00B3059B" w:rsidRDefault="002D2E2F" w:rsidP="002D2E2F">
    <w:pPr>
      <w:pStyle w:val="Header"/>
      <w:ind w:left="540"/>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nsid w:val="3E1D0E37"/>
    <w:multiLevelType w:val="hybridMultilevel"/>
    <w:tmpl w:val="AC7ED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7B3414"/>
    <w:multiLevelType w:val="hybridMultilevel"/>
    <w:tmpl w:val="39D04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8A87914"/>
    <w:multiLevelType w:val="hybridMultilevel"/>
    <w:tmpl w:val="5352C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C0809B6"/>
    <w:multiLevelType w:val="hybridMultilevel"/>
    <w:tmpl w:val="663C8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isplayBackgroundShape/>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408"/>
    <w:rsid w:val="0004561A"/>
    <w:rsid w:val="00071781"/>
    <w:rsid w:val="000A0B9C"/>
    <w:rsid w:val="000E69B6"/>
    <w:rsid w:val="000F2C46"/>
    <w:rsid w:val="00131B4F"/>
    <w:rsid w:val="0014772F"/>
    <w:rsid w:val="00170756"/>
    <w:rsid w:val="00195032"/>
    <w:rsid w:val="001A17BC"/>
    <w:rsid w:val="001E3316"/>
    <w:rsid w:val="001E75FF"/>
    <w:rsid w:val="00217BE0"/>
    <w:rsid w:val="002361A2"/>
    <w:rsid w:val="00242AEC"/>
    <w:rsid w:val="00264E20"/>
    <w:rsid w:val="00277ADB"/>
    <w:rsid w:val="00287302"/>
    <w:rsid w:val="00294D92"/>
    <w:rsid w:val="002A53D1"/>
    <w:rsid w:val="002B2992"/>
    <w:rsid w:val="002D2E2F"/>
    <w:rsid w:val="0031428D"/>
    <w:rsid w:val="00355EC1"/>
    <w:rsid w:val="003916FD"/>
    <w:rsid w:val="00396B16"/>
    <w:rsid w:val="003A1CB3"/>
    <w:rsid w:val="003E7391"/>
    <w:rsid w:val="003F0D1D"/>
    <w:rsid w:val="003F320B"/>
    <w:rsid w:val="00402408"/>
    <w:rsid w:val="0041529B"/>
    <w:rsid w:val="00416A47"/>
    <w:rsid w:val="004358E4"/>
    <w:rsid w:val="004400AA"/>
    <w:rsid w:val="00455F00"/>
    <w:rsid w:val="00484A93"/>
    <w:rsid w:val="004A1BF1"/>
    <w:rsid w:val="004A61C2"/>
    <w:rsid w:val="004A73BF"/>
    <w:rsid w:val="004C0013"/>
    <w:rsid w:val="004E0F36"/>
    <w:rsid w:val="004F6FD5"/>
    <w:rsid w:val="005054D2"/>
    <w:rsid w:val="00526E4B"/>
    <w:rsid w:val="00576B6C"/>
    <w:rsid w:val="005818C6"/>
    <w:rsid w:val="00585BAF"/>
    <w:rsid w:val="00597E6A"/>
    <w:rsid w:val="005D4FED"/>
    <w:rsid w:val="005D5995"/>
    <w:rsid w:val="00604001"/>
    <w:rsid w:val="00613870"/>
    <w:rsid w:val="00620AD1"/>
    <w:rsid w:val="0065314E"/>
    <w:rsid w:val="00664743"/>
    <w:rsid w:val="006B053E"/>
    <w:rsid w:val="006F59D4"/>
    <w:rsid w:val="00701EE9"/>
    <w:rsid w:val="00741A8F"/>
    <w:rsid w:val="00752C71"/>
    <w:rsid w:val="00765746"/>
    <w:rsid w:val="00785EF6"/>
    <w:rsid w:val="00786F87"/>
    <w:rsid w:val="007B3D35"/>
    <w:rsid w:val="007D03D9"/>
    <w:rsid w:val="007D0668"/>
    <w:rsid w:val="007D465E"/>
    <w:rsid w:val="007D5AC1"/>
    <w:rsid w:val="00815DCC"/>
    <w:rsid w:val="0082708D"/>
    <w:rsid w:val="00841F36"/>
    <w:rsid w:val="0086678C"/>
    <w:rsid w:val="00892EFF"/>
    <w:rsid w:val="008D5AE9"/>
    <w:rsid w:val="008F7978"/>
    <w:rsid w:val="009106BB"/>
    <w:rsid w:val="00911927"/>
    <w:rsid w:val="00916CC1"/>
    <w:rsid w:val="00961B47"/>
    <w:rsid w:val="00962DF8"/>
    <w:rsid w:val="0098677E"/>
    <w:rsid w:val="009A5B77"/>
    <w:rsid w:val="009E3D01"/>
    <w:rsid w:val="00A14358"/>
    <w:rsid w:val="00A37E8F"/>
    <w:rsid w:val="00A4746B"/>
    <w:rsid w:val="00A80198"/>
    <w:rsid w:val="00B1528E"/>
    <w:rsid w:val="00B2625A"/>
    <w:rsid w:val="00B3059B"/>
    <w:rsid w:val="00B30918"/>
    <w:rsid w:val="00B62F80"/>
    <w:rsid w:val="00B74B67"/>
    <w:rsid w:val="00B838B0"/>
    <w:rsid w:val="00BE34C5"/>
    <w:rsid w:val="00C31C2F"/>
    <w:rsid w:val="00C36C8E"/>
    <w:rsid w:val="00C85598"/>
    <w:rsid w:val="00C875D7"/>
    <w:rsid w:val="00C906B7"/>
    <w:rsid w:val="00CA39BC"/>
    <w:rsid w:val="00CC60F6"/>
    <w:rsid w:val="00CD576B"/>
    <w:rsid w:val="00CF75E0"/>
    <w:rsid w:val="00D278F8"/>
    <w:rsid w:val="00D445E4"/>
    <w:rsid w:val="00DD3F52"/>
    <w:rsid w:val="00DE5A67"/>
    <w:rsid w:val="00E337AA"/>
    <w:rsid w:val="00E55666"/>
    <w:rsid w:val="00EB31A1"/>
    <w:rsid w:val="00EC6746"/>
    <w:rsid w:val="00F0441F"/>
    <w:rsid w:val="00F108C3"/>
    <w:rsid w:val="00F1727F"/>
    <w:rsid w:val="00F406CE"/>
    <w:rsid w:val="00F731CA"/>
    <w:rsid w:val="00FA425A"/>
    <w:rsid w:val="00FB435D"/>
    <w:rsid w:val="00FE6A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E48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uk-UA"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rsid w:val="00526E4B"/>
    <w:rPr>
      <w:rFonts w:ascii="Verdana" w:hAnsi="Verdana"/>
      <w:color w:val="333333"/>
      <w:sz w:val="26"/>
      <w:szCs w:val="26"/>
    </w:rPr>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rsid w:val="00170756"/>
    <w:rPr>
      <w:color w:val="0000FF"/>
      <w:u w:val="single"/>
    </w:rPr>
  </w:style>
  <w:style w:type="paragraph" w:customStyle="1" w:styleId="MyHeadtitle">
    <w:name w:val="My Head title"/>
    <w:basedOn w:val="Heading1"/>
    <w:rsid w:val="00B74B67"/>
    <w:pPr>
      <w:jc w:val="center"/>
    </w:pPr>
    <w:rPr>
      <w:rFonts w:ascii="Futura LT" w:hAnsi="Futura LT"/>
      <w:b w:val="0"/>
      <w:color w:val="FEC216"/>
      <w:sz w:val="56"/>
      <w:szCs w:val="56"/>
      <w:lang w:val="en-US"/>
    </w:rPr>
  </w:style>
  <w:style w:type="paragraph" w:customStyle="1" w:styleId="Mysubhead">
    <w:name w:val="My subhead"/>
    <w:basedOn w:val="MyHeadtitle"/>
    <w:rsid w:val="00B74B67"/>
    <w:pPr>
      <w:jc w:val="left"/>
    </w:pPr>
    <w:rPr>
      <w:color w:val="324049"/>
      <w:sz w:val="52"/>
    </w:rPr>
  </w:style>
  <w:style w:type="character" w:styleId="PageNumber">
    <w:name w:val="page number"/>
    <w:basedOn w:val="DefaultParagraphFont"/>
    <w:rsid w:val="00F0441F"/>
  </w:style>
  <w:style w:type="paragraph" w:customStyle="1" w:styleId="Style1">
    <w:name w:val="Style1"/>
    <w:basedOn w:val="MyHeadtitle"/>
    <w:rsid w:val="004E0F36"/>
    <w:pPr>
      <w:jc w:val="left"/>
    </w:pPr>
    <w:rPr>
      <w:sz w:val="160"/>
      <w:szCs w:val="160"/>
    </w:rPr>
  </w:style>
  <w:style w:type="table" w:styleId="TableGrid">
    <w:name w:val="Table Grid"/>
    <w:basedOn w:val="TableNormal"/>
    <w:rsid w:val="00264E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lassic1">
    <w:name w:val="Table Classic 1"/>
    <w:basedOn w:val="TableNormal"/>
    <w:rsid w:val="00264E20"/>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UnresolvedMention">
    <w:name w:val="Unresolved Mention"/>
    <w:basedOn w:val="DefaultParagraphFont"/>
    <w:uiPriority w:val="99"/>
    <w:semiHidden/>
    <w:unhideWhenUsed/>
    <w:rsid w:val="00F108C3"/>
    <w:rPr>
      <w:color w:val="605E5C"/>
      <w:shd w:val="clear" w:color="auto" w:fill="E1DFDD"/>
    </w:rPr>
  </w:style>
  <w:style w:type="paragraph" w:styleId="BalloonText">
    <w:name w:val="Balloon Text"/>
    <w:basedOn w:val="Normal"/>
    <w:link w:val="BalloonTextChar"/>
    <w:rsid w:val="00962DF8"/>
    <w:rPr>
      <w:rFonts w:ascii="Tahoma" w:hAnsi="Tahoma" w:cs="Tahoma"/>
      <w:sz w:val="16"/>
      <w:szCs w:val="16"/>
    </w:rPr>
  </w:style>
  <w:style w:type="character" w:customStyle="1" w:styleId="BalloonTextChar">
    <w:name w:val="Balloon Text Char"/>
    <w:basedOn w:val="DefaultParagraphFont"/>
    <w:link w:val="BalloonText"/>
    <w:rsid w:val="00962DF8"/>
    <w:rPr>
      <w:rFonts w:ascii="Tahoma" w:hAnsi="Tahoma" w:cs="Tahoma"/>
      <w:sz w:val="16"/>
      <w:szCs w:val="16"/>
      <w:lang w:val="uk-UA" w:eastAsia="ko-KR"/>
    </w:rPr>
  </w:style>
  <w:style w:type="paragraph" w:styleId="ListParagraph">
    <w:name w:val="List Paragraph"/>
    <w:basedOn w:val="Normal"/>
    <w:uiPriority w:val="34"/>
    <w:qFormat/>
    <w:rsid w:val="00416A4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uk-UA"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rsid w:val="00526E4B"/>
    <w:rPr>
      <w:rFonts w:ascii="Verdana" w:hAnsi="Verdana"/>
      <w:color w:val="333333"/>
      <w:sz w:val="26"/>
      <w:szCs w:val="26"/>
    </w:rPr>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rsid w:val="00170756"/>
    <w:rPr>
      <w:color w:val="0000FF"/>
      <w:u w:val="single"/>
    </w:rPr>
  </w:style>
  <w:style w:type="paragraph" w:customStyle="1" w:styleId="MyHeadtitle">
    <w:name w:val="My Head title"/>
    <w:basedOn w:val="Heading1"/>
    <w:rsid w:val="00B74B67"/>
    <w:pPr>
      <w:jc w:val="center"/>
    </w:pPr>
    <w:rPr>
      <w:rFonts w:ascii="Futura LT" w:hAnsi="Futura LT"/>
      <w:b w:val="0"/>
      <w:color w:val="FEC216"/>
      <w:sz w:val="56"/>
      <w:szCs w:val="56"/>
      <w:lang w:val="en-US"/>
    </w:rPr>
  </w:style>
  <w:style w:type="paragraph" w:customStyle="1" w:styleId="Mysubhead">
    <w:name w:val="My subhead"/>
    <w:basedOn w:val="MyHeadtitle"/>
    <w:rsid w:val="00B74B67"/>
    <w:pPr>
      <w:jc w:val="left"/>
    </w:pPr>
    <w:rPr>
      <w:color w:val="324049"/>
      <w:sz w:val="52"/>
    </w:rPr>
  </w:style>
  <w:style w:type="character" w:styleId="PageNumber">
    <w:name w:val="page number"/>
    <w:basedOn w:val="DefaultParagraphFont"/>
    <w:rsid w:val="00F0441F"/>
  </w:style>
  <w:style w:type="paragraph" w:customStyle="1" w:styleId="Style1">
    <w:name w:val="Style1"/>
    <w:basedOn w:val="MyHeadtitle"/>
    <w:rsid w:val="004E0F36"/>
    <w:pPr>
      <w:jc w:val="left"/>
    </w:pPr>
    <w:rPr>
      <w:sz w:val="160"/>
      <w:szCs w:val="160"/>
    </w:rPr>
  </w:style>
  <w:style w:type="table" w:styleId="TableGrid">
    <w:name w:val="Table Grid"/>
    <w:basedOn w:val="TableNormal"/>
    <w:rsid w:val="00264E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lassic1">
    <w:name w:val="Table Classic 1"/>
    <w:basedOn w:val="TableNormal"/>
    <w:rsid w:val="00264E20"/>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UnresolvedMention">
    <w:name w:val="Unresolved Mention"/>
    <w:basedOn w:val="DefaultParagraphFont"/>
    <w:uiPriority w:val="99"/>
    <w:semiHidden/>
    <w:unhideWhenUsed/>
    <w:rsid w:val="00F108C3"/>
    <w:rPr>
      <w:color w:val="605E5C"/>
      <w:shd w:val="clear" w:color="auto" w:fill="E1DFDD"/>
    </w:rPr>
  </w:style>
  <w:style w:type="paragraph" w:styleId="BalloonText">
    <w:name w:val="Balloon Text"/>
    <w:basedOn w:val="Normal"/>
    <w:link w:val="BalloonTextChar"/>
    <w:rsid w:val="00962DF8"/>
    <w:rPr>
      <w:rFonts w:ascii="Tahoma" w:hAnsi="Tahoma" w:cs="Tahoma"/>
      <w:sz w:val="16"/>
      <w:szCs w:val="16"/>
    </w:rPr>
  </w:style>
  <w:style w:type="character" w:customStyle="1" w:styleId="BalloonTextChar">
    <w:name w:val="Balloon Text Char"/>
    <w:basedOn w:val="DefaultParagraphFont"/>
    <w:link w:val="BalloonText"/>
    <w:rsid w:val="00962DF8"/>
    <w:rPr>
      <w:rFonts w:ascii="Tahoma" w:hAnsi="Tahoma" w:cs="Tahoma"/>
      <w:sz w:val="16"/>
      <w:szCs w:val="16"/>
      <w:lang w:val="uk-UA" w:eastAsia="ko-KR"/>
    </w:rPr>
  </w:style>
  <w:style w:type="paragraph" w:styleId="ListParagraph">
    <w:name w:val="List Paragraph"/>
    <w:basedOn w:val="Normal"/>
    <w:uiPriority w:val="34"/>
    <w:qFormat/>
    <w:rsid w:val="00416A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923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ocs.google.com/forms/d/e/1FAIpQLSfZmE7JvrOTuc4GH4_5_jgF7S1aiJ1DhcgIIyli-D9gUjMZpQ/viewform?usp=pp_ur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27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docs.google.com/forms/d/e/1FAIpQLSfZmE7JvrOTuc4GH4_5_jgF7S1aiJ1DhcgIIyli-D9gUjMZpQ/viewform?usp=pp_ur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han\AppData\Local\Temp\Rar$DIa7016.29067\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F6BBF-43E6-44B8-A168-1E73A3D0C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Template>
  <TotalTime>1</TotalTime>
  <Pages>25</Pages>
  <Words>36</Words>
  <Characters>210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PowerPoint Template</vt:lpstr>
    </vt:vector>
  </TitlesOfParts>
  <Company/>
  <LinksUpToDate>false</LinksUpToDate>
  <CharactersWithSpaces>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nehanoveed</dc:creator>
  <cp:lastModifiedBy>nehanoveed</cp:lastModifiedBy>
  <cp:revision>2</cp:revision>
  <dcterms:created xsi:type="dcterms:W3CDTF">2023-06-22T10:01:00Z</dcterms:created>
  <dcterms:modified xsi:type="dcterms:W3CDTF">2023-06-22T10:01:00Z</dcterms:modified>
</cp:coreProperties>
</file>